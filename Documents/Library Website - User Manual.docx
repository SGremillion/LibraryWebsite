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5395"/>
        <w:gridCol w:w="5395"/>
      </w:tblGrid>
      <w:tr w:rsidR="00A81248" w:rsidRPr="003A798E" w14:paraId="51039C21" w14:textId="77777777" w:rsidTr="00FB65B8">
        <w:tc>
          <w:tcPr>
            <w:tcW w:w="5395" w:type="dxa"/>
          </w:tcPr>
          <w:p w14:paraId="2FE7C1EB" w14:textId="77777777" w:rsidR="00A81248" w:rsidRPr="003A798E" w:rsidRDefault="00A81248" w:rsidP="00A81248">
            <w:pPr>
              <w:pStyle w:val="GraphicAnchor"/>
            </w:pPr>
          </w:p>
        </w:tc>
        <w:tc>
          <w:tcPr>
            <w:tcW w:w="5395" w:type="dxa"/>
          </w:tcPr>
          <w:p w14:paraId="69071D80" w14:textId="77777777" w:rsidR="00A81248" w:rsidRPr="003A798E" w:rsidRDefault="00A81248" w:rsidP="00A81248">
            <w:pPr>
              <w:pStyle w:val="GraphicAnchor"/>
            </w:pPr>
          </w:p>
        </w:tc>
      </w:tr>
      <w:tr w:rsidR="00A81248" w:rsidRPr="003A798E" w14:paraId="6E6D277F" w14:textId="77777777" w:rsidTr="00FB65B8">
        <w:trPr>
          <w:trHeight w:val="2719"/>
        </w:trPr>
        <w:tc>
          <w:tcPr>
            <w:tcW w:w="5395" w:type="dxa"/>
          </w:tcPr>
          <w:p w14:paraId="5E957E4C" w14:textId="77777777" w:rsidR="00A81248" w:rsidRPr="00105227" w:rsidRDefault="00105227" w:rsidP="00C66528">
            <w:pPr>
              <w:pStyle w:val="Heading1"/>
              <w:rPr>
                <w:sz w:val="72"/>
                <w:szCs w:val="28"/>
              </w:rPr>
            </w:pPr>
            <w:r w:rsidRPr="00105227">
              <w:rPr>
                <w:sz w:val="72"/>
                <w:szCs w:val="28"/>
              </w:rPr>
              <w:t>USER MANUAL</w:t>
            </w:r>
          </w:p>
          <w:p w14:paraId="128975A8" w14:textId="184AA8CB" w:rsidR="00105227" w:rsidRPr="00105227" w:rsidRDefault="00105227" w:rsidP="00105227">
            <w:pPr>
              <w:pStyle w:val="Heading3"/>
            </w:pPr>
            <w:r>
              <w:t>Library Website</w:t>
            </w:r>
          </w:p>
        </w:tc>
        <w:tc>
          <w:tcPr>
            <w:tcW w:w="5395" w:type="dxa"/>
          </w:tcPr>
          <w:p w14:paraId="3E737570" w14:textId="77777777" w:rsidR="00A81248" w:rsidRPr="003A798E" w:rsidRDefault="00A81248"/>
        </w:tc>
      </w:tr>
      <w:tr w:rsidR="00A81248" w:rsidRPr="003A798E" w14:paraId="0D24DFEF" w14:textId="77777777" w:rsidTr="00FB65B8">
        <w:trPr>
          <w:trHeight w:val="8059"/>
        </w:trPr>
        <w:tc>
          <w:tcPr>
            <w:tcW w:w="5395" w:type="dxa"/>
          </w:tcPr>
          <w:p w14:paraId="6C911CDC" w14:textId="77777777" w:rsidR="00A81248" w:rsidRPr="003A798E" w:rsidRDefault="00A81248"/>
        </w:tc>
        <w:tc>
          <w:tcPr>
            <w:tcW w:w="5395" w:type="dxa"/>
          </w:tcPr>
          <w:p w14:paraId="160D0927" w14:textId="77777777" w:rsidR="00A81248" w:rsidRPr="003A798E" w:rsidRDefault="00A81248"/>
        </w:tc>
      </w:tr>
      <w:tr w:rsidR="00A81248" w:rsidRPr="003A798E" w14:paraId="52A0A7AE" w14:textId="77777777" w:rsidTr="00FB65B8">
        <w:trPr>
          <w:trHeight w:val="1299"/>
        </w:trPr>
        <w:tc>
          <w:tcPr>
            <w:tcW w:w="5395" w:type="dxa"/>
          </w:tcPr>
          <w:p w14:paraId="5AAF813B" w14:textId="77777777" w:rsidR="00A81248" w:rsidRPr="003A798E" w:rsidRDefault="00A81248"/>
        </w:tc>
        <w:tc>
          <w:tcPr>
            <w:tcW w:w="5395" w:type="dxa"/>
          </w:tcPr>
          <w:p w14:paraId="19FD911F" w14:textId="765CA598" w:rsidR="00A81248" w:rsidRPr="003A798E" w:rsidRDefault="00105227" w:rsidP="00A81248">
            <w:pPr>
              <w:pStyle w:val="Heading2"/>
            </w:pPr>
            <w:r>
              <w:t>Fall 2022</w:t>
            </w:r>
          </w:p>
          <w:p w14:paraId="2FB52030" w14:textId="40476A1B" w:rsidR="00A81248" w:rsidRPr="003A798E" w:rsidRDefault="00105227" w:rsidP="00C66528">
            <w:pPr>
              <w:pStyle w:val="Heading2"/>
            </w:pPr>
            <w:r>
              <w:t>CEN 4010 – RVD</w:t>
            </w:r>
          </w:p>
        </w:tc>
      </w:tr>
      <w:tr w:rsidR="00A81248" w:rsidRPr="003A798E" w14:paraId="30A432D3" w14:textId="77777777" w:rsidTr="00FB65B8">
        <w:trPr>
          <w:trHeight w:val="1402"/>
        </w:trPr>
        <w:tc>
          <w:tcPr>
            <w:tcW w:w="5395" w:type="dxa"/>
          </w:tcPr>
          <w:p w14:paraId="784D9AAB" w14:textId="77777777" w:rsidR="00A81248" w:rsidRPr="003A798E" w:rsidRDefault="00A81248"/>
        </w:tc>
        <w:tc>
          <w:tcPr>
            <w:tcW w:w="5395" w:type="dxa"/>
          </w:tcPr>
          <w:p w14:paraId="543397DE" w14:textId="4528246A" w:rsidR="00A81248" w:rsidRPr="003A798E" w:rsidRDefault="00105227" w:rsidP="00A81248">
            <w:pPr>
              <w:pStyle w:val="Heading2"/>
            </w:pPr>
            <w:r>
              <w:t>Team 12</w:t>
            </w:r>
            <w:r w:rsidR="00C66528" w:rsidRPr="003A798E">
              <w:t xml:space="preserve"> </w:t>
            </w:r>
          </w:p>
          <w:p w14:paraId="5A560254" w14:textId="63D72106" w:rsidR="00A81248" w:rsidRPr="003A798E" w:rsidRDefault="00A81248" w:rsidP="00A81248">
            <w:pPr>
              <w:pStyle w:val="Heading2"/>
            </w:pPr>
          </w:p>
        </w:tc>
      </w:tr>
    </w:tbl>
    <w:p w14:paraId="70E72522" w14:textId="1BE814F2" w:rsidR="00A81248" w:rsidRDefault="006F508F">
      <w:r w:rsidRPr="003A798E">
        <w:rPr>
          <w:noProof/>
          <w:lang w:eastAsia="en-AU"/>
        </w:rPr>
        <mc:AlternateContent>
          <mc:Choice Requires="wpg">
            <w:drawing>
              <wp:anchor distT="0" distB="0" distL="114300" distR="114300" simplePos="0" relativeHeight="251659264" behindDoc="1" locked="0" layoutInCell="1" allowOverlap="1" wp14:anchorId="6E886D74" wp14:editId="02DBEEC2">
                <wp:simplePos x="0" y="0"/>
                <wp:positionH relativeFrom="margin">
                  <wp:posOffset>-460375</wp:posOffset>
                </wp:positionH>
                <wp:positionV relativeFrom="page">
                  <wp:posOffset>13970</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7465D678" id="Group 1" o:spid="_x0000_s1026" alt="&quot;&quot;" style="position:absolute;margin-left:-36.25pt;margin-top:1.1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r w:rsidR="00C66528" w:rsidRPr="003A798E">
        <w:rPr>
          <w:noProof/>
          <w:lang w:eastAsia="en-AU"/>
        </w:rPr>
        <mc:AlternateContent>
          <mc:Choice Requires="wps">
            <w:drawing>
              <wp:anchor distT="0" distB="0" distL="114300" distR="114300" simplePos="0" relativeHeight="251661312" behindDoc="1" locked="0" layoutInCell="1" allowOverlap="1" wp14:anchorId="4E8FC326" wp14:editId="7C3E5C0C">
                <wp:simplePos x="0" y="0"/>
                <wp:positionH relativeFrom="column">
                  <wp:posOffset>-433705</wp:posOffset>
                </wp:positionH>
                <wp:positionV relativeFrom="paragraph">
                  <wp:posOffset>-8985744</wp:posOffset>
                </wp:positionV>
                <wp:extent cx="7771130" cy="9039860"/>
                <wp:effectExtent l="0" t="0" r="1270" b="8890"/>
                <wp:wrapNone/>
                <wp:docPr id="2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03986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anchor>
            </w:drawing>
          </mc:Choice>
          <mc:Fallback>
            <w:pict>
              <v:shape w14:anchorId="1E382137" id="Shape" o:spid="_x0000_s1026" alt="&quot;&quot;" style="position:absolute;margin-left:-34.15pt;margin-top:-707.55pt;width:611.9pt;height:711.8pt;z-index:-25165516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" path="m,14678r,6922l21600,3032,21600,,17075,,,14678xe" fillcolor="#123869 [3204]" stroked="f" strokeweight="1pt">
                <v:stroke miterlimit="4" joinstyle="miter"/>
                <v:path arrowok="t" o:extrusionok="f" o:connecttype="custom" o:connectlocs="3885565,4519930;3885565,4519930;3885565,4519930;3885565,4519930" o:connectangles="0,90,180,270"/>
              </v:shape>
            </w:pict>
          </mc:Fallback>
        </mc:AlternateContent>
      </w:r>
    </w:p>
    <w:p w14:paraId="5B8BBFFC" w14:textId="77777777" w:rsidR="006651DC" w:rsidRDefault="006651DC" w:rsidP="006651DC">
      <w:pPr>
        <w:pStyle w:val="TOCHeading"/>
        <w:rPr>
          <w:sz w:val="48"/>
          <w:szCs w:val="48"/>
        </w:rPr>
      </w:pPr>
      <w:bookmarkStart w:id="0" w:name="_Hlk121299467"/>
      <w:bookmarkStart w:id="1" w:name="_Toc121143357"/>
      <w:r w:rsidRPr="006651DC">
        <w:rPr>
          <w:sz w:val="48"/>
          <w:szCs w:val="48"/>
        </w:rPr>
        <w:lastRenderedPageBreak/>
        <w:t>Table of Contents</w:t>
      </w:r>
    </w:p>
    <w:p w14:paraId="41C6819C" w14:textId="77777777" w:rsidR="00374BB7" w:rsidRDefault="00374BB7" w:rsidP="00374BB7">
      <w:pPr>
        <w:pStyle w:val="ListParagraph"/>
      </w:pPr>
    </w:p>
    <w:p w14:paraId="023600D9" w14:textId="54F4E1EB" w:rsidR="006651DC" w:rsidRDefault="006651DC" w:rsidP="00030B93">
      <w:pPr>
        <w:pStyle w:val="ListParagraph"/>
        <w:numPr>
          <w:ilvl w:val="0"/>
          <w:numId w:val="3"/>
        </w:numPr>
        <w:spacing w:line="480" w:lineRule="auto"/>
      </w:pPr>
      <w:r>
        <w:t>General Information</w:t>
      </w:r>
      <w:r w:rsidR="00374BB7">
        <w:t xml:space="preserve"> </w:t>
      </w:r>
      <w:r w:rsidR="00374BB7">
        <w:ptab w:relativeTo="indent" w:alignment="right" w:leader="dot"/>
      </w:r>
      <w:r w:rsidR="00030B93">
        <w:t xml:space="preserve"> 2</w:t>
      </w:r>
    </w:p>
    <w:p w14:paraId="679716C7" w14:textId="413CCF98" w:rsidR="006651DC" w:rsidRDefault="006651DC" w:rsidP="00030B93">
      <w:pPr>
        <w:pStyle w:val="ListParagraph"/>
        <w:numPr>
          <w:ilvl w:val="0"/>
          <w:numId w:val="3"/>
        </w:numPr>
        <w:spacing w:line="480" w:lineRule="auto"/>
      </w:pPr>
      <w:r>
        <w:t>User Accounts</w:t>
      </w:r>
      <w:r w:rsidR="00030B93">
        <w:t xml:space="preserve"> </w:t>
      </w:r>
      <w:r w:rsidR="00374BB7">
        <w:ptab w:relativeTo="indent" w:alignment="right" w:leader="dot"/>
      </w:r>
      <w:r w:rsidR="00030B93">
        <w:t xml:space="preserve"> 2</w:t>
      </w:r>
    </w:p>
    <w:p w14:paraId="5DFDA292" w14:textId="62C88255" w:rsidR="006651DC" w:rsidRDefault="006651DC" w:rsidP="00030B93">
      <w:pPr>
        <w:pStyle w:val="ListParagraph"/>
        <w:spacing w:line="480" w:lineRule="auto"/>
        <w:ind w:left="1440"/>
      </w:pPr>
      <w:r>
        <w:t>2.1 Account Creation</w:t>
      </w:r>
      <w:r w:rsidR="00030B93">
        <w:t xml:space="preserve"> </w:t>
      </w:r>
      <w:r w:rsidR="00030B93">
        <w:ptab w:relativeTo="indent" w:alignment="right" w:leader="dot"/>
      </w:r>
      <w:r w:rsidR="00030B93">
        <w:t xml:space="preserve"> 2</w:t>
      </w:r>
    </w:p>
    <w:p w14:paraId="4942387D" w14:textId="01317E57" w:rsidR="006651DC" w:rsidRDefault="006651DC" w:rsidP="00030B93">
      <w:pPr>
        <w:pStyle w:val="ListParagraph"/>
        <w:spacing w:line="480" w:lineRule="auto"/>
        <w:ind w:left="1440"/>
      </w:pPr>
      <w:r>
        <w:tab/>
        <w:t>2.1.1 Account Creation via the Admin Page</w:t>
      </w:r>
      <w:r w:rsidR="00030B93">
        <w:t xml:space="preserve"> </w:t>
      </w:r>
      <w:r w:rsidR="00030B93">
        <w:ptab w:relativeTo="indent" w:alignment="right" w:leader="dot"/>
      </w:r>
      <w:r w:rsidR="00030B93">
        <w:t xml:space="preserve"> 2</w:t>
      </w:r>
    </w:p>
    <w:p w14:paraId="3153E4A5" w14:textId="3CEA3CF6" w:rsidR="006651DC" w:rsidRDefault="006651DC" w:rsidP="00030B93">
      <w:pPr>
        <w:pStyle w:val="ListParagraph"/>
        <w:spacing w:line="480" w:lineRule="auto"/>
        <w:ind w:left="1440"/>
      </w:pPr>
      <w:r>
        <w:tab/>
        <w:t>2.1.2Account Creation via the Library Website</w:t>
      </w:r>
      <w:r w:rsidR="00030B93">
        <w:t xml:space="preserve"> </w:t>
      </w:r>
      <w:r w:rsidR="00030B93">
        <w:ptab w:relativeTo="indent" w:alignment="right" w:leader="dot"/>
      </w:r>
      <w:r w:rsidR="00030B93">
        <w:t xml:space="preserve"> 4</w:t>
      </w:r>
    </w:p>
    <w:p w14:paraId="77A28731" w14:textId="3DE608BE" w:rsidR="006651DC" w:rsidRDefault="006651DC" w:rsidP="00030B93">
      <w:pPr>
        <w:pStyle w:val="ListParagraph"/>
        <w:spacing w:line="480" w:lineRule="auto"/>
        <w:ind w:left="1440"/>
      </w:pPr>
      <w:r>
        <w:t>2.2 Editing an Account</w:t>
      </w:r>
      <w:r w:rsidR="00030B93">
        <w:t xml:space="preserve"> </w:t>
      </w:r>
      <w:r w:rsidR="00030B93">
        <w:ptab w:relativeTo="indent" w:alignment="right" w:leader="dot"/>
      </w:r>
      <w:r w:rsidR="00030B93">
        <w:t xml:space="preserve"> 5</w:t>
      </w:r>
    </w:p>
    <w:p w14:paraId="3F5C7056" w14:textId="46D03DF7" w:rsidR="006651DC" w:rsidRDefault="006651DC" w:rsidP="00030B93">
      <w:pPr>
        <w:pStyle w:val="ListParagraph"/>
        <w:spacing w:line="480" w:lineRule="auto"/>
        <w:ind w:left="1440"/>
      </w:pPr>
      <w:r>
        <w:t>2.3 Permissions</w:t>
      </w:r>
      <w:r w:rsidR="00030B93">
        <w:t xml:space="preserve"> </w:t>
      </w:r>
      <w:r w:rsidR="00030B93">
        <w:ptab w:relativeTo="indent" w:alignment="right" w:leader="dot"/>
      </w:r>
      <w:r w:rsidR="00030B93">
        <w:t xml:space="preserve"> 6</w:t>
      </w:r>
    </w:p>
    <w:p w14:paraId="7F0D0F43" w14:textId="642A5373" w:rsidR="006651DC" w:rsidRDefault="006651DC" w:rsidP="00030B93">
      <w:pPr>
        <w:pStyle w:val="ListParagraph"/>
        <w:spacing w:line="480" w:lineRule="auto"/>
        <w:ind w:left="1440"/>
      </w:pPr>
      <w:r>
        <w:tab/>
        <w:t>2.3.1 Permission Types</w:t>
      </w:r>
      <w:r w:rsidR="00030B93">
        <w:t xml:space="preserve"> </w:t>
      </w:r>
      <w:r w:rsidR="00030B93">
        <w:ptab w:relativeTo="indent" w:alignment="right" w:leader="dot"/>
      </w:r>
      <w:r w:rsidR="00030B93">
        <w:t xml:space="preserve"> 6</w:t>
      </w:r>
    </w:p>
    <w:p w14:paraId="766140DF" w14:textId="531B94DA" w:rsidR="006651DC" w:rsidRDefault="006651DC" w:rsidP="00030B93">
      <w:pPr>
        <w:pStyle w:val="ListParagraph"/>
        <w:spacing w:line="480" w:lineRule="auto"/>
        <w:ind w:left="1440"/>
      </w:pPr>
      <w:r>
        <w:tab/>
        <w:t>2.3.2 Creating Group Permissions</w:t>
      </w:r>
      <w:r w:rsidR="00030B93">
        <w:t xml:space="preserve"> </w:t>
      </w:r>
      <w:r w:rsidR="00030B93">
        <w:ptab w:relativeTo="indent" w:alignment="right" w:leader="dot"/>
      </w:r>
      <w:r w:rsidR="00030B93">
        <w:t xml:space="preserve"> 6</w:t>
      </w:r>
    </w:p>
    <w:p w14:paraId="492F1C0F" w14:textId="44CEF862" w:rsidR="006651DC" w:rsidRDefault="006651DC" w:rsidP="00030B93">
      <w:pPr>
        <w:pStyle w:val="ListParagraph"/>
        <w:numPr>
          <w:ilvl w:val="0"/>
          <w:numId w:val="3"/>
        </w:numPr>
        <w:spacing w:line="480" w:lineRule="auto"/>
      </w:pPr>
      <w:r>
        <w:t>Catalog</w:t>
      </w:r>
      <w:r w:rsidR="00030B93">
        <w:t xml:space="preserve"> </w:t>
      </w:r>
      <w:r w:rsidR="00030B93">
        <w:ptab w:relativeTo="indent" w:alignment="right" w:leader="dot"/>
      </w:r>
      <w:r w:rsidR="00030B93">
        <w:t xml:space="preserve"> 8</w:t>
      </w:r>
    </w:p>
    <w:p w14:paraId="31340BBD" w14:textId="59A5B2F3" w:rsidR="006651DC" w:rsidRDefault="006651DC" w:rsidP="00030B93">
      <w:pPr>
        <w:pStyle w:val="ListParagraph"/>
        <w:spacing w:line="480" w:lineRule="auto"/>
        <w:ind w:left="1440"/>
      </w:pPr>
      <w:r>
        <w:t>3.1 Categories</w:t>
      </w:r>
      <w:r w:rsidR="00030B93">
        <w:t xml:space="preserve"> </w:t>
      </w:r>
      <w:r w:rsidR="00030B93">
        <w:ptab w:relativeTo="indent" w:alignment="right" w:leader="dot"/>
      </w:r>
      <w:r w:rsidR="00030B93">
        <w:t xml:space="preserve"> 8</w:t>
      </w:r>
    </w:p>
    <w:p w14:paraId="5823756D" w14:textId="0B9E7972" w:rsidR="006651DC" w:rsidRDefault="006651DC" w:rsidP="00030B93">
      <w:pPr>
        <w:pStyle w:val="ListParagraph"/>
        <w:spacing w:line="480" w:lineRule="auto"/>
        <w:ind w:left="1440"/>
      </w:pPr>
      <w:r>
        <w:tab/>
        <w:t>3.1.1 Books</w:t>
      </w:r>
      <w:r w:rsidR="00030B93">
        <w:t xml:space="preserve"> </w:t>
      </w:r>
      <w:r w:rsidR="00030B93">
        <w:ptab w:relativeTo="indent" w:alignment="right" w:leader="dot"/>
      </w:r>
      <w:r w:rsidR="00030B93">
        <w:t xml:space="preserve"> 8</w:t>
      </w:r>
    </w:p>
    <w:p w14:paraId="64D7F15D" w14:textId="116FDDD9" w:rsidR="006651DC" w:rsidRDefault="006651DC" w:rsidP="00030B93">
      <w:pPr>
        <w:pStyle w:val="ListParagraph"/>
        <w:spacing w:line="480" w:lineRule="auto"/>
        <w:ind w:left="1440"/>
      </w:pPr>
      <w:r>
        <w:tab/>
        <w:t>3.1.2 Authors</w:t>
      </w:r>
      <w:r w:rsidR="00030B93">
        <w:t xml:space="preserve"> </w:t>
      </w:r>
      <w:r w:rsidR="00030B93">
        <w:ptab w:relativeTo="indent" w:alignment="right" w:leader="dot"/>
      </w:r>
      <w:r w:rsidR="00030B93">
        <w:t xml:space="preserve"> 9</w:t>
      </w:r>
    </w:p>
    <w:p w14:paraId="70A1B9A2" w14:textId="46860D0D" w:rsidR="006651DC" w:rsidRDefault="006651DC" w:rsidP="00030B93">
      <w:pPr>
        <w:pStyle w:val="ListParagraph"/>
        <w:spacing w:line="480" w:lineRule="auto"/>
        <w:ind w:left="1440"/>
      </w:pPr>
      <w:r>
        <w:tab/>
        <w:t>3.1.3 Other Categories</w:t>
      </w:r>
      <w:r w:rsidR="00030B93">
        <w:t xml:space="preserve"> </w:t>
      </w:r>
      <w:r w:rsidR="00030B93">
        <w:ptab w:relativeTo="indent" w:alignment="right" w:leader="dot"/>
      </w:r>
      <w:r w:rsidR="00030B93">
        <w:t xml:space="preserve"> 10</w:t>
      </w:r>
    </w:p>
    <w:p w14:paraId="67250A2B" w14:textId="75FEAED5" w:rsidR="006651DC" w:rsidRDefault="006651DC" w:rsidP="00030B93">
      <w:pPr>
        <w:pStyle w:val="ListParagraph"/>
        <w:spacing w:line="480" w:lineRule="auto"/>
        <w:ind w:left="1440"/>
      </w:pPr>
      <w:r>
        <w:t>3.2 Search Bar</w:t>
      </w:r>
      <w:r w:rsidR="00030B93">
        <w:t xml:space="preserve"> </w:t>
      </w:r>
      <w:r w:rsidR="00030B93">
        <w:ptab w:relativeTo="indent" w:alignment="right" w:leader="dot"/>
      </w:r>
      <w:r w:rsidR="00030B93">
        <w:t xml:space="preserve"> 11</w:t>
      </w:r>
    </w:p>
    <w:p w14:paraId="248939CB" w14:textId="0567B105" w:rsidR="006651DC" w:rsidRDefault="006651DC" w:rsidP="00030B93">
      <w:pPr>
        <w:pStyle w:val="ListParagraph"/>
        <w:spacing w:line="480" w:lineRule="auto"/>
        <w:ind w:left="1440"/>
      </w:pPr>
      <w:r>
        <w:t>3.3 Other Catalog Features</w:t>
      </w:r>
      <w:r w:rsidR="00030B93">
        <w:t xml:space="preserve"> </w:t>
      </w:r>
      <w:r w:rsidR="00030B93">
        <w:ptab w:relativeTo="indent" w:alignment="right" w:leader="dot"/>
      </w:r>
      <w:r w:rsidR="00030B93">
        <w:t xml:space="preserve"> 11</w:t>
      </w:r>
    </w:p>
    <w:p w14:paraId="567CFB19" w14:textId="61EE134F" w:rsidR="006651DC" w:rsidRDefault="006651DC" w:rsidP="00030B93">
      <w:pPr>
        <w:pStyle w:val="ListParagraph"/>
        <w:spacing w:line="480" w:lineRule="auto"/>
        <w:ind w:left="1440"/>
      </w:pPr>
      <w:r>
        <w:tab/>
        <w:t>3.3.1 Book of the Day Collection</w:t>
      </w:r>
      <w:r w:rsidR="00030B93">
        <w:t xml:space="preserve"> </w:t>
      </w:r>
      <w:r w:rsidR="00030B93">
        <w:ptab w:relativeTo="indent" w:alignment="right" w:leader="dot"/>
      </w:r>
      <w:r w:rsidR="00030B93">
        <w:t xml:space="preserve"> 11</w:t>
      </w:r>
    </w:p>
    <w:p w14:paraId="72F0094B" w14:textId="5B302AFD" w:rsidR="006651DC" w:rsidRDefault="006651DC" w:rsidP="00030B93">
      <w:pPr>
        <w:pStyle w:val="ListParagraph"/>
        <w:spacing w:line="480" w:lineRule="auto"/>
        <w:ind w:left="1440"/>
      </w:pPr>
      <w:r>
        <w:tab/>
        <w:t>3.3.2 Similar Book Recommendations</w:t>
      </w:r>
      <w:r w:rsidR="00030B93">
        <w:t xml:space="preserve"> </w:t>
      </w:r>
      <w:r w:rsidR="00030B93">
        <w:ptab w:relativeTo="indent" w:alignment="right" w:leader="dot"/>
      </w:r>
      <w:r w:rsidR="00030B93">
        <w:t xml:space="preserve"> 11</w:t>
      </w:r>
    </w:p>
    <w:p w14:paraId="36A51279" w14:textId="58C36615" w:rsidR="006651DC" w:rsidRDefault="006651DC" w:rsidP="00030B93">
      <w:pPr>
        <w:pStyle w:val="ListParagraph"/>
        <w:spacing w:line="480" w:lineRule="auto"/>
        <w:ind w:left="1440"/>
      </w:pPr>
      <w:r>
        <w:t>3.4 Editing Catalog Content</w:t>
      </w:r>
      <w:r w:rsidR="00030B93">
        <w:t xml:space="preserve"> </w:t>
      </w:r>
      <w:r w:rsidR="00030B93">
        <w:ptab w:relativeTo="indent" w:alignment="right" w:leader="dot"/>
      </w:r>
      <w:r w:rsidR="00030B93">
        <w:t xml:space="preserve"> 12</w:t>
      </w:r>
    </w:p>
    <w:p w14:paraId="2D8215E0" w14:textId="1AAC22E5" w:rsidR="006651DC" w:rsidRDefault="006651DC" w:rsidP="00030B93">
      <w:pPr>
        <w:pStyle w:val="ListParagraph"/>
        <w:numPr>
          <w:ilvl w:val="0"/>
          <w:numId w:val="3"/>
        </w:numPr>
        <w:spacing w:line="480" w:lineRule="auto"/>
      </w:pPr>
      <w:r>
        <w:t>Library Information</w:t>
      </w:r>
      <w:r w:rsidR="00030B93">
        <w:t xml:space="preserve"> </w:t>
      </w:r>
      <w:r w:rsidR="00030B93">
        <w:ptab w:relativeTo="indent" w:alignment="right" w:leader="dot"/>
      </w:r>
      <w:r w:rsidR="00030B93">
        <w:t xml:space="preserve"> 12</w:t>
      </w:r>
    </w:p>
    <w:p w14:paraId="2D0BC5B9" w14:textId="2301E49D" w:rsidR="006651DC" w:rsidRDefault="006651DC" w:rsidP="00030B93">
      <w:pPr>
        <w:pStyle w:val="ListParagraph"/>
        <w:spacing w:line="480" w:lineRule="auto"/>
        <w:ind w:left="1440"/>
      </w:pPr>
      <w:r>
        <w:t>4.1 About</w:t>
      </w:r>
      <w:r w:rsidR="00030B93">
        <w:t xml:space="preserve"> </w:t>
      </w:r>
      <w:r w:rsidR="00030B93">
        <w:ptab w:relativeTo="indent" w:alignment="right" w:leader="dot"/>
      </w:r>
      <w:r w:rsidR="00030B93">
        <w:t xml:space="preserve"> 12</w:t>
      </w:r>
    </w:p>
    <w:p w14:paraId="3504A6CF" w14:textId="535FF334" w:rsidR="006651DC" w:rsidRDefault="006651DC" w:rsidP="00030B93">
      <w:pPr>
        <w:pStyle w:val="ListParagraph"/>
        <w:spacing w:line="480" w:lineRule="auto"/>
        <w:ind w:left="1440"/>
      </w:pPr>
      <w:r>
        <w:t>4.2 Calendar</w:t>
      </w:r>
      <w:r w:rsidR="00030B93">
        <w:t xml:space="preserve"> </w:t>
      </w:r>
      <w:r w:rsidR="00030B93">
        <w:ptab w:relativeTo="indent" w:alignment="right" w:leader="dot"/>
      </w:r>
      <w:r w:rsidR="00030B93">
        <w:t xml:space="preserve"> 13</w:t>
      </w:r>
    </w:p>
    <w:p w14:paraId="69184F11" w14:textId="5728CD7C" w:rsidR="006651DC" w:rsidRDefault="006651DC" w:rsidP="00030B93">
      <w:pPr>
        <w:pStyle w:val="ListParagraph"/>
        <w:spacing w:line="480" w:lineRule="auto"/>
        <w:ind w:left="1440"/>
      </w:pPr>
      <w:r>
        <w:t>4.3 Contact</w:t>
      </w:r>
      <w:r w:rsidR="00030B93">
        <w:t xml:space="preserve"> </w:t>
      </w:r>
      <w:r w:rsidR="00030B93">
        <w:ptab w:relativeTo="indent" w:alignment="right" w:leader="dot"/>
      </w:r>
      <w:r w:rsidR="00030B93">
        <w:t xml:space="preserve"> 13</w:t>
      </w:r>
    </w:p>
    <w:p w14:paraId="004C212F" w14:textId="01B350A0" w:rsidR="006651DC" w:rsidRDefault="006651DC" w:rsidP="00030B93">
      <w:pPr>
        <w:pStyle w:val="ListParagraph"/>
        <w:spacing w:line="480" w:lineRule="auto"/>
        <w:ind w:left="1440"/>
      </w:pPr>
      <w:r>
        <w:tab/>
        <w:t>4.3.1 Contact Staff View</w:t>
      </w:r>
      <w:r w:rsidR="00030B93">
        <w:t xml:space="preserve"> </w:t>
      </w:r>
      <w:r w:rsidR="00030B93">
        <w:ptab w:relativeTo="indent" w:alignment="right" w:leader="dot"/>
      </w:r>
      <w:r w:rsidR="00030B93">
        <w:t xml:space="preserve"> 14</w:t>
      </w:r>
    </w:p>
    <w:p w14:paraId="5414D4B5" w14:textId="47397110" w:rsidR="006651DC" w:rsidRDefault="006651DC" w:rsidP="00030B93">
      <w:pPr>
        <w:pStyle w:val="ListParagraph"/>
        <w:numPr>
          <w:ilvl w:val="0"/>
          <w:numId w:val="3"/>
        </w:numPr>
        <w:spacing w:line="480" w:lineRule="auto"/>
      </w:pPr>
      <w:r>
        <w:t>Dark Mode</w:t>
      </w:r>
      <w:r w:rsidR="00030B93">
        <w:t xml:space="preserve"> </w:t>
      </w:r>
      <w:r w:rsidR="00030B93">
        <w:ptab w:relativeTo="indent" w:alignment="right" w:leader="dot"/>
      </w:r>
      <w:r w:rsidR="00030B93">
        <w:t xml:space="preserve"> 15</w:t>
      </w:r>
    </w:p>
    <w:p w14:paraId="7868A48D" w14:textId="6133D15A" w:rsidR="006651DC" w:rsidRPr="006651DC" w:rsidRDefault="00B439D7" w:rsidP="00030B93">
      <w:pPr>
        <w:pStyle w:val="ListParagraph"/>
        <w:numPr>
          <w:ilvl w:val="0"/>
          <w:numId w:val="3"/>
        </w:numPr>
        <w:spacing w:line="480" w:lineRule="auto"/>
      </w:pPr>
      <w:r>
        <w:t>Glossary</w:t>
      </w:r>
      <w:r w:rsidR="00030B93">
        <w:t xml:space="preserve"> </w:t>
      </w:r>
      <w:r w:rsidR="00030B93">
        <w:ptab w:relativeTo="indent" w:alignment="right" w:leader="dot"/>
      </w:r>
      <w:r w:rsidR="00030B93">
        <w:t xml:space="preserve"> 16</w:t>
      </w:r>
      <w:r w:rsidR="00105227">
        <w:br w:type="page"/>
      </w:r>
    </w:p>
    <w:p w14:paraId="64206F5F" w14:textId="77777777" w:rsidR="00105227" w:rsidRDefault="00105227" w:rsidP="00105227">
      <w:pPr>
        <w:pStyle w:val="Heading2"/>
      </w:pPr>
      <w:bookmarkStart w:id="2" w:name="_Toc121299041"/>
      <w:r>
        <w:lastRenderedPageBreak/>
        <w:t>1. General Information</w:t>
      </w:r>
      <w:bookmarkEnd w:id="1"/>
      <w:bookmarkEnd w:id="2"/>
    </w:p>
    <w:p w14:paraId="4B5D8E97" w14:textId="77777777" w:rsidR="00105227" w:rsidRDefault="00105227" w:rsidP="00105227">
      <w:bookmarkStart w:id="3" w:name="_Hlk121556793"/>
      <w:r w:rsidRPr="00B878BE">
        <w:rPr>
          <w:noProof/>
        </w:rPr>
        <w:drawing>
          <wp:anchor distT="0" distB="0" distL="114300" distR="114300" simplePos="0" relativeHeight="251663360" behindDoc="0" locked="0" layoutInCell="1" allowOverlap="1" wp14:anchorId="043FC2BE" wp14:editId="33B9B59A">
            <wp:simplePos x="0" y="0"/>
            <wp:positionH relativeFrom="margin">
              <wp:align>left</wp:align>
            </wp:positionH>
            <wp:positionV relativeFrom="paragraph">
              <wp:posOffset>31025</wp:posOffset>
            </wp:positionV>
            <wp:extent cx="3108325" cy="2780030"/>
            <wp:effectExtent l="19050" t="19050" r="15875" b="20320"/>
            <wp:wrapThrough wrapText="bothSides">
              <wp:wrapPolygon edited="0">
                <wp:start x="-132" y="-148"/>
                <wp:lineTo x="-132" y="21610"/>
                <wp:lineTo x="21578" y="21610"/>
                <wp:lineTo x="21578" y="-148"/>
                <wp:lineTo x="-132" y="-148"/>
              </wp:wrapPolygon>
            </wp:wrapThrough>
            <wp:docPr id="1" name="Picture 1" descr="A view of the Local Library Home page displaying the Book of the Day Collection, the Library's contact information, and the number of page visits by the curr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view of the Local Library Home page displaying the Book of the Day Collection, the Library's contact information, and the number of page visits by the current viewer."/>
                    <pic:cNvPicPr/>
                  </pic:nvPicPr>
                  <pic:blipFill>
                    <a:blip r:embed="rId7"/>
                    <a:stretch>
                      <a:fillRect/>
                    </a:stretch>
                  </pic:blipFill>
                  <pic:spPr>
                    <a:xfrm>
                      <a:off x="0" y="0"/>
                      <a:ext cx="3108325" cy="27800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The Local Library Website is designed and developed to be used by Local branch of Library. </w:t>
      </w:r>
      <w:r w:rsidRPr="00B878BE">
        <w:rPr>
          <w:vertAlign w:val="superscript"/>
        </w:rPr>
        <w:t>(Figure 1-1)</w:t>
      </w:r>
      <w:r>
        <w:t xml:space="preserve"> It has the full functionality of a library website, including viewing the library’s catalog of books, borrowing books from the library, viewing library events and information, and contacting the library staff. The website is developed to be used by a wide variety of clients. It is designed with simplicity and accessibility in mind.</w:t>
      </w:r>
      <w:r w:rsidRPr="00B878BE">
        <w:rPr>
          <w:noProof/>
        </w:rPr>
        <w:t xml:space="preserve"> </w:t>
      </w:r>
    </w:p>
    <w:p w14:paraId="5F341317" w14:textId="77777777" w:rsidR="00105227" w:rsidRDefault="00105227" w:rsidP="00105227">
      <w:pPr>
        <w:rPr>
          <w:noProof/>
        </w:rPr>
      </w:pPr>
    </w:p>
    <w:p w14:paraId="6BCD4A32" w14:textId="77777777" w:rsidR="00105227" w:rsidRDefault="00105227" w:rsidP="00105227">
      <w:pPr>
        <w:rPr>
          <w:noProof/>
        </w:rPr>
      </w:pPr>
    </w:p>
    <w:p w14:paraId="3DA44F22" w14:textId="77777777" w:rsidR="00105227" w:rsidRDefault="00105227" w:rsidP="00105227"/>
    <w:p w14:paraId="63EE3958" w14:textId="77777777" w:rsidR="00105227" w:rsidRDefault="00105227" w:rsidP="00105227"/>
    <w:p w14:paraId="2FC3409B" w14:textId="77777777" w:rsidR="00105227" w:rsidRDefault="00105227" w:rsidP="00105227"/>
    <w:p w14:paraId="637CA5A3" w14:textId="451AC9F9" w:rsidR="00105227" w:rsidRDefault="00105227" w:rsidP="00105227">
      <w:r>
        <w:rPr>
          <w:noProof/>
        </w:rPr>
        <mc:AlternateContent>
          <mc:Choice Requires="wps">
            <w:drawing>
              <wp:anchor distT="0" distB="0" distL="114300" distR="114300" simplePos="0" relativeHeight="251664384" behindDoc="0" locked="0" layoutInCell="1" allowOverlap="1" wp14:anchorId="3AE3A54F" wp14:editId="4A499B5B">
                <wp:simplePos x="0" y="0"/>
                <wp:positionH relativeFrom="column">
                  <wp:posOffset>3247118</wp:posOffset>
                </wp:positionH>
                <wp:positionV relativeFrom="paragraph">
                  <wp:posOffset>3991</wp:posOffset>
                </wp:positionV>
                <wp:extent cx="1117600" cy="326390"/>
                <wp:effectExtent l="0" t="0" r="6350" b="0"/>
                <wp:wrapThrough wrapText="bothSides">
                  <wp:wrapPolygon edited="0">
                    <wp:start x="0" y="0"/>
                    <wp:lineTo x="0" y="20171"/>
                    <wp:lineTo x="21355" y="20171"/>
                    <wp:lineTo x="21355"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1117600" cy="326390"/>
                        </a:xfrm>
                        <a:prstGeom prst="rect">
                          <a:avLst/>
                        </a:prstGeom>
                        <a:solidFill>
                          <a:prstClr val="white"/>
                        </a:solidFill>
                        <a:ln>
                          <a:noFill/>
                        </a:ln>
                      </wps:spPr>
                      <wps:txbx>
                        <w:txbxContent>
                          <w:p w14:paraId="3077C75E" w14:textId="77777777" w:rsidR="00105227" w:rsidRPr="009539AC" w:rsidRDefault="00105227" w:rsidP="00105227">
                            <w:pPr>
                              <w:pStyle w:val="Caption"/>
                            </w:pPr>
                            <w:r>
                              <w:t>Figure 1</w:t>
                            </w:r>
                            <w:r>
                              <w:noBreakHyphen/>
                            </w:r>
                            <w:fldSimple w:instr=" SEQ Figure \* ARABIC \s 1 ">
                              <w:r>
                                <w:rPr>
                                  <w:noProof/>
                                </w:rPr>
                                <w:t>1</w:t>
                              </w:r>
                            </w:fldSimple>
                            <w:r>
                              <w:t xml:space="preserve"> </w:t>
                            </w:r>
                            <w:r>
                              <w:br/>
                              <w:t>Library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E3A54F" id="_x0000_t202" coordsize="21600,21600" o:spt="202" path="m,l,21600r21600,l21600,xe">
                <v:stroke joinstyle="miter"/>
                <v:path gradientshapeok="t" o:connecttype="rect"/>
              </v:shapetype>
              <v:shape id="Text Box 31" o:spid="_x0000_s1026" type="#_x0000_t202" style="position:absolute;margin-left:255.7pt;margin-top:.3pt;width:88pt;height:2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" stroked="f">
                <v:textbox inset="0,0,0,0">
                  <w:txbxContent>
                    <w:p w14:paraId="3077C75E" w14:textId="77777777" w:rsidR="00105227" w:rsidRPr="009539AC" w:rsidRDefault="00105227" w:rsidP="00105227">
                      <w:pPr>
                        <w:pStyle w:val="Caption"/>
                      </w:pPr>
                      <w:r>
                        <w:t>Figure 1</w:t>
                      </w:r>
                      <w:r>
                        <w:noBreakHyphen/>
                      </w:r>
                      <w:r>
                        <w:fldChar w:fldCharType="begin"/>
                      </w:r>
                      <w:r>
                        <w:instrText xml:space="preserve"> SEQ Figure \* ARABIC \s 1 </w:instrText>
                      </w:r>
                      <w:r>
                        <w:fldChar w:fldCharType="separate"/>
                      </w:r>
                      <w:r>
                        <w:rPr>
                          <w:noProof/>
                        </w:rPr>
                        <w:t>1</w:t>
                      </w:r>
                      <w:r>
                        <w:fldChar w:fldCharType="end"/>
                      </w:r>
                      <w:r>
                        <w:t xml:space="preserve"> </w:t>
                      </w:r>
                      <w:r>
                        <w:br/>
                        <w:t>Library Home Page</w:t>
                      </w:r>
                    </w:p>
                  </w:txbxContent>
                </v:textbox>
                <w10:wrap type="through"/>
              </v:shape>
            </w:pict>
          </mc:Fallback>
        </mc:AlternateContent>
      </w:r>
    </w:p>
    <w:p w14:paraId="3FEB59B2" w14:textId="70924A68" w:rsidR="00105227" w:rsidRDefault="00105227" w:rsidP="00105227"/>
    <w:p w14:paraId="5157D5FB" w14:textId="79887982" w:rsidR="00105227" w:rsidRDefault="00105227" w:rsidP="00105227"/>
    <w:p w14:paraId="03AA56E2" w14:textId="77777777" w:rsidR="00105227" w:rsidRPr="00B878BE" w:rsidRDefault="00105227" w:rsidP="00105227"/>
    <w:p w14:paraId="42DCE8B1" w14:textId="77777777" w:rsidR="00105227" w:rsidRDefault="00105227" w:rsidP="00105227">
      <w:pPr>
        <w:pStyle w:val="Heading2"/>
      </w:pPr>
      <w:bookmarkStart w:id="4" w:name="_Toc121143358"/>
      <w:bookmarkStart w:id="5" w:name="_Toc121299042"/>
      <w:r>
        <w:t>2. User Accounts</w:t>
      </w:r>
      <w:bookmarkEnd w:id="4"/>
      <w:bookmarkEnd w:id="5"/>
    </w:p>
    <w:p w14:paraId="2FD79EC6" w14:textId="0EE861D5" w:rsidR="00105227" w:rsidRDefault="00105227" w:rsidP="00105227">
      <w:r>
        <w:t xml:space="preserve">The website allows the creation and use of several types of user accounts: administrative, staff, and library user. The administrative accounts are for those who do maintenance on the website (such as information technology (IT) staff). The staff accounts are for those who upkeep the library (such as librarians). Lastly, the library user accounts are for the patrons of the library. Each type of account has different features that they are allowed to do. </w:t>
      </w:r>
      <w:bookmarkStart w:id="6" w:name="_Toc121143359"/>
    </w:p>
    <w:p w14:paraId="03FDF449" w14:textId="77777777" w:rsidR="00105227" w:rsidRDefault="00105227" w:rsidP="00105227"/>
    <w:p w14:paraId="7DF2EEEA" w14:textId="77777777" w:rsidR="00105227" w:rsidRPr="00105227" w:rsidRDefault="00105227" w:rsidP="00105227">
      <w:pPr>
        <w:pStyle w:val="Heading4"/>
        <w:rPr>
          <w:rStyle w:val="Emphasis"/>
        </w:rPr>
      </w:pPr>
      <w:bookmarkStart w:id="7" w:name="_Toc121299043"/>
      <w:r w:rsidRPr="00105227">
        <w:rPr>
          <w:rStyle w:val="Emphasis"/>
        </w:rPr>
        <w:t>2.1 Account Creation</w:t>
      </w:r>
      <w:bookmarkEnd w:id="7"/>
    </w:p>
    <w:p w14:paraId="6BC470CE" w14:textId="55635C7A" w:rsidR="00105227" w:rsidRDefault="00105227" w:rsidP="00105227">
      <w:r>
        <w:t>Regardless of the type of account, account creation can be done in one of two ways: via the admin page or via the library website.</w:t>
      </w:r>
    </w:p>
    <w:p w14:paraId="5FDF88D6" w14:textId="77777777" w:rsidR="00105227" w:rsidRDefault="00105227" w:rsidP="00105227"/>
    <w:p w14:paraId="6A287AF5" w14:textId="77777777" w:rsidR="00105227" w:rsidRPr="00105227" w:rsidRDefault="00105227" w:rsidP="00105227">
      <w:pPr>
        <w:ind w:firstLine="720"/>
        <w:rPr>
          <w:rStyle w:val="Emphasis"/>
        </w:rPr>
      </w:pPr>
      <w:bookmarkStart w:id="8" w:name="_Toc121299044"/>
      <w:r w:rsidRPr="00105227">
        <w:rPr>
          <w:rStyle w:val="Emphasis"/>
        </w:rPr>
        <w:t>2.1.1 Account Creation via the Admin Page</w:t>
      </w:r>
      <w:bookmarkEnd w:id="8"/>
    </w:p>
    <w:p w14:paraId="2E01E70A" w14:textId="77777777" w:rsidR="00105227" w:rsidRDefault="00105227" w:rsidP="00105227">
      <w:pPr>
        <w:ind w:left="720"/>
        <w:rPr>
          <w:vertAlign w:val="superscript"/>
        </w:rPr>
      </w:pPr>
      <w:r w:rsidRPr="00A35C31">
        <w:rPr>
          <w:noProof/>
        </w:rPr>
        <w:drawing>
          <wp:anchor distT="0" distB="0" distL="114300" distR="114300" simplePos="0" relativeHeight="251665408" behindDoc="0" locked="0" layoutInCell="1" allowOverlap="1" wp14:anchorId="04D9D784" wp14:editId="342D942F">
            <wp:simplePos x="0" y="0"/>
            <wp:positionH relativeFrom="margin">
              <wp:align>left</wp:align>
            </wp:positionH>
            <wp:positionV relativeFrom="paragraph">
              <wp:posOffset>572309</wp:posOffset>
            </wp:positionV>
            <wp:extent cx="3108960" cy="1399340"/>
            <wp:effectExtent l="19050" t="19050" r="15240" b="10795"/>
            <wp:wrapThrough wrapText="bothSides">
              <wp:wrapPolygon edited="0">
                <wp:start x="-132" y="-294"/>
                <wp:lineTo x="-132" y="21473"/>
                <wp:lineTo x="21574" y="21473"/>
                <wp:lineTo x="21574" y="-294"/>
                <wp:lineTo x="-132" y="-294"/>
              </wp:wrapPolygon>
            </wp:wrapThrough>
            <wp:docPr id="64" name="Picture 64" descr="A view of the library admin page login screen. Arrows pointing to the page's URL and the Log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view of the library admin page login screen. Arrows pointing to the page's URL and the Log in button."/>
                    <pic:cNvPicPr/>
                  </pic:nvPicPr>
                  <pic:blipFill>
                    <a:blip r:embed="rId8"/>
                    <a:stretch>
                      <a:fillRect/>
                    </a:stretch>
                  </pic:blipFill>
                  <pic:spPr>
                    <a:xfrm>
                      <a:off x="0" y="0"/>
                      <a:ext cx="3108960" cy="13993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D0624D">
        <w:rPr>
          <w:b/>
          <w:bCs/>
        </w:rPr>
        <w:t>Administrative</w:t>
      </w:r>
      <w:r>
        <w:t xml:space="preserve"> or </w:t>
      </w:r>
      <w:r w:rsidRPr="00D0624D">
        <w:rPr>
          <w:b/>
          <w:bCs/>
        </w:rPr>
        <w:t>Staff</w:t>
      </w:r>
      <w:r>
        <w:t xml:space="preserve"> accounts can create new user accounts from the admin page of the website. Below are the steps to create an account on the admin page:</w:t>
      </w:r>
      <w:r>
        <w:br/>
      </w:r>
      <w:r>
        <w:br/>
        <w:t xml:space="preserve">1) In your website browser, go to the admin page at </w:t>
      </w:r>
      <w:r w:rsidRPr="002B0551">
        <w:rPr>
          <w:color w:val="A6A6A6" w:themeColor="background1" w:themeShade="A6"/>
        </w:rPr>
        <w:t>[librarywebsite]</w:t>
      </w:r>
      <w:r>
        <w:t xml:space="preserve">.com/admin and login with an administrative or staff account. </w:t>
      </w:r>
      <w:r w:rsidRPr="00A35C31">
        <w:rPr>
          <w:vertAlign w:val="superscript"/>
        </w:rPr>
        <w:t>(Figure 2-1)</w:t>
      </w:r>
    </w:p>
    <w:p w14:paraId="1A0942E7" w14:textId="77777777" w:rsidR="00105227" w:rsidRDefault="00105227" w:rsidP="00105227"/>
    <w:p w14:paraId="70584A58" w14:textId="38E27DB0" w:rsidR="00105227" w:rsidRDefault="00105227" w:rsidP="00105227"/>
    <w:p w14:paraId="0628F52D" w14:textId="6D53A8BA" w:rsidR="00105227" w:rsidRDefault="00105227" w:rsidP="00105227"/>
    <w:p w14:paraId="6C5285B4" w14:textId="63FC8EC5" w:rsidR="00105227" w:rsidRDefault="00105227" w:rsidP="00105227">
      <w:r>
        <w:rPr>
          <w:noProof/>
        </w:rPr>
        <mc:AlternateContent>
          <mc:Choice Requires="wps">
            <w:drawing>
              <wp:anchor distT="0" distB="0" distL="114300" distR="114300" simplePos="0" relativeHeight="251666432" behindDoc="0" locked="0" layoutInCell="1" allowOverlap="1" wp14:anchorId="539A8F83" wp14:editId="0124E9DF">
                <wp:simplePos x="0" y="0"/>
                <wp:positionH relativeFrom="margin">
                  <wp:posOffset>3248660</wp:posOffset>
                </wp:positionH>
                <wp:positionV relativeFrom="paragraph">
                  <wp:posOffset>6350</wp:posOffset>
                </wp:positionV>
                <wp:extent cx="1454150" cy="353060"/>
                <wp:effectExtent l="0" t="0" r="0" b="8890"/>
                <wp:wrapThrough wrapText="bothSides">
                  <wp:wrapPolygon edited="0">
                    <wp:start x="0" y="0"/>
                    <wp:lineTo x="0" y="20978"/>
                    <wp:lineTo x="21223" y="20978"/>
                    <wp:lineTo x="21223"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1454150" cy="353060"/>
                        </a:xfrm>
                        <a:prstGeom prst="rect">
                          <a:avLst/>
                        </a:prstGeom>
                        <a:solidFill>
                          <a:prstClr val="white"/>
                        </a:solidFill>
                        <a:ln>
                          <a:noFill/>
                        </a:ln>
                      </wps:spPr>
                      <wps:txbx>
                        <w:txbxContent>
                          <w:p w14:paraId="7E283B22" w14:textId="77777777" w:rsidR="00105227" w:rsidRPr="00A35C31" w:rsidRDefault="00105227" w:rsidP="00105227">
                            <w:pPr>
                              <w:pStyle w:val="Caption"/>
                            </w:pPr>
                            <w:r w:rsidRPr="00A35C31">
                              <w:t xml:space="preserve">Figure </w:t>
                            </w:r>
                            <w:r>
                              <w:t>2-1</w:t>
                            </w:r>
                            <w:r w:rsidRPr="00A35C31">
                              <w:t xml:space="preserve"> </w:t>
                            </w:r>
                            <w:r>
                              <w:br/>
                            </w:r>
                            <w:r w:rsidRPr="00A35C31">
                              <w:t>Admin Page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A8F83" id="Text Box 34" o:spid="_x0000_s1027" type="#_x0000_t202" style="position:absolute;margin-left:255.8pt;margin-top:.5pt;width:114.5pt;height:27.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" stroked="f">
                <v:textbox inset="0,0,0,0">
                  <w:txbxContent>
                    <w:p w14:paraId="7E283B22" w14:textId="77777777" w:rsidR="00105227" w:rsidRPr="00A35C31" w:rsidRDefault="00105227" w:rsidP="00105227">
                      <w:pPr>
                        <w:pStyle w:val="Caption"/>
                      </w:pPr>
                      <w:r w:rsidRPr="00A35C31">
                        <w:t xml:space="preserve">Figure </w:t>
                      </w:r>
                      <w:r>
                        <w:t>2-1</w:t>
                      </w:r>
                      <w:r w:rsidRPr="00A35C31">
                        <w:t xml:space="preserve"> </w:t>
                      </w:r>
                      <w:r>
                        <w:br/>
                      </w:r>
                      <w:r w:rsidRPr="00A35C31">
                        <w:t>Admin Page Login</w:t>
                      </w:r>
                    </w:p>
                  </w:txbxContent>
                </v:textbox>
                <w10:wrap type="through" anchorx="margin"/>
              </v:shape>
            </w:pict>
          </mc:Fallback>
        </mc:AlternateContent>
      </w:r>
    </w:p>
    <w:p w14:paraId="2FF4BC44" w14:textId="6285627B" w:rsidR="00105227" w:rsidRDefault="00105227" w:rsidP="00105227"/>
    <w:p w14:paraId="34E039BC" w14:textId="77777777" w:rsidR="00105227" w:rsidRDefault="00105227" w:rsidP="00105227"/>
    <w:p w14:paraId="1913B824" w14:textId="77777777" w:rsidR="00105227" w:rsidRPr="008A3EFE" w:rsidRDefault="00105227" w:rsidP="00105227">
      <w:r>
        <w:rPr>
          <w:noProof/>
        </w:rPr>
        <w:lastRenderedPageBreak/>
        <mc:AlternateContent>
          <mc:Choice Requires="wps">
            <w:drawing>
              <wp:anchor distT="0" distB="0" distL="114300" distR="114300" simplePos="0" relativeHeight="251668480" behindDoc="0" locked="0" layoutInCell="1" allowOverlap="1" wp14:anchorId="3A4FB5AB" wp14:editId="1EF92396">
                <wp:simplePos x="0" y="0"/>
                <wp:positionH relativeFrom="column">
                  <wp:posOffset>3251528</wp:posOffset>
                </wp:positionH>
                <wp:positionV relativeFrom="paragraph">
                  <wp:posOffset>1093939</wp:posOffset>
                </wp:positionV>
                <wp:extent cx="2174875" cy="325120"/>
                <wp:effectExtent l="0" t="0" r="0" b="0"/>
                <wp:wrapThrough wrapText="bothSides">
                  <wp:wrapPolygon edited="0">
                    <wp:start x="0" y="0"/>
                    <wp:lineTo x="0" y="20250"/>
                    <wp:lineTo x="21379" y="20250"/>
                    <wp:lineTo x="21379"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2174875" cy="325120"/>
                        </a:xfrm>
                        <a:prstGeom prst="rect">
                          <a:avLst/>
                        </a:prstGeom>
                        <a:solidFill>
                          <a:prstClr val="white"/>
                        </a:solidFill>
                        <a:ln>
                          <a:noFill/>
                        </a:ln>
                      </wps:spPr>
                      <wps:txbx>
                        <w:txbxContent>
                          <w:p w14:paraId="68718D52" w14:textId="77777777" w:rsidR="00105227" w:rsidRPr="00595C63" w:rsidRDefault="00105227" w:rsidP="00105227">
                            <w:pPr>
                              <w:pStyle w:val="Caption"/>
                            </w:pPr>
                            <w:r>
                              <w:t xml:space="preserve">Figure 2-2 </w:t>
                            </w:r>
                            <w:r>
                              <w:br/>
                              <w:t>Site Administration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FB5AB" id="Text Box 7" o:spid="_x0000_s1028" type="#_x0000_t202" style="position:absolute;margin-left:256.05pt;margin-top:86.15pt;width:171.25pt;height:25.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" stroked="f">
                <v:textbox inset="0,0,0,0">
                  <w:txbxContent>
                    <w:p w14:paraId="68718D52" w14:textId="77777777" w:rsidR="00105227" w:rsidRPr="00595C63" w:rsidRDefault="00105227" w:rsidP="00105227">
                      <w:pPr>
                        <w:pStyle w:val="Caption"/>
                      </w:pPr>
                      <w:r>
                        <w:t xml:space="preserve">Figure 2-2 </w:t>
                      </w:r>
                      <w:r>
                        <w:br/>
                        <w:t>Site Administration Page</w:t>
                      </w:r>
                    </w:p>
                  </w:txbxContent>
                </v:textbox>
                <w10:wrap type="through"/>
              </v:shape>
            </w:pict>
          </mc:Fallback>
        </mc:AlternateContent>
      </w:r>
      <w:r w:rsidRPr="00A35C31">
        <w:rPr>
          <w:noProof/>
        </w:rPr>
        <w:drawing>
          <wp:anchor distT="0" distB="0" distL="114300" distR="114300" simplePos="0" relativeHeight="251667456" behindDoc="0" locked="0" layoutInCell="1" allowOverlap="1" wp14:anchorId="56D6E963" wp14:editId="0DC46824">
            <wp:simplePos x="0" y="0"/>
            <wp:positionH relativeFrom="margin">
              <wp:align>left</wp:align>
            </wp:positionH>
            <wp:positionV relativeFrom="paragraph">
              <wp:posOffset>34290</wp:posOffset>
            </wp:positionV>
            <wp:extent cx="3108960" cy="1398905"/>
            <wp:effectExtent l="19050" t="19050" r="15240" b="10795"/>
            <wp:wrapThrough wrapText="bothSides">
              <wp:wrapPolygon edited="0">
                <wp:start x="-132" y="-294"/>
                <wp:lineTo x="-132" y="21473"/>
                <wp:lineTo x="21574" y="21473"/>
                <wp:lineTo x="21574" y="-294"/>
                <wp:lineTo x="-132" y="-294"/>
              </wp:wrapPolygon>
            </wp:wrapThrough>
            <wp:docPr id="6" name="Picture 6" descr="A view of the Site administration page showing the Users category underneath the Authentication and Authorization heading. Arrows pointing to the Users button and the +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view of the Site administration page showing the Users category underneath the Authentication and Authorization heading. Arrows pointing to the Users button and the +Add button."/>
                    <pic:cNvPicPr/>
                  </pic:nvPicPr>
                  <pic:blipFill>
                    <a:blip r:embed="rId9"/>
                    <a:stretch>
                      <a:fillRect/>
                    </a:stretch>
                  </pic:blipFill>
                  <pic:spPr>
                    <a:xfrm>
                      <a:off x="0" y="0"/>
                      <a:ext cx="3108960" cy="1398905"/>
                    </a:xfrm>
                    <a:prstGeom prst="rect">
                      <a:avLst/>
                    </a:prstGeom>
                    <a:ln w="19050">
                      <a:solidFill>
                        <a:schemeClr val="tx1"/>
                      </a:solidFill>
                    </a:ln>
                  </pic:spPr>
                </pic:pic>
              </a:graphicData>
            </a:graphic>
          </wp:anchor>
        </w:drawing>
      </w:r>
      <w:r>
        <w:t>2)</w:t>
      </w:r>
      <w:r w:rsidRPr="00A35C31">
        <w:rPr>
          <w:noProof/>
        </w:rPr>
        <w:t xml:space="preserve"> </w:t>
      </w:r>
      <w:r>
        <w:t xml:space="preserve"> Once logged in, you’ll be taken to the </w:t>
      </w:r>
      <w:r w:rsidRPr="00A35C31">
        <w:rPr>
          <w:b/>
          <w:bCs/>
        </w:rPr>
        <w:t>Site Administration</w:t>
      </w:r>
      <w:r>
        <w:t xml:space="preserve"> page. Underneath the </w:t>
      </w:r>
      <w:r>
        <w:rPr>
          <w:b/>
          <w:bCs/>
        </w:rPr>
        <w:t>Authentication and Authorization</w:t>
      </w:r>
      <w:r>
        <w:t xml:space="preserve"> category, either click on </w:t>
      </w:r>
      <w:r>
        <w:rPr>
          <w:b/>
          <w:bCs/>
        </w:rPr>
        <w:t xml:space="preserve">Users </w:t>
      </w:r>
      <w:r>
        <w:t xml:space="preserve">on the left or click on the </w:t>
      </w:r>
      <w:r>
        <w:rPr>
          <w:b/>
          <w:bCs/>
        </w:rPr>
        <w:t>+ Add</w:t>
      </w:r>
      <w:r>
        <w:t xml:space="preserve"> button on the right side next to </w:t>
      </w:r>
      <w:r>
        <w:rPr>
          <w:b/>
          <w:bCs/>
        </w:rPr>
        <w:t>Users</w:t>
      </w:r>
      <w:r>
        <w:t xml:space="preserve">. </w:t>
      </w:r>
      <w:r w:rsidRPr="008A3EFE">
        <w:rPr>
          <w:vertAlign w:val="superscript"/>
        </w:rPr>
        <w:t>(Figure 2-2)</w:t>
      </w:r>
      <w:r>
        <w:rPr>
          <w:vertAlign w:val="superscript"/>
        </w:rPr>
        <w:t xml:space="preserve"> </w:t>
      </w:r>
      <w:r>
        <w:t xml:space="preserve">If you pressed the </w:t>
      </w:r>
      <w:r>
        <w:rPr>
          <w:b/>
          <w:bCs/>
        </w:rPr>
        <w:t xml:space="preserve">+Add </w:t>
      </w:r>
      <w:r>
        <w:t>button, skip to step 4.</w:t>
      </w:r>
    </w:p>
    <w:p w14:paraId="248C0490" w14:textId="77777777" w:rsidR="00105227" w:rsidRPr="008A3EFE" w:rsidRDefault="00105227" w:rsidP="00105227"/>
    <w:p w14:paraId="2A97C6BB" w14:textId="0A4D4501" w:rsidR="00105227" w:rsidRDefault="00105227" w:rsidP="00105227"/>
    <w:p w14:paraId="515CE55F" w14:textId="77777777" w:rsidR="00105227" w:rsidRDefault="00105227" w:rsidP="00105227"/>
    <w:p w14:paraId="0117D4D9" w14:textId="77777777" w:rsidR="00105227" w:rsidRDefault="00105227" w:rsidP="00105227"/>
    <w:p w14:paraId="1BAFB32D" w14:textId="79EFD6FE" w:rsidR="00105227" w:rsidRDefault="00105227" w:rsidP="00105227">
      <w:pPr>
        <w:rPr>
          <w:noProof/>
        </w:rPr>
      </w:pPr>
      <w:r w:rsidRPr="001E6771">
        <w:rPr>
          <w:noProof/>
        </w:rPr>
        <w:drawing>
          <wp:anchor distT="0" distB="0" distL="114300" distR="114300" simplePos="0" relativeHeight="251669504" behindDoc="0" locked="0" layoutInCell="1" allowOverlap="1" wp14:anchorId="42DBD324" wp14:editId="063FF069">
            <wp:simplePos x="0" y="0"/>
            <wp:positionH relativeFrom="margin">
              <wp:align>left</wp:align>
            </wp:positionH>
            <wp:positionV relativeFrom="paragraph">
              <wp:posOffset>28749</wp:posOffset>
            </wp:positionV>
            <wp:extent cx="3108960" cy="1398905"/>
            <wp:effectExtent l="19050" t="19050" r="15240" b="10795"/>
            <wp:wrapThrough wrapText="bothSides">
              <wp:wrapPolygon edited="0">
                <wp:start x="-132" y="-294"/>
                <wp:lineTo x="-132" y="21473"/>
                <wp:lineTo x="21574" y="21473"/>
                <wp:lineTo x="21574" y="-294"/>
                <wp:lineTo x="-132" y="-294"/>
              </wp:wrapPolygon>
            </wp:wrapThrough>
            <wp:docPr id="8" name="Picture 8" descr="A view of the Users admin page. An arrow pointing to the Add User + button at the top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view of the Users admin page. An arrow pointing to the Add User + button at the top right of the screen."/>
                    <pic:cNvPicPr/>
                  </pic:nvPicPr>
                  <pic:blipFill>
                    <a:blip r:embed="rId10"/>
                    <a:stretch>
                      <a:fillRect/>
                    </a:stretch>
                  </pic:blipFill>
                  <pic:spPr>
                    <a:xfrm>
                      <a:off x="0" y="0"/>
                      <a:ext cx="3108960" cy="1398905"/>
                    </a:xfrm>
                    <a:prstGeom prst="rect">
                      <a:avLst/>
                    </a:prstGeom>
                    <a:ln w="19050">
                      <a:solidFill>
                        <a:schemeClr val="tx1"/>
                      </a:solidFill>
                    </a:ln>
                  </pic:spPr>
                </pic:pic>
              </a:graphicData>
            </a:graphic>
          </wp:anchor>
        </w:drawing>
      </w:r>
      <w:r>
        <w:t xml:space="preserve">3) Once on the </w:t>
      </w:r>
      <w:r>
        <w:rPr>
          <w:b/>
          <w:bCs/>
        </w:rPr>
        <w:t xml:space="preserve">User </w:t>
      </w:r>
      <w:r>
        <w:t xml:space="preserve">page, click the </w:t>
      </w:r>
      <w:r>
        <w:rPr>
          <w:b/>
          <w:bCs/>
        </w:rPr>
        <w:t>Add User +</w:t>
      </w:r>
      <w:r>
        <w:t xml:space="preserve"> button in the top right corner to start creating a user account.</w:t>
      </w:r>
      <w:r w:rsidRPr="001E6771">
        <w:rPr>
          <w:noProof/>
        </w:rPr>
        <w:t xml:space="preserve"> </w:t>
      </w:r>
      <w:r w:rsidRPr="001E6771">
        <w:rPr>
          <w:noProof/>
          <w:vertAlign w:val="superscript"/>
        </w:rPr>
        <w:t>(Figure 2-3)</w:t>
      </w:r>
    </w:p>
    <w:p w14:paraId="3E798483" w14:textId="77777777" w:rsidR="00105227" w:rsidRDefault="00105227" w:rsidP="00105227">
      <w:pPr>
        <w:rPr>
          <w:noProof/>
        </w:rPr>
      </w:pPr>
    </w:p>
    <w:p w14:paraId="56DD7426" w14:textId="4F274F95" w:rsidR="00105227" w:rsidRDefault="00105227" w:rsidP="00105227">
      <w:pPr>
        <w:rPr>
          <w:noProof/>
        </w:rPr>
      </w:pPr>
    </w:p>
    <w:p w14:paraId="08BDB87D" w14:textId="3224EA43" w:rsidR="00105227" w:rsidRDefault="00105227" w:rsidP="00105227">
      <w:pPr>
        <w:rPr>
          <w:noProof/>
        </w:rPr>
      </w:pPr>
      <w:r>
        <w:rPr>
          <w:noProof/>
        </w:rPr>
        <mc:AlternateContent>
          <mc:Choice Requires="wps">
            <w:drawing>
              <wp:anchor distT="0" distB="0" distL="114300" distR="114300" simplePos="0" relativeHeight="251670528" behindDoc="0" locked="0" layoutInCell="1" allowOverlap="1" wp14:anchorId="5DF6A7F0" wp14:editId="0CD3B9FD">
                <wp:simplePos x="0" y="0"/>
                <wp:positionH relativeFrom="column">
                  <wp:posOffset>3250391</wp:posOffset>
                </wp:positionH>
                <wp:positionV relativeFrom="paragraph">
                  <wp:posOffset>132830</wp:posOffset>
                </wp:positionV>
                <wp:extent cx="2029460" cy="635"/>
                <wp:effectExtent l="0" t="0" r="8890" b="0"/>
                <wp:wrapThrough wrapText="bothSides">
                  <wp:wrapPolygon edited="0">
                    <wp:start x="0" y="0"/>
                    <wp:lineTo x="0" y="20282"/>
                    <wp:lineTo x="21492" y="20282"/>
                    <wp:lineTo x="21492"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67477A4C" w14:textId="77777777" w:rsidR="00105227" w:rsidRPr="0022777F" w:rsidRDefault="00105227" w:rsidP="00105227">
                            <w:pPr>
                              <w:pStyle w:val="Caption"/>
                            </w:pPr>
                            <w:r>
                              <w:t xml:space="preserve">Figure 2-3 </w:t>
                            </w:r>
                            <w:r>
                              <w:br/>
                              <w:t>Admin Users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F6A7F0" id="Text Box 9" o:spid="_x0000_s1029" type="#_x0000_t202" style="position:absolute;margin-left:255.95pt;margin-top:10.45pt;width:159.8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9K0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Ov/0fkEhSbHFzY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" stroked="f">
                <v:textbox style="mso-fit-shape-to-text:t" inset="0,0,0,0">
                  <w:txbxContent>
                    <w:p w14:paraId="67477A4C" w14:textId="77777777" w:rsidR="00105227" w:rsidRPr="0022777F" w:rsidRDefault="00105227" w:rsidP="00105227">
                      <w:pPr>
                        <w:pStyle w:val="Caption"/>
                      </w:pPr>
                      <w:r>
                        <w:t xml:space="preserve">Figure 2-3 </w:t>
                      </w:r>
                      <w:r>
                        <w:br/>
                        <w:t>Admin Users Page</w:t>
                      </w:r>
                    </w:p>
                  </w:txbxContent>
                </v:textbox>
                <w10:wrap type="through"/>
              </v:shape>
            </w:pict>
          </mc:Fallback>
        </mc:AlternateContent>
      </w:r>
    </w:p>
    <w:p w14:paraId="4A37B4DA" w14:textId="5621D926" w:rsidR="00105227" w:rsidRDefault="00105227" w:rsidP="00105227">
      <w:pPr>
        <w:rPr>
          <w:noProof/>
        </w:rPr>
      </w:pPr>
    </w:p>
    <w:p w14:paraId="6B946B5B" w14:textId="37E7791F" w:rsidR="00105227" w:rsidRDefault="00105227" w:rsidP="00105227">
      <w:pPr>
        <w:rPr>
          <w:noProof/>
        </w:rPr>
      </w:pPr>
    </w:p>
    <w:p w14:paraId="461E65DD" w14:textId="77777777" w:rsidR="00105227" w:rsidRDefault="00105227" w:rsidP="00105227">
      <w:pPr>
        <w:rPr>
          <w:noProof/>
        </w:rPr>
      </w:pPr>
    </w:p>
    <w:p w14:paraId="715B4F5A" w14:textId="77777777" w:rsidR="00105227" w:rsidRDefault="00105227" w:rsidP="00105227">
      <w:pPr>
        <w:rPr>
          <w:noProof/>
        </w:rPr>
      </w:pPr>
    </w:p>
    <w:p w14:paraId="57001586" w14:textId="77777777" w:rsidR="00105227" w:rsidRDefault="00105227" w:rsidP="00105227">
      <w:pPr>
        <w:rPr>
          <w:noProof/>
        </w:rPr>
      </w:pPr>
      <w:r w:rsidRPr="001E6771">
        <w:rPr>
          <w:noProof/>
        </w:rPr>
        <w:drawing>
          <wp:anchor distT="0" distB="0" distL="114300" distR="114300" simplePos="0" relativeHeight="251671552" behindDoc="0" locked="0" layoutInCell="1" allowOverlap="1" wp14:anchorId="33792D94" wp14:editId="4AD65836">
            <wp:simplePos x="0" y="0"/>
            <wp:positionH relativeFrom="margin">
              <wp:align>left</wp:align>
            </wp:positionH>
            <wp:positionV relativeFrom="paragraph">
              <wp:posOffset>23227</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10" name="Picture 10" descr="A view of the Add user page to create a new user account. Arrows pointing to the username field, password field, and the save button (at the bottom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Add user page to create a new user account. Arrows pointing to the username field, password field, and the save button (at the bottom right of the screen)."/>
                    <pic:cNvPicPr/>
                  </pic:nvPicPr>
                  <pic:blipFill>
                    <a:blip r:embed="rId11"/>
                    <a:stretch>
                      <a:fillRect/>
                    </a:stretch>
                  </pic:blipFill>
                  <pic:spPr>
                    <a:xfrm>
                      <a:off x="0" y="0"/>
                      <a:ext cx="3108960" cy="2780792"/>
                    </a:xfrm>
                    <a:prstGeom prst="rect">
                      <a:avLst/>
                    </a:prstGeom>
                    <a:ln w="19050">
                      <a:solidFill>
                        <a:schemeClr val="tx1"/>
                      </a:solidFill>
                    </a:ln>
                  </pic:spPr>
                </pic:pic>
              </a:graphicData>
            </a:graphic>
          </wp:anchor>
        </w:drawing>
      </w:r>
      <w:r>
        <w:rPr>
          <w:noProof/>
        </w:rPr>
        <w:t xml:space="preserve">4) On the user creation page, create the username and add a secure password. </w:t>
      </w:r>
      <w:r w:rsidRPr="002D0C53">
        <w:rPr>
          <w:noProof/>
          <w:vertAlign w:val="superscript"/>
        </w:rPr>
        <w:t>(Figure 2-4)</w:t>
      </w:r>
      <w:r>
        <w:rPr>
          <w:noProof/>
        </w:rPr>
        <w:t xml:space="preserve"> Be sure to create a secure password that doesn’t include the username, contains at least 8 characters, isn’t commonly used, and contains both numbers and letters. </w:t>
      </w:r>
    </w:p>
    <w:p w14:paraId="394689D3" w14:textId="77777777" w:rsidR="00105227" w:rsidRDefault="00105227" w:rsidP="00105227">
      <w:pPr>
        <w:rPr>
          <w:noProof/>
        </w:rPr>
      </w:pPr>
      <w:r>
        <w:rPr>
          <w:noProof/>
        </w:rPr>
        <w:t xml:space="preserve">When finished, click the </w:t>
      </w:r>
      <w:r>
        <w:rPr>
          <w:b/>
          <w:bCs/>
          <w:noProof/>
        </w:rPr>
        <w:t>Save</w:t>
      </w:r>
      <w:r>
        <w:rPr>
          <w:noProof/>
        </w:rPr>
        <w:t xml:space="preserve"> button at the bottom right. </w:t>
      </w:r>
      <w:r w:rsidRPr="002D0C53">
        <w:rPr>
          <w:noProof/>
          <w:vertAlign w:val="superscript"/>
        </w:rPr>
        <w:t>(Figure 2-4)</w:t>
      </w:r>
      <w:r>
        <w:rPr>
          <w:noProof/>
        </w:rPr>
        <w:t xml:space="preserve"> After creating an account, you’ll be able to add more information such as name and e-mail.</w:t>
      </w:r>
    </w:p>
    <w:p w14:paraId="62223CD1" w14:textId="77777777" w:rsidR="00105227" w:rsidRDefault="00105227" w:rsidP="00105227">
      <w:pPr>
        <w:rPr>
          <w:noProof/>
        </w:rPr>
      </w:pPr>
    </w:p>
    <w:p w14:paraId="5683FD9C" w14:textId="77777777" w:rsidR="00105227" w:rsidRDefault="00105227" w:rsidP="00105227">
      <w:pPr>
        <w:rPr>
          <w:noProof/>
        </w:rPr>
      </w:pPr>
    </w:p>
    <w:p w14:paraId="20A521CA" w14:textId="15BBE4D7" w:rsidR="00105227" w:rsidRPr="001E6771" w:rsidRDefault="00105227" w:rsidP="00105227">
      <w:pPr>
        <w:rPr>
          <w:noProof/>
        </w:rPr>
      </w:pPr>
    </w:p>
    <w:p w14:paraId="7A0E0D3C" w14:textId="5FDF5F90" w:rsidR="00105227" w:rsidRDefault="00105227" w:rsidP="00105227"/>
    <w:p w14:paraId="081EA23F" w14:textId="26DDE76A" w:rsidR="00105227" w:rsidRDefault="00105227" w:rsidP="00105227"/>
    <w:p w14:paraId="1A4310A6" w14:textId="6446DA2E" w:rsidR="00105227" w:rsidRDefault="00105227" w:rsidP="00105227">
      <w:r>
        <w:rPr>
          <w:noProof/>
        </w:rPr>
        <mc:AlternateContent>
          <mc:Choice Requires="wps">
            <w:drawing>
              <wp:anchor distT="0" distB="0" distL="114300" distR="114300" simplePos="0" relativeHeight="251672576" behindDoc="0" locked="0" layoutInCell="1" allowOverlap="1" wp14:anchorId="1C02FA78" wp14:editId="0715BB57">
                <wp:simplePos x="0" y="0"/>
                <wp:positionH relativeFrom="column">
                  <wp:posOffset>3228456</wp:posOffset>
                </wp:positionH>
                <wp:positionV relativeFrom="paragraph">
                  <wp:posOffset>48952</wp:posOffset>
                </wp:positionV>
                <wp:extent cx="1678940" cy="325755"/>
                <wp:effectExtent l="0" t="0" r="0" b="0"/>
                <wp:wrapThrough wrapText="bothSides">
                  <wp:wrapPolygon edited="0">
                    <wp:start x="0" y="0"/>
                    <wp:lineTo x="0" y="20211"/>
                    <wp:lineTo x="21322" y="20211"/>
                    <wp:lineTo x="21322"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1678940" cy="325755"/>
                        </a:xfrm>
                        <a:prstGeom prst="rect">
                          <a:avLst/>
                        </a:prstGeom>
                        <a:solidFill>
                          <a:prstClr val="white"/>
                        </a:solidFill>
                        <a:ln>
                          <a:noFill/>
                        </a:ln>
                      </wps:spPr>
                      <wps:txbx>
                        <w:txbxContent>
                          <w:p w14:paraId="3C2BAAF3" w14:textId="77777777" w:rsidR="00105227" w:rsidRPr="00D66F2C" w:rsidRDefault="00105227" w:rsidP="00105227">
                            <w:pPr>
                              <w:pStyle w:val="Caption"/>
                              <w:rPr>
                                <w:noProof/>
                              </w:rPr>
                            </w:pPr>
                            <w:r>
                              <w:t xml:space="preserve">Figure 2-4 </w:t>
                            </w:r>
                            <w:r>
                              <w:br/>
                              <w:t>User Account Creation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2FA78" id="Text Box 11" o:spid="_x0000_s1030" type="#_x0000_t202" style="position:absolute;margin-left:254.2pt;margin-top:3.85pt;width:132.2pt;height:2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" stroked="f">
                <v:textbox inset="0,0,0,0">
                  <w:txbxContent>
                    <w:p w14:paraId="3C2BAAF3" w14:textId="77777777" w:rsidR="00105227" w:rsidRPr="00D66F2C" w:rsidRDefault="00105227" w:rsidP="00105227">
                      <w:pPr>
                        <w:pStyle w:val="Caption"/>
                        <w:rPr>
                          <w:noProof/>
                        </w:rPr>
                      </w:pPr>
                      <w:r>
                        <w:t xml:space="preserve">Figure 2-4 </w:t>
                      </w:r>
                      <w:r>
                        <w:br/>
                        <w:t>User Account Creation Page</w:t>
                      </w:r>
                    </w:p>
                  </w:txbxContent>
                </v:textbox>
                <w10:wrap type="through"/>
              </v:shape>
            </w:pict>
          </mc:Fallback>
        </mc:AlternateContent>
      </w:r>
    </w:p>
    <w:p w14:paraId="19E267E7" w14:textId="77777777" w:rsidR="00105227" w:rsidRDefault="00105227" w:rsidP="00105227"/>
    <w:p w14:paraId="1DB8DA38" w14:textId="77777777" w:rsidR="00105227" w:rsidRDefault="00105227" w:rsidP="00105227"/>
    <w:p w14:paraId="57984CE4" w14:textId="77777777" w:rsidR="00105227" w:rsidRDefault="00105227" w:rsidP="00105227"/>
    <w:p w14:paraId="08CAA9AA" w14:textId="77777777" w:rsidR="00105227" w:rsidRDefault="00105227" w:rsidP="00105227"/>
    <w:p w14:paraId="61DB8246" w14:textId="77777777" w:rsidR="00105227" w:rsidRDefault="00105227" w:rsidP="00105227"/>
    <w:p w14:paraId="3D219504" w14:textId="77777777" w:rsidR="00105227" w:rsidRDefault="00105227" w:rsidP="00105227"/>
    <w:p w14:paraId="03341CFE" w14:textId="77777777" w:rsidR="00105227" w:rsidRDefault="00105227" w:rsidP="00105227"/>
    <w:p w14:paraId="66A6A479" w14:textId="77777777" w:rsidR="00105227" w:rsidRDefault="00105227" w:rsidP="00105227"/>
    <w:p w14:paraId="0E509282" w14:textId="77777777" w:rsidR="00105227" w:rsidRDefault="00105227" w:rsidP="00105227"/>
    <w:p w14:paraId="645FDB8F" w14:textId="77777777" w:rsidR="00105227" w:rsidRDefault="00105227" w:rsidP="00105227"/>
    <w:p w14:paraId="0A7622E1" w14:textId="77777777" w:rsidR="00105227" w:rsidRDefault="00105227" w:rsidP="00105227"/>
    <w:p w14:paraId="2C74CC38" w14:textId="77777777" w:rsidR="00105227" w:rsidRDefault="00105227" w:rsidP="00105227"/>
    <w:p w14:paraId="6F668DB5" w14:textId="4C575DE7" w:rsidR="00105227" w:rsidRDefault="00105227" w:rsidP="00105227"/>
    <w:p w14:paraId="4EBA3837" w14:textId="590B72E4" w:rsidR="00105227" w:rsidRDefault="00105227" w:rsidP="00105227"/>
    <w:p w14:paraId="274377A9" w14:textId="62525846" w:rsidR="00105227" w:rsidRDefault="00105227" w:rsidP="00105227"/>
    <w:p w14:paraId="0C115305" w14:textId="77777777" w:rsidR="00105227" w:rsidRDefault="00105227" w:rsidP="00105227"/>
    <w:p w14:paraId="4C5E8F46" w14:textId="77777777" w:rsidR="00105227" w:rsidRDefault="00105227" w:rsidP="00105227">
      <w:r w:rsidRPr="00382122">
        <w:rPr>
          <w:noProof/>
        </w:rPr>
        <w:lastRenderedPageBreak/>
        <w:drawing>
          <wp:anchor distT="0" distB="0" distL="114300" distR="114300" simplePos="0" relativeHeight="251678720" behindDoc="0" locked="0" layoutInCell="1" allowOverlap="1" wp14:anchorId="3A341FEB" wp14:editId="7CB950E9">
            <wp:simplePos x="0" y="0"/>
            <wp:positionH relativeFrom="column">
              <wp:posOffset>1494</wp:posOffset>
            </wp:positionH>
            <wp:positionV relativeFrom="paragraph">
              <wp:posOffset>1494</wp:posOffset>
            </wp:positionV>
            <wp:extent cx="3108960" cy="5962508"/>
            <wp:effectExtent l="19050" t="19050" r="15240" b="19685"/>
            <wp:wrapThrough wrapText="bothSides">
              <wp:wrapPolygon edited="0">
                <wp:start x="-132" y="-69"/>
                <wp:lineTo x="-132" y="21602"/>
                <wp:lineTo x="21574" y="21602"/>
                <wp:lineTo x="21574" y="-69"/>
                <wp:lineTo x="-132" y="-69"/>
              </wp:wrapPolygon>
            </wp:wrapThrough>
            <wp:docPr id="18" name="Picture 18" descr="A view of the entire Change user admin page. This page shows all of the fields that can be changed for a user account. An arrow pointing to the Save button at the bottom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view of the entire Change user admin page. This page shows all of the fields that can be changed for a user account. An arrow pointing to the Save button at the bottom right of the screen."/>
                    <pic:cNvPicPr/>
                  </pic:nvPicPr>
                  <pic:blipFill>
                    <a:blip r:embed="rId12"/>
                    <a:stretch>
                      <a:fillRect/>
                    </a:stretch>
                  </pic:blipFill>
                  <pic:spPr>
                    <a:xfrm>
                      <a:off x="0" y="0"/>
                      <a:ext cx="3108960" cy="5962508"/>
                    </a:xfrm>
                    <a:prstGeom prst="rect">
                      <a:avLst/>
                    </a:prstGeom>
                    <a:ln w="19050">
                      <a:solidFill>
                        <a:schemeClr val="tx1"/>
                      </a:solidFill>
                    </a:ln>
                  </pic:spPr>
                </pic:pic>
              </a:graphicData>
            </a:graphic>
          </wp:anchor>
        </w:drawing>
      </w:r>
      <w:r>
        <w:t xml:space="preserve">5) Upon successful account creation, you’ll be taken to the </w:t>
      </w:r>
      <w:r>
        <w:rPr>
          <w:b/>
          <w:bCs/>
        </w:rPr>
        <w:t xml:space="preserve">Change user </w:t>
      </w:r>
      <w:r>
        <w:t xml:space="preserve">page, </w:t>
      </w:r>
      <w:r w:rsidRPr="00864B23">
        <w:rPr>
          <w:vertAlign w:val="superscript"/>
        </w:rPr>
        <w:t>(Figure 2-5)</w:t>
      </w:r>
      <w:r>
        <w:t xml:space="preserve"> where you can fill in the details of the account.</w:t>
      </w:r>
    </w:p>
    <w:p w14:paraId="62AB3B95" w14:textId="77777777" w:rsidR="00105227" w:rsidRDefault="00105227" w:rsidP="00105227">
      <w:r>
        <w:t>On this page, you can change the account’s username and password.</w:t>
      </w:r>
    </w:p>
    <w:p w14:paraId="5E19A416" w14:textId="77777777" w:rsidR="00105227" w:rsidRDefault="00105227" w:rsidP="00105227">
      <w:r>
        <w:t xml:space="preserve">Under </w:t>
      </w:r>
      <w:r>
        <w:rPr>
          <w:b/>
          <w:bCs/>
        </w:rPr>
        <w:t>Personal Info</w:t>
      </w:r>
      <w:r>
        <w:t>, add the user’s first name, last name, and e-mail address.</w:t>
      </w:r>
    </w:p>
    <w:p w14:paraId="18B8BB7B" w14:textId="77777777" w:rsidR="00105227" w:rsidRDefault="00105227" w:rsidP="00105227">
      <w:r>
        <w:t xml:space="preserve">Under </w:t>
      </w:r>
      <w:r>
        <w:rPr>
          <w:b/>
          <w:bCs/>
        </w:rPr>
        <w:t>Permissions</w:t>
      </w:r>
      <w:r>
        <w:t xml:space="preserve">, you can set the permissions for the account. The </w:t>
      </w:r>
      <w:r>
        <w:rPr>
          <w:b/>
          <w:bCs/>
        </w:rPr>
        <w:t xml:space="preserve">Active </w:t>
      </w:r>
      <w:r>
        <w:t xml:space="preserve">status indicates whether or not the account can be used or if the user is “active”. The </w:t>
      </w:r>
      <w:r>
        <w:rPr>
          <w:b/>
          <w:bCs/>
        </w:rPr>
        <w:t xml:space="preserve">Staff status </w:t>
      </w:r>
      <w:r>
        <w:t xml:space="preserve">option indicates whether or not the account is for a staff member’s use. This selection gives the account all of the permissions of a staff account (renewing books, editing books, etc.; see section 3 for more information). The </w:t>
      </w:r>
      <w:r>
        <w:rPr>
          <w:b/>
          <w:bCs/>
        </w:rPr>
        <w:t>Superuser status</w:t>
      </w:r>
      <w:r>
        <w:t xml:space="preserve"> option indicates whether or not the account is for use by a “superuser,” or someone who is in charge of maintaining the website (such as IT staff).</w:t>
      </w:r>
    </w:p>
    <w:p w14:paraId="01FD2F36" w14:textId="77777777" w:rsidR="00105227" w:rsidRDefault="00105227" w:rsidP="00105227">
      <w:r>
        <w:rPr>
          <w:b/>
          <w:bCs/>
        </w:rPr>
        <w:t>Groups</w:t>
      </w:r>
      <w:r>
        <w:t xml:space="preserve"> are sets of permissions you can assign to specific accounts. </w:t>
      </w:r>
      <w:r>
        <w:rPr>
          <w:b/>
          <w:bCs/>
        </w:rPr>
        <w:t xml:space="preserve">User permissions </w:t>
      </w:r>
      <w:r>
        <w:t xml:space="preserve">are how the account can interact with features of the website and admin page. </w:t>
      </w:r>
      <w:r w:rsidRPr="00864B23">
        <w:t>It</w:t>
      </w:r>
      <w:r>
        <w:t xml:space="preserve"> is recommended that you assign accounts to </w:t>
      </w:r>
      <w:r>
        <w:rPr>
          <w:b/>
          <w:bCs/>
        </w:rPr>
        <w:t>Groups</w:t>
      </w:r>
      <w:r>
        <w:t xml:space="preserve"> instead of setting individual user permissions. </w:t>
      </w:r>
    </w:p>
    <w:p w14:paraId="6908CFB4" w14:textId="77777777" w:rsidR="00105227" w:rsidRDefault="00105227" w:rsidP="00105227">
      <w:r>
        <w:t xml:space="preserve">Once finished setting up the user account and filling in the information, press the </w:t>
      </w:r>
      <w:r>
        <w:rPr>
          <w:b/>
          <w:bCs/>
        </w:rPr>
        <w:t>Save</w:t>
      </w:r>
      <w:r>
        <w:t xml:space="preserve"> button in the bottom right corner.</w:t>
      </w:r>
    </w:p>
    <w:p w14:paraId="1215293A" w14:textId="19CAEE96" w:rsidR="00105227" w:rsidRDefault="00105227" w:rsidP="00105227"/>
    <w:p w14:paraId="50DB51B6" w14:textId="545C4A50" w:rsidR="00105227" w:rsidRDefault="00105227" w:rsidP="00105227"/>
    <w:p w14:paraId="11A1D10D" w14:textId="76BCE40A" w:rsidR="00105227" w:rsidRDefault="00105227" w:rsidP="00105227"/>
    <w:p w14:paraId="5B565256" w14:textId="50BA5B25" w:rsidR="00105227" w:rsidRDefault="00105227" w:rsidP="00105227"/>
    <w:p w14:paraId="785DE533" w14:textId="1FA62CC5" w:rsidR="00105227" w:rsidRDefault="00105227" w:rsidP="00105227"/>
    <w:p w14:paraId="215F4846" w14:textId="192FAEAF" w:rsidR="00105227" w:rsidRDefault="00105227" w:rsidP="00105227">
      <w:r>
        <w:rPr>
          <w:noProof/>
        </w:rPr>
        <mc:AlternateContent>
          <mc:Choice Requires="wps">
            <w:drawing>
              <wp:anchor distT="0" distB="0" distL="114300" distR="114300" simplePos="0" relativeHeight="251673600" behindDoc="0" locked="0" layoutInCell="1" allowOverlap="1" wp14:anchorId="6C61F2FA" wp14:editId="07E77117">
                <wp:simplePos x="0" y="0"/>
                <wp:positionH relativeFrom="column">
                  <wp:posOffset>3227705</wp:posOffset>
                </wp:positionH>
                <wp:positionV relativeFrom="paragraph">
                  <wp:posOffset>94442</wp:posOffset>
                </wp:positionV>
                <wp:extent cx="1825625" cy="334645"/>
                <wp:effectExtent l="0" t="0" r="3175" b="8255"/>
                <wp:wrapThrough wrapText="bothSides">
                  <wp:wrapPolygon edited="0">
                    <wp:start x="0" y="0"/>
                    <wp:lineTo x="0" y="20903"/>
                    <wp:lineTo x="21412" y="20903"/>
                    <wp:lineTo x="21412"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1825625" cy="334645"/>
                        </a:xfrm>
                        <a:prstGeom prst="rect">
                          <a:avLst/>
                        </a:prstGeom>
                        <a:solidFill>
                          <a:prstClr val="white"/>
                        </a:solidFill>
                        <a:ln>
                          <a:noFill/>
                        </a:ln>
                      </wps:spPr>
                      <wps:txbx>
                        <w:txbxContent>
                          <w:p w14:paraId="7249F0FC" w14:textId="77777777" w:rsidR="00105227" w:rsidRPr="00A16FA3" w:rsidRDefault="00105227" w:rsidP="00105227">
                            <w:pPr>
                              <w:pStyle w:val="Caption"/>
                            </w:pPr>
                            <w:r>
                              <w:t xml:space="preserve">Figure 2-5 </w:t>
                            </w:r>
                            <w:r>
                              <w:br/>
                              <w:t>Change User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1F2FA" id="Text Box 13" o:spid="_x0000_s1031" type="#_x0000_t202" style="position:absolute;margin-left:254.15pt;margin-top:7.45pt;width:143.75pt;height:26.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" stroked="f">
                <v:textbox inset="0,0,0,0">
                  <w:txbxContent>
                    <w:p w14:paraId="7249F0FC" w14:textId="77777777" w:rsidR="00105227" w:rsidRPr="00A16FA3" w:rsidRDefault="00105227" w:rsidP="00105227">
                      <w:pPr>
                        <w:pStyle w:val="Caption"/>
                      </w:pPr>
                      <w:r>
                        <w:t xml:space="preserve">Figure 2-5 </w:t>
                      </w:r>
                      <w:r>
                        <w:br/>
                        <w:t>Change User Page</w:t>
                      </w:r>
                    </w:p>
                  </w:txbxContent>
                </v:textbox>
                <w10:wrap type="through"/>
              </v:shape>
            </w:pict>
          </mc:Fallback>
        </mc:AlternateContent>
      </w:r>
    </w:p>
    <w:p w14:paraId="37CBEF3F" w14:textId="64A1C882" w:rsidR="00105227" w:rsidRDefault="00105227" w:rsidP="00105227"/>
    <w:p w14:paraId="2D9611BF" w14:textId="5719ECF8" w:rsidR="00105227" w:rsidRDefault="00105227" w:rsidP="00105227"/>
    <w:p w14:paraId="18A4D24B" w14:textId="77777777" w:rsidR="00105227" w:rsidRDefault="00105227" w:rsidP="00105227"/>
    <w:p w14:paraId="08DAA370" w14:textId="77777777" w:rsidR="00105227" w:rsidRPr="00105227" w:rsidRDefault="00105227" w:rsidP="00105227">
      <w:pPr>
        <w:ind w:firstLine="720"/>
        <w:rPr>
          <w:rStyle w:val="Emphasis"/>
        </w:rPr>
      </w:pPr>
      <w:bookmarkStart w:id="9" w:name="_Toc121299045"/>
      <w:r w:rsidRPr="00105227">
        <w:rPr>
          <w:rStyle w:val="Emphasis"/>
        </w:rPr>
        <w:t>2.1.2 Account Creation via the Library Website</w:t>
      </w:r>
      <w:bookmarkEnd w:id="9"/>
    </w:p>
    <w:p w14:paraId="46BCBDE1" w14:textId="2693BBD6" w:rsidR="00105227" w:rsidRDefault="00105227" w:rsidP="00105227">
      <w:pPr>
        <w:ind w:left="720"/>
      </w:pPr>
      <w:r>
        <w:t>Anyone can initiate the creation of an account via the Library Website. Below are the steps to create an account on the Library Website:</w:t>
      </w:r>
    </w:p>
    <w:p w14:paraId="0C99C42E" w14:textId="77777777" w:rsidR="00105227" w:rsidRDefault="00105227" w:rsidP="00105227">
      <w:pPr>
        <w:ind w:left="720"/>
      </w:pPr>
    </w:p>
    <w:p w14:paraId="51CD316F" w14:textId="77777777" w:rsidR="00105227" w:rsidRDefault="00105227" w:rsidP="00105227">
      <w:r w:rsidRPr="0060154E">
        <w:rPr>
          <w:noProof/>
        </w:rPr>
        <w:drawing>
          <wp:anchor distT="0" distB="0" distL="114300" distR="114300" simplePos="0" relativeHeight="251674624" behindDoc="0" locked="0" layoutInCell="1" allowOverlap="1" wp14:anchorId="6F00078C" wp14:editId="6F2E7833">
            <wp:simplePos x="0" y="0"/>
            <wp:positionH relativeFrom="margin">
              <wp:align>left</wp:align>
            </wp:positionH>
            <wp:positionV relativeFrom="paragraph">
              <wp:posOffset>17145</wp:posOffset>
            </wp:positionV>
            <wp:extent cx="3108960" cy="1399340"/>
            <wp:effectExtent l="19050" t="19050" r="15240" b="10795"/>
            <wp:wrapThrough wrapText="bothSides">
              <wp:wrapPolygon edited="0">
                <wp:start x="-132" y="-294"/>
                <wp:lineTo x="-132" y="21473"/>
                <wp:lineTo x="21574" y="21473"/>
                <wp:lineTo x="21574" y="-294"/>
                <wp:lineTo x="-132" y="-294"/>
              </wp:wrapPolygon>
            </wp:wrapThrough>
            <wp:docPr id="14" name="Picture 14" descr="A view of the library home page. Arrows point to the website URL and the Sign Up button, which can be found under the navigation bar Account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view of the library home page. Arrows point to the website URL and the Sign Up button, which can be found under the navigation bar Account drop-down menu."/>
                    <pic:cNvPicPr/>
                  </pic:nvPicPr>
                  <pic:blipFill>
                    <a:blip r:embed="rId13"/>
                    <a:stretch>
                      <a:fillRect/>
                    </a:stretch>
                  </pic:blipFill>
                  <pic:spPr>
                    <a:xfrm>
                      <a:off x="0" y="0"/>
                      <a:ext cx="3108960" cy="1399340"/>
                    </a:xfrm>
                    <a:prstGeom prst="rect">
                      <a:avLst/>
                    </a:prstGeom>
                    <a:ln w="19050">
                      <a:solidFill>
                        <a:schemeClr val="tx1"/>
                      </a:solidFill>
                    </a:ln>
                  </pic:spPr>
                </pic:pic>
              </a:graphicData>
            </a:graphic>
          </wp:anchor>
        </w:drawing>
      </w:r>
      <w:r>
        <w:t xml:space="preserve">1) In your web browser, go to the library website at </w:t>
      </w:r>
      <w:r w:rsidRPr="0060154E">
        <w:rPr>
          <w:color w:val="A6A6A6" w:themeColor="background1" w:themeShade="A6"/>
        </w:rPr>
        <w:t>[librarywebsite]</w:t>
      </w:r>
      <w:r>
        <w:t xml:space="preserve">.com. Once on the Library Website home page, click on the </w:t>
      </w:r>
      <w:r>
        <w:rPr>
          <w:b/>
          <w:bCs/>
        </w:rPr>
        <w:t>Account</w:t>
      </w:r>
      <w:r>
        <w:t xml:space="preserve"> drop-down menu and select </w:t>
      </w:r>
      <w:r>
        <w:rPr>
          <w:b/>
          <w:bCs/>
        </w:rPr>
        <w:t>Sign Up</w:t>
      </w:r>
      <w:r>
        <w:t xml:space="preserve">. </w:t>
      </w:r>
      <w:r w:rsidRPr="0060154E">
        <w:rPr>
          <w:vertAlign w:val="superscript"/>
        </w:rPr>
        <w:t>(Figure 2-6)</w:t>
      </w:r>
      <w:r>
        <w:t xml:space="preserve"> This will take you to the account sign up page.</w:t>
      </w:r>
    </w:p>
    <w:p w14:paraId="47EE6137" w14:textId="768B755A" w:rsidR="00105227" w:rsidRDefault="00105227" w:rsidP="00105227"/>
    <w:p w14:paraId="1F14586B" w14:textId="5F21EB8A" w:rsidR="00105227" w:rsidRDefault="00105227" w:rsidP="00105227">
      <w:r>
        <w:rPr>
          <w:noProof/>
        </w:rPr>
        <mc:AlternateContent>
          <mc:Choice Requires="wps">
            <w:drawing>
              <wp:anchor distT="0" distB="0" distL="114300" distR="114300" simplePos="0" relativeHeight="251675648" behindDoc="0" locked="0" layoutInCell="1" allowOverlap="1" wp14:anchorId="64C61D8F" wp14:editId="0FEC377E">
                <wp:simplePos x="0" y="0"/>
                <wp:positionH relativeFrom="column">
                  <wp:posOffset>3240405</wp:posOffset>
                </wp:positionH>
                <wp:positionV relativeFrom="paragraph">
                  <wp:posOffset>35791</wp:posOffset>
                </wp:positionV>
                <wp:extent cx="2193290" cy="283210"/>
                <wp:effectExtent l="0" t="0" r="0" b="2540"/>
                <wp:wrapThrough wrapText="bothSides">
                  <wp:wrapPolygon edited="0">
                    <wp:start x="0" y="0"/>
                    <wp:lineTo x="0" y="20341"/>
                    <wp:lineTo x="21387" y="20341"/>
                    <wp:lineTo x="21387"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2193290" cy="283210"/>
                        </a:xfrm>
                        <a:prstGeom prst="rect">
                          <a:avLst/>
                        </a:prstGeom>
                        <a:solidFill>
                          <a:prstClr val="white"/>
                        </a:solidFill>
                        <a:ln>
                          <a:noFill/>
                        </a:ln>
                      </wps:spPr>
                      <wps:txbx>
                        <w:txbxContent>
                          <w:p w14:paraId="19AEE30B" w14:textId="77777777" w:rsidR="00105227" w:rsidRPr="00187F4C" w:rsidRDefault="00105227" w:rsidP="00105227">
                            <w:pPr>
                              <w:pStyle w:val="Caption"/>
                            </w:pPr>
                            <w:r>
                              <w:t xml:space="preserve">Figure 2-6 </w:t>
                            </w:r>
                            <w:r>
                              <w:br/>
                              <w:t>Library Home Page Showing Sign Up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61D8F" id="Text Box 15" o:spid="_x0000_s1032" type="#_x0000_t202" style="position:absolute;margin-left:255.15pt;margin-top:2.8pt;width:172.7pt;height:2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" stroked="f">
                <v:textbox inset="0,0,0,0">
                  <w:txbxContent>
                    <w:p w14:paraId="19AEE30B" w14:textId="77777777" w:rsidR="00105227" w:rsidRPr="00187F4C" w:rsidRDefault="00105227" w:rsidP="00105227">
                      <w:pPr>
                        <w:pStyle w:val="Caption"/>
                      </w:pPr>
                      <w:r>
                        <w:t xml:space="preserve">Figure 2-6 </w:t>
                      </w:r>
                      <w:r>
                        <w:br/>
                        <w:t>Library Home Page Showing Sign Up Button</w:t>
                      </w:r>
                    </w:p>
                  </w:txbxContent>
                </v:textbox>
                <w10:wrap type="through"/>
              </v:shape>
            </w:pict>
          </mc:Fallback>
        </mc:AlternateContent>
      </w:r>
    </w:p>
    <w:p w14:paraId="6A90C7C0" w14:textId="77777777" w:rsidR="00105227" w:rsidRDefault="00105227" w:rsidP="00105227"/>
    <w:p w14:paraId="4F4C0A82" w14:textId="77777777" w:rsidR="00105227" w:rsidRDefault="00105227" w:rsidP="00105227">
      <w:r w:rsidRPr="006322C8">
        <w:rPr>
          <w:noProof/>
        </w:rPr>
        <w:lastRenderedPageBreak/>
        <w:drawing>
          <wp:anchor distT="0" distB="0" distL="114300" distR="114300" simplePos="0" relativeHeight="251676672" behindDoc="0" locked="0" layoutInCell="1" allowOverlap="1" wp14:anchorId="146C180E" wp14:editId="11E398CC">
            <wp:simplePos x="0" y="0"/>
            <wp:positionH relativeFrom="margin">
              <wp:align>left</wp:align>
            </wp:positionH>
            <wp:positionV relativeFrom="paragraph">
              <wp:posOffset>29611</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16" name="Picture 16" descr="A view of the Join Today page to create a new account. An arrow pointing to the Sign Up button at the bottom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Join Today page to create a new account. An arrow pointing to the Sign Up button at the bottom left of the screen."/>
                    <pic:cNvPicPr/>
                  </pic:nvPicPr>
                  <pic:blipFill>
                    <a:blip r:embed="rId14"/>
                    <a:stretch>
                      <a:fillRect/>
                    </a:stretch>
                  </pic:blipFill>
                  <pic:spPr>
                    <a:xfrm>
                      <a:off x="0" y="0"/>
                      <a:ext cx="3108960" cy="2780792"/>
                    </a:xfrm>
                    <a:prstGeom prst="rect">
                      <a:avLst/>
                    </a:prstGeom>
                    <a:ln w="19050">
                      <a:solidFill>
                        <a:schemeClr val="tx1"/>
                      </a:solidFill>
                    </a:ln>
                  </pic:spPr>
                </pic:pic>
              </a:graphicData>
            </a:graphic>
          </wp:anchor>
        </w:drawing>
      </w:r>
      <w:r>
        <w:t xml:space="preserve">2) You’ll be taken to the </w:t>
      </w:r>
      <w:r>
        <w:rPr>
          <w:b/>
          <w:bCs/>
        </w:rPr>
        <w:t>Join Today</w:t>
      </w:r>
      <w:r>
        <w:t xml:space="preserve"> account sign up page. Here, you’ll be able to enter the account information such as username, e-mail, password, first name, and last name. </w:t>
      </w:r>
    </w:p>
    <w:p w14:paraId="333BFD70" w14:textId="77777777" w:rsidR="00105227" w:rsidRDefault="00105227" w:rsidP="00105227">
      <w:r>
        <w:t xml:space="preserve">When creating a password, be sure to not include the username in the password, make sure it’s at least 8 characters long, don’t use a common password, and be sure to use letters and numbers. Once all of the information has been entered, press the </w:t>
      </w:r>
      <w:r>
        <w:rPr>
          <w:b/>
          <w:bCs/>
        </w:rPr>
        <w:t>Sign Up</w:t>
      </w:r>
      <w:r>
        <w:t xml:space="preserve"> button at the bottom of the page. </w:t>
      </w:r>
      <w:r w:rsidRPr="006322C8">
        <w:rPr>
          <w:vertAlign w:val="superscript"/>
        </w:rPr>
        <w:t>(Figure 2-7)</w:t>
      </w:r>
      <w:r>
        <w:t xml:space="preserve"> A user account will be created and become inactive. </w:t>
      </w:r>
    </w:p>
    <w:p w14:paraId="1F766DDB" w14:textId="748A8512" w:rsidR="00105227" w:rsidRDefault="00105227" w:rsidP="00105227"/>
    <w:p w14:paraId="1D613EEE" w14:textId="123A9677" w:rsidR="00105227" w:rsidRDefault="00105227" w:rsidP="00105227"/>
    <w:p w14:paraId="36B7F82B" w14:textId="011FF788" w:rsidR="00105227" w:rsidRDefault="00105227" w:rsidP="00105227">
      <w:r>
        <w:rPr>
          <w:noProof/>
        </w:rPr>
        <mc:AlternateContent>
          <mc:Choice Requires="wps">
            <w:drawing>
              <wp:anchor distT="0" distB="0" distL="114300" distR="114300" simplePos="0" relativeHeight="251677696" behindDoc="0" locked="0" layoutInCell="1" allowOverlap="1" wp14:anchorId="63697711" wp14:editId="42BCB8B9">
                <wp:simplePos x="0" y="0"/>
                <wp:positionH relativeFrom="column">
                  <wp:posOffset>3232035</wp:posOffset>
                </wp:positionH>
                <wp:positionV relativeFrom="paragraph">
                  <wp:posOffset>155056</wp:posOffset>
                </wp:positionV>
                <wp:extent cx="1681480" cy="377825"/>
                <wp:effectExtent l="0" t="0" r="0" b="3175"/>
                <wp:wrapThrough wrapText="bothSides">
                  <wp:wrapPolygon edited="0">
                    <wp:start x="0" y="0"/>
                    <wp:lineTo x="0" y="20692"/>
                    <wp:lineTo x="21290" y="20692"/>
                    <wp:lineTo x="2129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1681480" cy="377825"/>
                        </a:xfrm>
                        <a:prstGeom prst="rect">
                          <a:avLst/>
                        </a:prstGeom>
                        <a:solidFill>
                          <a:prstClr val="white"/>
                        </a:solidFill>
                        <a:ln>
                          <a:noFill/>
                        </a:ln>
                      </wps:spPr>
                      <wps:txbx>
                        <w:txbxContent>
                          <w:p w14:paraId="6548DB42" w14:textId="77777777" w:rsidR="00105227" w:rsidRPr="00536F90" w:rsidRDefault="00105227" w:rsidP="00105227">
                            <w:pPr>
                              <w:pStyle w:val="Caption"/>
                            </w:pPr>
                            <w:r>
                              <w:t>Figure 2-7</w:t>
                            </w:r>
                            <w:r>
                              <w:br/>
                              <w:t xml:space="preserve"> Join Today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97711" id="Text Box 17" o:spid="_x0000_s1033" type="#_x0000_t202" style="position:absolute;margin-left:254.5pt;margin-top:12.2pt;width:132.4pt;height:2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" stroked="f">
                <v:textbox inset="0,0,0,0">
                  <w:txbxContent>
                    <w:p w14:paraId="6548DB42" w14:textId="77777777" w:rsidR="00105227" w:rsidRPr="00536F90" w:rsidRDefault="00105227" w:rsidP="00105227">
                      <w:pPr>
                        <w:pStyle w:val="Caption"/>
                      </w:pPr>
                      <w:r>
                        <w:t>Figure 2-7</w:t>
                      </w:r>
                      <w:r>
                        <w:br/>
                        <w:t xml:space="preserve"> Join Today Page</w:t>
                      </w:r>
                    </w:p>
                  </w:txbxContent>
                </v:textbox>
                <w10:wrap type="through"/>
              </v:shape>
            </w:pict>
          </mc:Fallback>
        </mc:AlternateContent>
      </w:r>
    </w:p>
    <w:p w14:paraId="0761BF3A" w14:textId="4BF1B8B6" w:rsidR="00105227" w:rsidRDefault="00105227" w:rsidP="00105227"/>
    <w:p w14:paraId="1347F124" w14:textId="49FAAF72" w:rsidR="00105227" w:rsidRDefault="00105227" w:rsidP="00105227"/>
    <w:p w14:paraId="31297930" w14:textId="77777777" w:rsidR="00105227" w:rsidRDefault="00105227" w:rsidP="00105227">
      <w:pPr>
        <w:ind w:left="720"/>
      </w:pPr>
    </w:p>
    <w:p w14:paraId="4AB85CF1" w14:textId="5D0779E1" w:rsidR="00105227" w:rsidRDefault="00105227" w:rsidP="00105227">
      <w:pPr>
        <w:ind w:left="720"/>
      </w:pPr>
      <w:r>
        <w:t xml:space="preserve">Once an account has been created, a librarian needs to set the account to active in order for the user to login to the account (see section 2.1.1, number 5 for more information). </w:t>
      </w:r>
    </w:p>
    <w:p w14:paraId="02DBA36E" w14:textId="77777777" w:rsidR="00105227" w:rsidRPr="00105227" w:rsidRDefault="00105227" w:rsidP="00105227">
      <w:pPr>
        <w:pStyle w:val="Heading4"/>
        <w:rPr>
          <w:color w:val="009095" w:themeColor="accent2" w:themeShade="BF"/>
        </w:rPr>
      </w:pPr>
    </w:p>
    <w:p w14:paraId="2432D30C" w14:textId="4CD72782" w:rsidR="00105227" w:rsidRPr="00105227" w:rsidRDefault="00105227" w:rsidP="00105227">
      <w:pPr>
        <w:pStyle w:val="Heading4"/>
        <w:rPr>
          <w:color w:val="009095" w:themeColor="accent2" w:themeShade="BF"/>
        </w:rPr>
      </w:pPr>
      <w:bookmarkStart w:id="10" w:name="_Toc121299046"/>
      <w:r w:rsidRPr="00105227">
        <w:rPr>
          <w:color w:val="009095" w:themeColor="accent2" w:themeShade="BF"/>
        </w:rPr>
        <w:t>2.2 Editing an Account</w:t>
      </w:r>
      <w:bookmarkEnd w:id="10"/>
    </w:p>
    <w:p w14:paraId="2B24C609" w14:textId="7513903F" w:rsidR="00105227" w:rsidRDefault="00105227" w:rsidP="00105227">
      <w:r>
        <w:t>Once a user account has been created, the information and permissions on the account can be changed by an administrative or staff account on the admin page. Below are the steps the change a user account’s information:</w:t>
      </w:r>
    </w:p>
    <w:p w14:paraId="0A91C1EB" w14:textId="77777777" w:rsidR="00105227" w:rsidRDefault="00105227" w:rsidP="00105227"/>
    <w:p w14:paraId="3CCE1B44" w14:textId="77777777" w:rsidR="00105227" w:rsidRDefault="00105227" w:rsidP="00105227">
      <w:pPr>
        <w:rPr>
          <w:vertAlign w:val="superscript"/>
        </w:rPr>
      </w:pPr>
      <w:r w:rsidRPr="00A35C31">
        <w:rPr>
          <w:noProof/>
        </w:rPr>
        <w:drawing>
          <wp:anchor distT="0" distB="0" distL="114300" distR="114300" simplePos="0" relativeHeight="251679744" behindDoc="0" locked="0" layoutInCell="1" allowOverlap="1" wp14:anchorId="6C5BE928" wp14:editId="1D0C9DE4">
            <wp:simplePos x="0" y="0"/>
            <wp:positionH relativeFrom="margin">
              <wp:align>left</wp:align>
            </wp:positionH>
            <wp:positionV relativeFrom="paragraph">
              <wp:posOffset>22113</wp:posOffset>
            </wp:positionV>
            <wp:extent cx="3108960" cy="1399340"/>
            <wp:effectExtent l="19050" t="19050" r="15240" b="10795"/>
            <wp:wrapThrough wrapText="bothSides">
              <wp:wrapPolygon edited="0">
                <wp:start x="-132" y="-294"/>
                <wp:lineTo x="-132" y="21473"/>
                <wp:lineTo x="21574" y="21473"/>
                <wp:lineTo x="21574" y="-294"/>
                <wp:lineTo x="-132" y="-294"/>
              </wp:wrapPolygon>
            </wp:wrapThrough>
            <wp:docPr id="20" name="Picture 20" descr="A view of the library admin page login screen. Arrows pointing to the page's URL and the Log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view of the library admin page login screen. Arrows pointing to the page's URL and the Log in button."/>
                    <pic:cNvPicPr/>
                  </pic:nvPicPr>
                  <pic:blipFill>
                    <a:blip r:embed="rId8"/>
                    <a:stretch>
                      <a:fillRect/>
                    </a:stretch>
                  </pic:blipFill>
                  <pic:spPr>
                    <a:xfrm>
                      <a:off x="0" y="0"/>
                      <a:ext cx="3108960" cy="13993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1) In your website browser, go to the admin page at </w:t>
      </w:r>
      <w:r w:rsidRPr="002B0551">
        <w:rPr>
          <w:color w:val="A6A6A6" w:themeColor="background1" w:themeShade="A6"/>
        </w:rPr>
        <w:t>[librarywebsite]</w:t>
      </w:r>
      <w:r>
        <w:t xml:space="preserve">.com/admin and login with an administrative or staff account. </w:t>
      </w:r>
      <w:r w:rsidRPr="00A35C31">
        <w:rPr>
          <w:vertAlign w:val="superscript"/>
        </w:rPr>
        <w:t>(Figure 2-</w:t>
      </w:r>
      <w:r>
        <w:rPr>
          <w:vertAlign w:val="superscript"/>
        </w:rPr>
        <w:t>8</w:t>
      </w:r>
      <w:r w:rsidRPr="00A35C31">
        <w:rPr>
          <w:vertAlign w:val="superscript"/>
        </w:rPr>
        <w:t>)</w:t>
      </w:r>
    </w:p>
    <w:p w14:paraId="49F8CAEE" w14:textId="77777777" w:rsidR="00105227" w:rsidRDefault="00105227" w:rsidP="00105227"/>
    <w:p w14:paraId="688DF462" w14:textId="700BE2F0" w:rsidR="00105227" w:rsidRDefault="00105227" w:rsidP="00105227"/>
    <w:p w14:paraId="28E55155" w14:textId="6805F585" w:rsidR="00105227" w:rsidRDefault="00105227" w:rsidP="00105227"/>
    <w:p w14:paraId="006DFBC8" w14:textId="130E0BA0" w:rsidR="00105227" w:rsidRDefault="00105227" w:rsidP="00105227">
      <w:r>
        <w:rPr>
          <w:noProof/>
        </w:rPr>
        <mc:AlternateContent>
          <mc:Choice Requires="wps">
            <w:drawing>
              <wp:anchor distT="0" distB="0" distL="114300" distR="114300" simplePos="0" relativeHeight="251680768" behindDoc="0" locked="0" layoutInCell="1" allowOverlap="1" wp14:anchorId="0811FF23" wp14:editId="41690E74">
                <wp:simplePos x="0" y="0"/>
                <wp:positionH relativeFrom="margin">
                  <wp:posOffset>3233420</wp:posOffset>
                </wp:positionH>
                <wp:positionV relativeFrom="paragraph">
                  <wp:posOffset>27247</wp:posOffset>
                </wp:positionV>
                <wp:extent cx="1454150" cy="353060"/>
                <wp:effectExtent l="0" t="0" r="0" b="8890"/>
                <wp:wrapThrough wrapText="bothSides">
                  <wp:wrapPolygon edited="0">
                    <wp:start x="0" y="0"/>
                    <wp:lineTo x="0" y="20978"/>
                    <wp:lineTo x="21223" y="20978"/>
                    <wp:lineTo x="21223"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1454150" cy="353060"/>
                        </a:xfrm>
                        <a:prstGeom prst="rect">
                          <a:avLst/>
                        </a:prstGeom>
                        <a:solidFill>
                          <a:prstClr val="white"/>
                        </a:solidFill>
                        <a:ln>
                          <a:noFill/>
                        </a:ln>
                      </wps:spPr>
                      <wps:txbx>
                        <w:txbxContent>
                          <w:p w14:paraId="37107102" w14:textId="77777777" w:rsidR="00105227" w:rsidRPr="00A35C31" w:rsidRDefault="00105227" w:rsidP="00105227">
                            <w:pPr>
                              <w:pStyle w:val="Caption"/>
                            </w:pPr>
                            <w:r w:rsidRPr="00A35C31">
                              <w:t xml:space="preserve">Figure </w:t>
                            </w:r>
                            <w:r>
                              <w:t>2-8</w:t>
                            </w:r>
                            <w:r w:rsidRPr="00A35C31">
                              <w:t xml:space="preserve"> </w:t>
                            </w:r>
                            <w:r>
                              <w:br/>
                            </w:r>
                            <w:r w:rsidRPr="00A35C31">
                              <w:t>Admin Page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1FF23" id="Text Box 19" o:spid="_x0000_s1034" type="#_x0000_t202" style="position:absolute;margin-left:254.6pt;margin-top:2.15pt;width:114.5pt;height:27.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" stroked="f">
                <v:textbox inset="0,0,0,0">
                  <w:txbxContent>
                    <w:p w14:paraId="37107102" w14:textId="77777777" w:rsidR="00105227" w:rsidRPr="00A35C31" w:rsidRDefault="00105227" w:rsidP="00105227">
                      <w:pPr>
                        <w:pStyle w:val="Caption"/>
                      </w:pPr>
                      <w:r w:rsidRPr="00A35C31">
                        <w:t xml:space="preserve">Figure </w:t>
                      </w:r>
                      <w:r>
                        <w:t>2-8</w:t>
                      </w:r>
                      <w:r w:rsidRPr="00A35C31">
                        <w:t xml:space="preserve"> </w:t>
                      </w:r>
                      <w:r>
                        <w:br/>
                      </w:r>
                      <w:r w:rsidRPr="00A35C31">
                        <w:t>Admin Page Login</w:t>
                      </w:r>
                    </w:p>
                  </w:txbxContent>
                </v:textbox>
                <w10:wrap type="through" anchorx="margin"/>
              </v:shape>
            </w:pict>
          </mc:Fallback>
        </mc:AlternateContent>
      </w:r>
    </w:p>
    <w:p w14:paraId="7E086F78" w14:textId="24A93F10" w:rsidR="00105227" w:rsidRDefault="00105227" w:rsidP="00105227"/>
    <w:p w14:paraId="0BE51505" w14:textId="6E6409E0" w:rsidR="00105227" w:rsidRDefault="00105227" w:rsidP="00105227"/>
    <w:p w14:paraId="0EDBC4E6" w14:textId="77777777" w:rsidR="00105227" w:rsidRDefault="00105227" w:rsidP="00105227"/>
    <w:p w14:paraId="1660C93A" w14:textId="67C0FD9E" w:rsidR="00105227" w:rsidRPr="008A3EFE" w:rsidRDefault="00105227" w:rsidP="00105227">
      <w:r w:rsidRPr="001A3AA8">
        <w:rPr>
          <w:noProof/>
        </w:rPr>
        <w:drawing>
          <wp:anchor distT="0" distB="0" distL="114300" distR="114300" simplePos="0" relativeHeight="251682816" behindDoc="0" locked="0" layoutInCell="1" allowOverlap="1" wp14:anchorId="78514858" wp14:editId="6151509A">
            <wp:simplePos x="0" y="0"/>
            <wp:positionH relativeFrom="margin">
              <wp:align>left</wp:align>
            </wp:positionH>
            <wp:positionV relativeFrom="paragraph">
              <wp:posOffset>24765</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76" name="Picture 76" descr="A view of the Site administration page showing the Users category underneath the Authentication and Authorization heading. Arrows pointing to the Users button and the Chan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view of the Site administration page showing the Users category underneath the Authentication and Authorization heading. Arrows pointing to the Users button and the Change button."/>
                    <pic:cNvPicPr/>
                  </pic:nvPicPr>
                  <pic:blipFill>
                    <a:blip r:embed="rId15"/>
                    <a:stretch>
                      <a:fillRect/>
                    </a:stretch>
                  </pic:blipFill>
                  <pic:spPr>
                    <a:xfrm>
                      <a:off x="0" y="0"/>
                      <a:ext cx="3108960" cy="1421765"/>
                    </a:xfrm>
                    <a:prstGeom prst="rect">
                      <a:avLst/>
                    </a:prstGeom>
                    <a:ln w="19050">
                      <a:solidFill>
                        <a:schemeClr val="tx1"/>
                      </a:solidFill>
                    </a:ln>
                  </pic:spPr>
                </pic:pic>
              </a:graphicData>
            </a:graphic>
          </wp:anchor>
        </w:drawing>
      </w:r>
      <w:r>
        <w:t>2)</w:t>
      </w:r>
      <w:r w:rsidRPr="00A35C31">
        <w:rPr>
          <w:noProof/>
        </w:rPr>
        <w:t xml:space="preserve"> </w:t>
      </w:r>
      <w:r>
        <w:t xml:space="preserve"> Once logged in, you’ll be taken to the </w:t>
      </w:r>
      <w:r w:rsidRPr="00A35C31">
        <w:rPr>
          <w:b/>
          <w:bCs/>
        </w:rPr>
        <w:t>Site Administration</w:t>
      </w:r>
      <w:r>
        <w:t xml:space="preserve"> page. Underneath the </w:t>
      </w:r>
      <w:r>
        <w:rPr>
          <w:b/>
          <w:bCs/>
        </w:rPr>
        <w:t>Authentication and Authorization</w:t>
      </w:r>
      <w:r>
        <w:t xml:space="preserve"> category, either click on </w:t>
      </w:r>
      <w:r>
        <w:rPr>
          <w:b/>
          <w:bCs/>
        </w:rPr>
        <w:t xml:space="preserve">Users </w:t>
      </w:r>
      <w:r>
        <w:t xml:space="preserve">on the left or click on the </w:t>
      </w:r>
      <w:r>
        <w:rPr>
          <w:b/>
          <w:bCs/>
        </w:rPr>
        <w:t>Change</w:t>
      </w:r>
      <w:r>
        <w:t xml:space="preserve"> button on the right side next to </w:t>
      </w:r>
      <w:r>
        <w:rPr>
          <w:b/>
          <w:bCs/>
        </w:rPr>
        <w:t>Users</w:t>
      </w:r>
      <w:r>
        <w:t xml:space="preserve">. </w:t>
      </w:r>
      <w:r w:rsidRPr="008A3EFE">
        <w:rPr>
          <w:vertAlign w:val="superscript"/>
        </w:rPr>
        <w:t>(Figure 2-</w:t>
      </w:r>
      <w:r>
        <w:rPr>
          <w:vertAlign w:val="superscript"/>
        </w:rPr>
        <w:t>9</w:t>
      </w:r>
      <w:r w:rsidRPr="008A3EFE">
        <w:rPr>
          <w:vertAlign w:val="superscript"/>
        </w:rPr>
        <w:t>)</w:t>
      </w:r>
      <w:r>
        <w:rPr>
          <w:vertAlign w:val="superscript"/>
        </w:rPr>
        <w:t xml:space="preserve"> </w:t>
      </w:r>
    </w:p>
    <w:p w14:paraId="1A1477F0" w14:textId="71CE721C" w:rsidR="00105227" w:rsidRDefault="00105227" w:rsidP="00105227">
      <w:r>
        <w:rPr>
          <w:noProof/>
        </w:rPr>
        <mc:AlternateContent>
          <mc:Choice Requires="wps">
            <w:drawing>
              <wp:anchor distT="0" distB="0" distL="114300" distR="114300" simplePos="0" relativeHeight="251681792" behindDoc="0" locked="0" layoutInCell="1" allowOverlap="1" wp14:anchorId="078E0EDF" wp14:editId="14C75DE4">
                <wp:simplePos x="0" y="0"/>
                <wp:positionH relativeFrom="column">
                  <wp:posOffset>3259513</wp:posOffset>
                </wp:positionH>
                <wp:positionV relativeFrom="paragraph">
                  <wp:posOffset>81338</wp:posOffset>
                </wp:positionV>
                <wp:extent cx="2174875" cy="325120"/>
                <wp:effectExtent l="0" t="0" r="0" b="0"/>
                <wp:wrapThrough wrapText="bothSides">
                  <wp:wrapPolygon edited="0">
                    <wp:start x="0" y="0"/>
                    <wp:lineTo x="0" y="20250"/>
                    <wp:lineTo x="21379" y="20250"/>
                    <wp:lineTo x="21379"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174875" cy="325120"/>
                        </a:xfrm>
                        <a:prstGeom prst="rect">
                          <a:avLst/>
                        </a:prstGeom>
                        <a:solidFill>
                          <a:prstClr val="white"/>
                        </a:solidFill>
                        <a:ln>
                          <a:noFill/>
                        </a:ln>
                      </wps:spPr>
                      <wps:txbx>
                        <w:txbxContent>
                          <w:p w14:paraId="0CCC2123" w14:textId="77777777" w:rsidR="00105227" w:rsidRPr="00595C63" w:rsidRDefault="00105227" w:rsidP="00105227">
                            <w:pPr>
                              <w:pStyle w:val="Caption"/>
                            </w:pPr>
                            <w:r>
                              <w:t xml:space="preserve">Figure 2-9 </w:t>
                            </w:r>
                            <w:r>
                              <w:br/>
                              <w:t>Site Administration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E0EDF" id="Text Box 21" o:spid="_x0000_s1035" type="#_x0000_t202" style="position:absolute;margin-left:256.65pt;margin-top:6.4pt;width:171.25pt;height:2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" stroked="f">
                <v:textbox inset="0,0,0,0">
                  <w:txbxContent>
                    <w:p w14:paraId="0CCC2123" w14:textId="77777777" w:rsidR="00105227" w:rsidRPr="00595C63" w:rsidRDefault="00105227" w:rsidP="00105227">
                      <w:pPr>
                        <w:pStyle w:val="Caption"/>
                      </w:pPr>
                      <w:r>
                        <w:t xml:space="preserve">Figure 2-9 </w:t>
                      </w:r>
                      <w:r>
                        <w:br/>
                        <w:t>Site Administration Page</w:t>
                      </w:r>
                    </w:p>
                  </w:txbxContent>
                </v:textbox>
                <w10:wrap type="through"/>
              </v:shape>
            </w:pict>
          </mc:Fallback>
        </mc:AlternateContent>
      </w:r>
    </w:p>
    <w:p w14:paraId="1E49E434" w14:textId="77777777" w:rsidR="00105227" w:rsidRDefault="00105227" w:rsidP="00105227"/>
    <w:p w14:paraId="13C46EF4" w14:textId="77777777" w:rsidR="00105227" w:rsidRDefault="00105227" w:rsidP="00105227"/>
    <w:p w14:paraId="71E1507B" w14:textId="77777777" w:rsidR="00105227" w:rsidRDefault="00105227" w:rsidP="00105227"/>
    <w:p w14:paraId="6BD96BF7" w14:textId="77777777" w:rsidR="00105227" w:rsidRDefault="00105227" w:rsidP="00105227"/>
    <w:p w14:paraId="0F0FCCE8" w14:textId="77777777" w:rsidR="00105227" w:rsidRDefault="00105227" w:rsidP="00105227"/>
    <w:p w14:paraId="6C34A297" w14:textId="77777777" w:rsidR="00105227" w:rsidRPr="00A52780" w:rsidRDefault="00105227" w:rsidP="00105227">
      <w:r>
        <w:rPr>
          <w:noProof/>
        </w:rPr>
        <w:lastRenderedPageBreak/>
        <mc:AlternateContent>
          <mc:Choice Requires="wps">
            <w:drawing>
              <wp:anchor distT="0" distB="0" distL="114300" distR="114300" simplePos="0" relativeHeight="251684864" behindDoc="0" locked="0" layoutInCell="1" allowOverlap="1" wp14:anchorId="155B83C4" wp14:editId="72DAA6D4">
                <wp:simplePos x="0" y="0"/>
                <wp:positionH relativeFrom="column">
                  <wp:posOffset>3257961</wp:posOffset>
                </wp:positionH>
                <wp:positionV relativeFrom="paragraph">
                  <wp:posOffset>1125482</wp:posOffset>
                </wp:positionV>
                <wp:extent cx="1870075" cy="280670"/>
                <wp:effectExtent l="0" t="0" r="0" b="5080"/>
                <wp:wrapThrough wrapText="bothSides">
                  <wp:wrapPolygon edited="0">
                    <wp:start x="0" y="0"/>
                    <wp:lineTo x="0" y="20525"/>
                    <wp:lineTo x="21343" y="20525"/>
                    <wp:lineTo x="21343"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1870075" cy="280670"/>
                        </a:xfrm>
                        <a:prstGeom prst="rect">
                          <a:avLst/>
                        </a:prstGeom>
                        <a:solidFill>
                          <a:prstClr val="white"/>
                        </a:solidFill>
                        <a:ln>
                          <a:noFill/>
                        </a:ln>
                      </wps:spPr>
                      <wps:txbx>
                        <w:txbxContent>
                          <w:p w14:paraId="0E1FF32A" w14:textId="77777777" w:rsidR="00105227" w:rsidRPr="002E38C1" w:rsidRDefault="00105227" w:rsidP="00105227">
                            <w:pPr>
                              <w:pStyle w:val="Caption"/>
                            </w:pPr>
                            <w:r>
                              <w:t xml:space="preserve">Figure 2-10 </w:t>
                            </w:r>
                            <w:r>
                              <w:br/>
                              <w:t>Admin Users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B83C4" id="Text Box 25" o:spid="_x0000_s1036" type="#_x0000_t202" style="position:absolute;margin-left:256.55pt;margin-top:88.6pt;width:147.25pt;height:2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" stroked="f">
                <v:textbox inset="0,0,0,0">
                  <w:txbxContent>
                    <w:p w14:paraId="0E1FF32A" w14:textId="77777777" w:rsidR="00105227" w:rsidRPr="002E38C1" w:rsidRDefault="00105227" w:rsidP="00105227">
                      <w:pPr>
                        <w:pStyle w:val="Caption"/>
                      </w:pPr>
                      <w:r>
                        <w:t xml:space="preserve">Figure 2-10 </w:t>
                      </w:r>
                      <w:r>
                        <w:br/>
                        <w:t>Admin Users Page</w:t>
                      </w:r>
                    </w:p>
                  </w:txbxContent>
                </v:textbox>
                <w10:wrap type="through"/>
              </v:shape>
            </w:pict>
          </mc:Fallback>
        </mc:AlternateContent>
      </w:r>
      <w:r w:rsidRPr="002653A1">
        <w:rPr>
          <w:noProof/>
        </w:rPr>
        <w:drawing>
          <wp:anchor distT="0" distB="0" distL="114300" distR="114300" simplePos="0" relativeHeight="251683840" behindDoc="0" locked="0" layoutInCell="1" allowOverlap="1" wp14:anchorId="493F0ECC" wp14:editId="132784A6">
            <wp:simplePos x="0" y="0"/>
            <wp:positionH relativeFrom="margin">
              <wp:align>left</wp:align>
            </wp:positionH>
            <wp:positionV relativeFrom="paragraph">
              <wp:posOffset>19499</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24" name="Picture 24" descr="A view of the Select user to change page that lists user accounts on the website. An arrow pointing to a user that will be selected for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view of the Select user to change page that lists user accounts on the website. An arrow pointing to a user that will be selected for change."/>
                    <pic:cNvPicPr/>
                  </pic:nvPicPr>
                  <pic:blipFill>
                    <a:blip r:embed="rId16"/>
                    <a:stretch>
                      <a:fillRect/>
                    </a:stretch>
                  </pic:blipFill>
                  <pic:spPr>
                    <a:xfrm>
                      <a:off x="0" y="0"/>
                      <a:ext cx="3108960" cy="1422164"/>
                    </a:xfrm>
                    <a:prstGeom prst="rect">
                      <a:avLst/>
                    </a:prstGeom>
                    <a:ln w="19050">
                      <a:solidFill>
                        <a:schemeClr val="tx1"/>
                      </a:solidFill>
                    </a:ln>
                  </pic:spPr>
                </pic:pic>
              </a:graphicData>
            </a:graphic>
          </wp:anchor>
        </w:drawing>
      </w:r>
      <w:r>
        <w:t xml:space="preserve">3) Once on the </w:t>
      </w:r>
      <w:r>
        <w:rPr>
          <w:b/>
          <w:bCs/>
        </w:rPr>
        <w:t>Users</w:t>
      </w:r>
      <w:r>
        <w:t xml:space="preserve"> page, select the user whose information you want to change. (Figure 2-10) You’ll be taken to the </w:t>
      </w:r>
      <w:r>
        <w:rPr>
          <w:b/>
          <w:bCs/>
        </w:rPr>
        <w:t>Change user</w:t>
      </w:r>
      <w:r>
        <w:t xml:space="preserve"> page (see section 2.1.1, number 5 for more information). Here, you will be able to change the user’s username, password, name, e-mail, permissions group, and other information.</w:t>
      </w:r>
    </w:p>
    <w:p w14:paraId="3A4E718B" w14:textId="77777777" w:rsidR="00105227" w:rsidRDefault="00105227" w:rsidP="00105227"/>
    <w:p w14:paraId="6E66B08B" w14:textId="17FC829A" w:rsidR="00105227" w:rsidRDefault="00105227" w:rsidP="00105227"/>
    <w:p w14:paraId="4D2B0D1C" w14:textId="64F05B64" w:rsidR="00105227" w:rsidRDefault="00105227" w:rsidP="00105227"/>
    <w:p w14:paraId="73EF0409" w14:textId="77777777" w:rsidR="00105227" w:rsidRDefault="00105227" w:rsidP="00105227"/>
    <w:p w14:paraId="13B38682" w14:textId="693BD582" w:rsidR="00105227" w:rsidRPr="00105227" w:rsidRDefault="00105227" w:rsidP="00105227">
      <w:pPr>
        <w:pStyle w:val="Heading4"/>
        <w:rPr>
          <w:color w:val="009095" w:themeColor="accent2" w:themeShade="BF"/>
        </w:rPr>
      </w:pPr>
      <w:bookmarkStart w:id="11" w:name="_Toc121299047"/>
      <w:r w:rsidRPr="00105227">
        <w:rPr>
          <w:color w:val="009095" w:themeColor="accent2" w:themeShade="BF"/>
        </w:rPr>
        <w:t xml:space="preserve">2.3 </w:t>
      </w:r>
      <w:bookmarkEnd w:id="6"/>
      <w:r w:rsidRPr="00105227">
        <w:rPr>
          <w:color w:val="009095" w:themeColor="accent2" w:themeShade="BF"/>
        </w:rPr>
        <w:t>Permissions</w:t>
      </w:r>
      <w:bookmarkEnd w:id="11"/>
      <w:r w:rsidRPr="00105227">
        <w:rPr>
          <w:color w:val="009095" w:themeColor="accent2" w:themeShade="BF"/>
        </w:rPr>
        <w:t xml:space="preserve"> </w:t>
      </w:r>
    </w:p>
    <w:p w14:paraId="485A914B" w14:textId="377AC37B" w:rsidR="00105227" w:rsidRDefault="00105227" w:rsidP="00105227">
      <w:bookmarkStart w:id="12" w:name="_Toc121143362"/>
      <w:r>
        <w:t>The permissions on user accounts are the allowed features that account can interact with. It is important to make sure each account has the correct permissions.</w:t>
      </w:r>
    </w:p>
    <w:p w14:paraId="7BAA04B2" w14:textId="77777777" w:rsidR="00105227" w:rsidRDefault="00105227" w:rsidP="00105227"/>
    <w:p w14:paraId="5584B6E6" w14:textId="77777777" w:rsidR="00105227" w:rsidRPr="00105227" w:rsidRDefault="00105227" w:rsidP="00105227">
      <w:pPr>
        <w:ind w:firstLine="720"/>
        <w:rPr>
          <w:rStyle w:val="Emphasis"/>
        </w:rPr>
      </w:pPr>
      <w:bookmarkStart w:id="13" w:name="_Toc121299048"/>
      <w:r w:rsidRPr="00105227">
        <w:rPr>
          <w:rStyle w:val="Emphasis"/>
        </w:rPr>
        <w:t>2.3.1 Permission Types</w:t>
      </w:r>
      <w:bookmarkEnd w:id="13"/>
    </w:p>
    <w:p w14:paraId="5F69686C" w14:textId="1FE392B2" w:rsidR="00105227" w:rsidRDefault="00105227" w:rsidP="00105227">
      <w:pPr>
        <w:ind w:left="720"/>
      </w:pPr>
      <w:r>
        <w:t>Permissions are divided into groups based on which feature of the website they interact with. The following is a list of features currently available for the Local Library Website:</w:t>
      </w:r>
    </w:p>
    <w:p w14:paraId="787F71EE" w14:textId="77777777" w:rsidR="00105227" w:rsidRDefault="00105227" w:rsidP="00105227">
      <w:pPr>
        <w:ind w:left="720"/>
      </w:pPr>
    </w:p>
    <w:p w14:paraId="69D7F363" w14:textId="77777777" w:rsidR="00105227" w:rsidRPr="00105227" w:rsidRDefault="00105227" w:rsidP="00105227">
      <w:pPr>
        <w:pStyle w:val="ListParagraph"/>
        <w:numPr>
          <w:ilvl w:val="0"/>
          <w:numId w:val="2"/>
        </w:numPr>
        <w:rPr>
          <w:b/>
          <w:bCs/>
        </w:rPr>
      </w:pPr>
      <w:r w:rsidRPr="00105227">
        <w:rPr>
          <w:b/>
          <w:bCs/>
        </w:rPr>
        <w:t>Admin, Auth,</w:t>
      </w:r>
      <w:r>
        <w:t xml:space="preserve"> </w:t>
      </w:r>
      <w:r w:rsidRPr="00105227">
        <w:rPr>
          <w:b/>
          <w:bCs/>
        </w:rPr>
        <w:t>Content Types, Sessions</w:t>
      </w:r>
      <w:r>
        <w:t xml:space="preserve"> – These permissions are for administrative purposes and should only be given to high level staff or account users (such as IT staff or those who are responsible for maintaining the website). </w:t>
      </w:r>
    </w:p>
    <w:p w14:paraId="1CA11C58" w14:textId="77777777" w:rsidR="00105227" w:rsidRPr="00105227" w:rsidRDefault="00105227" w:rsidP="00105227">
      <w:pPr>
        <w:pStyle w:val="ListParagraph"/>
        <w:numPr>
          <w:ilvl w:val="0"/>
          <w:numId w:val="2"/>
        </w:numPr>
        <w:rPr>
          <w:b/>
          <w:bCs/>
        </w:rPr>
      </w:pPr>
      <w:r w:rsidRPr="00105227">
        <w:rPr>
          <w:b/>
          <w:bCs/>
        </w:rPr>
        <w:t>Catalog</w:t>
      </w:r>
      <w:r>
        <w:t xml:space="preserve"> – These permissions are for changing the catalog and library user permissions. </w:t>
      </w:r>
    </w:p>
    <w:p w14:paraId="6BC92DB7" w14:textId="77777777" w:rsidR="00105227" w:rsidRPr="00105227" w:rsidRDefault="00105227" w:rsidP="00105227">
      <w:pPr>
        <w:pStyle w:val="ListParagraph"/>
        <w:numPr>
          <w:ilvl w:val="0"/>
          <w:numId w:val="2"/>
        </w:numPr>
        <w:rPr>
          <w:b/>
          <w:bCs/>
        </w:rPr>
      </w:pPr>
      <w:r w:rsidRPr="00105227">
        <w:rPr>
          <w:b/>
          <w:bCs/>
        </w:rPr>
        <w:t xml:space="preserve">Library User </w:t>
      </w:r>
      <w:r>
        <w:t xml:space="preserve">– The library user subcategory is given to accounts who are allowed to borrow books from the library. </w:t>
      </w:r>
    </w:p>
    <w:p w14:paraId="1FEBA5D7" w14:textId="77777777" w:rsidR="00105227" w:rsidRPr="00105227" w:rsidRDefault="00105227" w:rsidP="00105227">
      <w:pPr>
        <w:pStyle w:val="ListParagraph"/>
        <w:numPr>
          <w:ilvl w:val="0"/>
          <w:numId w:val="2"/>
        </w:numPr>
        <w:rPr>
          <w:b/>
          <w:bCs/>
        </w:rPr>
      </w:pPr>
      <w:r w:rsidRPr="00105227">
        <w:rPr>
          <w:b/>
          <w:bCs/>
        </w:rPr>
        <w:t>Other Subcategories</w:t>
      </w:r>
      <w:r>
        <w:t xml:space="preserve"> – All of the other catalog subcategories are for changing book information (books, copies, authors, genres, languages, and comments). </w:t>
      </w:r>
    </w:p>
    <w:p w14:paraId="2E45F35C" w14:textId="77777777" w:rsidR="00105227" w:rsidRDefault="00105227" w:rsidP="00105227">
      <w:pPr>
        <w:pStyle w:val="ListParagraph"/>
        <w:numPr>
          <w:ilvl w:val="0"/>
          <w:numId w:val="2"/>
        </w:numPr>
      </w:pPr>
      <w:r w:rsidRPr="00105227">
        <w:rPr>
          <w:b/>
          <w:bCs/>
        </w:rPr>
        <w:t>Contact</w:t>
      </w:r>
      <w:r>
        <w:t xml:space="preserve"> – These permissions are for interacting with the messages received from the </w:t>
      </w:r>
      <w:r w:rsidRPr="00105227">
        <w:rPr>
          <w:b/>
          <w:bCs/>
        </w:rPr>
        <w:t>Contact Page</w:t>
      </w:r>
      <w:r>
        <w:t xml:space="preserve"> form. </w:t>
      </w:r>
    </w:p>
    <w:p w14:paraId="4C95EA7C" w14:textId="3E48C322" w:rsidR="00105227" w:rsidRPr="00105227" w:rsidRDefault="00105227" w:rsidP="00105227">
      <w:pPr>
        <w:pStyle w:val="ListParagraph"/>
        <w:numPr>
          <w:ilvl w:val="0"/>
          <w:numId w:val="2"/>
        </w:numPr>
        <w:rPr>
          <w:b/>
          <w:bCs/>
        </w:rPr>
      </w:pPr>
      <w:r w:rsidRPr="00105227">
        <w:rPr>
          <w:b/>
          <w:bCs/>
        </w:rPr>
        <w:t>Events</w:t>
      </w:r>
      <w:r>
        <w:t xml:space="preserve"> – These permissions are for changing event details on the </w:t>
      </w:r>
      <w:r w:rsidRPr="00105227">
        <w:rPr>
          <w:b/>
          <w:bCs/>
        </w:rPr>
        <w:t>Calendar Page</w:t>
      </w:r>
      <w:r>
        <w:t>.</w:t>
      </w:r>
    </w:p>
    <w:p w14:paraId="0872C440" w14:textId="77777777" w:rsidR="00105227" w:rsidRPr="00105227" w:rsidRDefault="00105227" w:rsidP="00105227">
      <w:pPr>
        <w:pStyle w:val="ListParagraph"/>
        <w:rPr>
          <w:b/>
          <w:bCs/>
        </w:rPr>
      </w:pPr>
    </w:p>
    <w:p w14:paraId="2E517DA0" w14:textId="77777777" w:rsidR="00105227" w:rsidRPr="00105227" w:rsidRDefault="00105227" w:rsidP="00105227">
      <w:pPr>
        <w:ind w:firstLine="360"/>
        <w:rPr>
          <w:rStyle w:val="Emphasis"/>
        </w:rPr>
      </w:pPr>
      <w:bookmarkStart w:id="14" w:name="_Toc121299049"/>
      <w:r w:rsidRPr="00105227">
        <w:rPr>
          <w:rStyle w:val="Emphasis"/>
        </w:rPr>
        <w:t>2.3.2 Creating Group Permissions</w:t>
      </w:r>
      <w:bookmarkEnd w:id="14"/>
    </w:p>
    <w:p w14:paraId="074D3028" w14:textId="4715268A" w:rsidR="00105227" w:rsidRDefault="00105227" w:rsidP="00105227">
      <w:pPr>
        <w:ind w:left="360"/>
      </w:pPr>
      <w:r>
        <w:t>Group permissions make it easy to keep track of which account has which permissions by grouping the permissions based on what kind of access certain types of user accounts get. Below are the steps to creating a group:</w:t>
      </w:r>
    </w:p>
    <w:p w14:paraId="1174609D" w14:textId="77777777" w:rsidR="00105227" w:rsidRDefault="00105227" w:rsidP="00105227">
      <w:pPr>
        <w:ind w:left="360"/>
      </w:pPr>
    </w:p>
    <w:p w14:paraId="373D1785" w14:textId="77777777" w:rsidR="00105227" w:rsidRDefault="00105227" w:rsidP="00105227">
      <w:pPr>
        <w:rPr>
          <w:vertAlign w:val="superscript"/>
        </w:rPr>
      </w:pPr>
      <w:r w:rsidRPr="00A35C31">
        <w:rPr>
          <w:noProof/>
        </w:rPr>
        <w:drawing>
          <wp:anchor distT="0" distB="0" distL="114300" distR="114300" simplePos="0" relativeHeight="251685888" behindDoc="0" locked="0" layoutInCell="1" allowOverlap="1" wp14:anchorId="6E18944A" wp14:editId="3FFDDFBB">
            <wp:simplePos x="0" y="0"/>
            <wp:positionH relativeFrom="margin">
              <wp:align>left</wp:align>
            </wp:positionH>
            <wp:positionV relativeFrom="paragraph">
              <wp:posOffset>22113</wp:posOffset>
            </wp:positionV>
            <wp:extent cx="3108960" cy="1399340"/>
            <wp:effectExtent l="19050" t="19050" r="15240" b="10795"/>
            <wp:wrapThrough wrapText="bothSides">
              <wp:wrapPolygon edited="0">
                <wp:start x="-132" y="-294"/>
                <wp:lineTo x="-132" y="21473"/>
                <wp:lineTo x="21574" y="21473"/>
                <wp:lineTo x="21574" y="-294"/>
                <wp:lineTo x="-132" y="-294"/>
              </wp:wrapPolygon>
            </wp:wrapThrough>
            <wp:docPr id="29" name="Picture 29" descr="A view of the library admin page login screen. Arrows pointing to the page's URL and the Log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view of the library admin page login screen. Arrows pointing to the page's URL and the Log in button."/>
                    <pic:cNvPicPr/>
                  </pic:nvPicPr>
                  <pic:blipFill>
                    <a:blip r:embed="rId8"/>
                    <a:stretch>
                      <a:fillRect/>
                    </a:stretch>
                  </pic:blipFill>
                  <pic:spPr>
                    <a:xfrm>
                      <a:off x="0" y="0"/>
                      <a:ext cx="3108960" cy="13993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1) In your website browser, go to the admin page at </w:t>
      </w:r>
      <w:r w:rsidRPr="002B0551">
        <w:rPr>
          <w:color w:val="A6A6A6" w:themeColor="background1" w:themeShade="A6"/>
        </w:rPr>
        <w:t>[librarywebsite]</w:t>
      </w:r>
      <w:r>
        <w:t xml:space="preserve">.com/admin and login with an administrative or staff account. </w:t>
      </w:r>
      <w:r w:rsidRPr="00A35C31">
        <w:rPr>
          <w:vertAlign w:val="superscript"/>
        </w:rPr>
        <w:t>(Figure 2-</w:t>
      </w:r>
      <w:r>
        <w:rPr>
          <w:vertAlign w:val="superscript"/>
        </w:rPr>
        <w:t>11</w:t>
      </w:r>
      <w:r w:rsidRPr="00A35C31">
        <w:rPr>
          <w:vertAlign w:val="superscript"/>
        </w:rPr>
        <w:t>)</w:t>
      </w:r>
    </w:p>
    <w:p w14:paraId="3DBC0A81" w14:textId="77777777" w:rsidR="00105227" w:rsidRDefault="00105227" w:rsidP="00105227"/>
    <w:p w14:paraId="71EBD1C0" w14:textId="41C29BCA" w:rsidR="00105227" w:rsidRDefault="00105227" w:rsidP="00105227"/>
    <w:p w14:paraId="7EDA9940" w14:textId="5A0B0A80" w:rsidR="00105227" w:rsidRDefault="00105227" w:rsidP="00105227"/>
    <w:p w14:paraId="233618AC" w14:textId="61DF6E85" w:rsidR="00105227" w:rsidRDefault="00105227" w:rsidP="00105227">
      <w:r>
        <w:rPr>
          <w:noProof/>
        </w:rPr>
        <mc:AlternateContent>
          <mc:Choice Requires="wps">
            <w:drawing>
              <wp:anchor distT="0" distB="0" distL="114300" distR="114300" simplePos="0" relativeHeight="251686912" behindDoc="0" locked="0" layoutInCell="1" allowOverlap="1" wp14:anchorId="097CE4B9" wp14:editId="5872F0F8">
                <wp:simplePos x="0" y="0"/>
                <wp:positionH relativeFrom="margin">
                  <wp:posOffset>3241733</wp:posOffset>
                </wp:positionH>
                <wp:positionV relativeFrom="paragraph">
                  <wp:posOffset>9121</wp:posOffset>
                </wp:positionV>
                <wp:extent cx="1454150" cy="353060"/>
                <wp:effectExtent l="0" t="0" r="0" b="8890"/>
                <wp:wrapThrough wrapText="bothSides">
                  <wp:wrapPolygon edited="0">
                    <wp:start x="0" y="0"/>
                    <wp:lineTo x="0" y="20978"/>
                    <wp:lineTo x="21223" y="20978"/>
                    <wp:lineTo x="2122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1454150" cy="353060"/>
                        </a:xfrm>
                        <a:prstGeom prst="rect">
                          <a:avLst/>
                        </a:prstGeom>
                        <a:solidFill>
                          <a:prstClr val="white"/>
                        </a:solidFill>
                        <a:ln>
                          <a:noFill/>
                        </a:ln>
                      </wps:spPr>
                      <wps:txbx>
                        <w:txbxContent>
                          <w:p w14:paraId="7AC0559D" w14:textId="77777777" w:rsidR="00105227" w:rsidRPr="00A35C31" w:rsidRDefault="00105227" w:rsidP="00105227">
                            <w:pPr>
                              <w:pStyle w:val="Caption"/>
                            </w:pPr>
                            <w:r w:rsidRPr="00A35C31">
                              <w:t xml:space="preserve">Figure </w:t>
                            </w:r>
                            <w:r>
                              <w:t>2-11</w:t>
                            </w:r>
                            <w:r w:rsidRPr="00A35C31">
                              <w:t xml:space="preserve"> </w:t>
                            </w:r>
                            <w:r>
                              <w:br/>
                            </w:r>
                            <w:r w:rsidRPr="00A35C31">
                              <w:t>Admin Page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CE4B9" id="Text Box 28" o:spid="_x0000_s1037" type="#_x0000_t202" style="position:absolute;margin-left:255.25pt;margin-top:.7pt;width:114.5pt;height:27.8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" stroked="f">
                <v:textbox inset="0,0,0,0">
                  <w:txbxContent>
                    <w:p w14:paraId="7AC0559D" w14:textId="77777777" w:rsidR="00105227" w:rsidRPr="00A35C31" w:rsidRDefault="00105227" w:rsidP="00105227">
                      <w:pPr>
                        <w:pStyle w:val="Caption"/>
                      </w:pPr>
                      <w:r w:rsidRPr="00A35C31">
                        <w:t xml:space="preserve">Figure </w:t>
                      </w:r>
                      <w:r>
                        <w:t>2-11</w:t>
                      </w:r>
                      <w:r w:rsidRPr="00A35C31">
                        <w:t xml:space="preserve"> </w:t>
                      </w:r>
                      <w:r>
                        <w:br/>
                      </w:r>
                      <w:r w:rsidRPr="00A35C31">
                        <w:t>Admin Page Login</w:t>
                      </w:r>
                    </w:p>
                  </w:txbxContent>
                </v:textbox>
                <w10:wrap type="through" anchorx="margin"/>
              </v:shape>
            </w:pict>
          </mc:Fallback>
        </mc:AlternateContent>
      </w:r>
    </w:p>
    <w:p w14:paraId="6D5D5207" w14:textId="77777777" w:rsidR="00105227" w:rsidRDefault="00105227" w:rsidP="00105227"/>
    <w:p w14:paraId="3020C4B0" w14:textId="77777777" w:rsidR="00105227" w:rsidRPr="001D79EA" w:rsidRDefault="00105227" w:rsidP="00105227">
      <w:r w:rsidRPr="001D79EA">
        <w:rPr>
          <w:noProof/>
        </w:rPr>
        <w:lastRenderedPageBreak/>
        <w:drawing>
          <wp:anchor distT="0" distB="0" distL="114300" distR="114300" simplePos="0" relativeHeight="251688960" behindDoc="0" locked="0" layoutInCell="1" allowOverlap="1" wp14:anchorId="3F2F897E" wp14:editId="1DBA7EBE">
            <wp:simplePos x="0" y="0"/>
            <wp:positionH relativeFrom="margin">
              <wp:align>left</wp:align>
            </wp:positionH>
            <wp:positionV relativeFrom="paragraph">
              <wp:posOffset>19498</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32" name="Picture 32" descr="A view of the Site administration page showing the Groups category underneath the Authentication and Authorization heading. Arrows pointing to the Groups button and the + 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view of the Site administration page showing the Groups category underneath the Authentication and Authorization heading. Arrows pointing to the Groups button and the + Add button."/>
                    <pic:cNvPicPr/>
                  </pic:nvPicPr>
                  <pic:blipFill>
                    <a:blip r:embed="rId17"/>
                    <a:stretch>
                      <a:fillRect/>
                    </a:stretch>
                  </pic:blipFill>
                  <pic:spPr>
                    <a:xfrm>
                      <a:off x="0" y="0"/>
                      <a:ext cx="3108960" cy="1422164"/>
                    </a:xfrm>
                    <a:prstGeom prst="rect">
                      <a:avLst/>
                    </a:prstGeom>
                    <a:ln w="19050">
                      <a:solidFill>
                        <a:schemeClr val="tx1"/>
                      </a:solidFill>
                    </a:ln>
                  </pic:spPr>
                </pic:pic>
              </a:graphicData>
            </a:graphic>
          </wp:anchor>
        </w:drawing>
      </w:r>
      <w:r>
        <w:rPr>
          <w:noProof/>
        </w:rPr>
        <mc:AlternateContent>
          <mc:Choice Requires="wps">
            <w:drawing>
              <wp:anchor distT="0" distB="0" distL="114300" distR="114300" simplePos="0" relativeHeight="251687936" behindDoc="0" locked="0" layoutInCell="1" allowOverlap="1" wp14:anchorId="169CFBF1" wp14:editId="1F7A19E1">
                <wp:simplePos x="0" y="0"/>
                <wp:positionH relativeFrom="column">
                  <wp:posOffset>3251528</wp:posOffset>
                </wp:positionH>
                <wp:positionV relativeFrom="paragraph">
                  <wp:posOffset>1093939</wp:posOffset>
                </wp:positionV>
                <wp:extent cx="2174875" cy="325120"/>
                <wp:effectExtent l="0" t="0" r="0" b="0"/>
                <wp:wrapThrough wrapText="bothSides">
                  <wp:wrapPolygon edited="0">
                    <wp:start x="0" y="0"/>
                    <wp:lineTo x="0" y="20250"/>
                    <wp:lineTo x="21379" y="20250"/>
                    <wp:lineTo x="21379"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2174875" cy="325120"/>
                        </a:xfrm>
                        <a:prstGeom prst="rect">
                          <a:avLst/>
                        </a:prstGeom>
                        <a:solidFill>
                          <a:prstClr val="white"/>
                        </a:solidFill>
                        <a:ln>
                          <a:noFill/>
                        </a:ln>
                      </wps:spPr>
                      <wps:txbx>
                        <w:txbxContent>
                          <w:p w14:paraId="3FA1738D" w14:textId="77777777" w:rsidR="00105227" w:rsidRPr="00595C63" w:rsidRDefault="00105227" w:rsidP="00105227">
                            <w:pPr>
                              <w:pStyle w:val="Caption"/>
                            </w:pPr>
                            <w:r>
                              <w:t xml:space="preserve">Figure 2-12 </w:t>
                            </w:r>
                            <w:r>
                              <w:br/>
                              <w:t>Site Administration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CFBF1" id="Text Box 30" o:spid="_x0000_s1038" type="#_x0000_t202" style="position:absolute;margin-left:256.05pt;margin-top:86.15pt;width:171.25pt;height:25.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" stroked="f">
                <v:textbox inset="0,0,0,0">
                  <w:txbxContent>
                    <w:p w14:paraId="3FA1738D" w14:textId="77777777" w:rsidR="00105227" w:rsidRPr="00595C63" w:rsidRDefault="00105227" w:rsidP="00105227">
                      <w:pPr>
                        <w:pStyle w:val="Caption"/>
                      </w:pPr>
                      <w:r>
                        <w:t xml:space="preserve">Figure 2-12 </w:t>
                      </w:r>
                      <w:r>
                        <w:br/>
                        <w:t>Site Administration Page</w:t>
                      </w:r>
                    </w:p>
                  </w:txbxContent>
                </v:textbox>
                <w10:wrap type="through"/>
              </v:shape>
            </w:pict>
          </mc:Fallback>
        </mc:AlternateContent>
      </w:r>
      <w:r>
        <w:t>2)</w:t>
      </w:r>
      <w:r w:rsidRPr="00A35C31">
        <w:rPr>
          <w:noProof/>
        </w:rPr>
        <w:t xml:space="preserve"> </w:t>
      </w:r>
      <w:r>
        <w:t xml:space="preserve"> Once logged in, you’ll be taken to the </w:t>
      </w:r>
      <w:r w:rsidRPr="00A35C31">
        <w:rPr>
          <w:b/>
          <w:bCs/>
        </w:rPr>
        <w:t>Site Administration</w:t>
      </w:r>
      <w:r>
        <w:t xml:space="preserve"> page. Underneath the </w:t>
      </w:r>
      <w:r>
        <w:rPr>
          <w:b/>
          <w:bCs/>
        </w:rPr>
        <w:t>Authentication and Authorization</w:t>
      </w:r>
      <w:r>
        <w:t xml:space="preserve"> category, either click on </w:t>
      </w:r>
      <w:r>
        <w:rPr>
          <w:b/>
          <w:bCs/>
        </w:rPr>
        <w:t xml:space="preserve">Group </w:t>
      </w:r>
      <w:r>
        <w:t xml:space="preserve">on the left or click on the </w:t>
      </w:r>
      <w:r>
        <w:rPr>
          <w:b/>
          <w:bCs/>
        </w:rPr>
        <w:t>+ Add</w:t>
      </w:r>
      <w:r>
        <w:t xml:space="preserve"> button on the right side next to </w:t>
      </w:r>
      <w:r>
        <w:rPr>
          <w:b/>
          <w:bCs/>
        </w:rPr>
        <w:t>Groups</w:t>
      </w:r>
      <w:r>
        <w:t xml:space="preserve">. </w:t>
      </w:r>
      <w:r w:rsidRPr="008A3EFE">
        <w:rPr>
          <w:vertAlign w:val="superscript"/>
        </w:rPr>
        <w:t>(Figure 2-</w:t>
      </w:r>
      <w:r>
        <w:rPr>
          <w:vertAlign w:val="superscript"/>
        </w:rPr>
        <w:t>12</w:t>
      </w:r>
      <w:r w:rsidRPr="008A3EFE">
        <w:rPr>
          <w:vertAlign w:val="superscript"/>
        </w:rPr>
        <w:t>)</w:t>
      </w:r>
      <w:r>
        <w:rPr>
          <w:vertAlign w:val="superscript"/>
        </w:rPr>
        <w:t xml:space="preserve"> </w:t>
      </w:r>
      <w:r>
        <w:t xml:space="preserve">If you pressed the </w:t>
      </w:r>
      <w:r>
        <w:rPr>
          <w:b/>
          <w:bCs/>
        </w:rPr>
        <w:t xml:space="preserve">+ Add </w:t>
      </w:r>
      <w:r>
        <w:t>button, skip to step 4.</w:t>
      </w:r>
    </w:p>
    <w:p w14:paraId="74266E60" w14:textId="77777777" w:rsidR="00105227" w:rsidRDefault="00105227" w:rsidP="00105227"/>
    <w:p w14:paraId="01653BEF" w14:textId="77777777" w:rsidR="00105227" w:rsidRDefault="00105227" w:rsidP="00105227"/>
    <w:p w14:paraId="3542D431" w14:textId="77777777" w:rsidR="00105227" w:rsidRDefault="00105227" w:rsidP="00105227"/>
    <w:p w14:paraId="433997B6" w14:textId="77777777" w:rsidR="00105227" w:rsidRDefault="00105227" w:rsidP="00105227"/>
    <w:p w14:paraId="23B8F866" w14:textId="5FD32B86" w:rsidR="00105227" w:rsidRDefault="00105227" w:rsidP="00105227">
      <w:pPr>
        <w:rPr>
          <w:noProof/>
        </w:rPr>
      </w:pPr>
      <w:r w:rsidRPr="00723721">
        <w:rPr>
          <w:noProof/>
        </w:rPr>
        <w:drawing>
          <wp:anchor distT="0" distB="0" distL="114300" distR="114300" simplePos="0" relativeHeight="251691008" behindDoc="0" locked="0" layoutInCell="1" allowOverlap="1" wp14:anchorId="2A3F9199" wp14:editId="63C171A6">
            <wp:simplePos x="0" y="0"/>
            <wp:positionH relativeFrom="margin">
              <wp:align>left</wp:align>
            </wp:positionH>
            <wp:positionV relativeFrom="paragraph">
              <wp:posOffset>22636</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35" name="Picture 35" descr="A view of the Select group to change page showing a list of groups of permissions on the website that can be edited. An arrow pointing to the Add Group +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view of the Select group to change page showing a list of groups of permissions on the website that can be edited. An arrow pointing to the Add Group + button."/>
                    <pic:cNvPicPr/>
                  </pic:nvPicPr>
                  <pic:blipFill>
                    <a:blip r:embed="rId18"/>
                    <a:stretch>
                      <a:fillRect/>
                    </a:stretch>
                  </pic:blipFill>
                  <pic:spPr>
                    <a:xfrm>
                      <a:off x="0" y="0"/>
                      <a:ext cx="3108960" cy="1422164"/>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3) Once on the </w:t>
      </w:r>
      <w:r>
        <w:rPr>
          <w:b/>
          <w:bCs/>
        </w:rPr>
        <w:t xml:space="preserve">Groups </w:t>
      </w:r>
      <w:r>
        <w:t xml:space="preserve">page, click the </w:t>
      </w:r>
      <w:r>
        <w:rPr>
          <w:b/>
          <w:bCs/>
        </w:rPr>
        <w:t>Add Group +</w:t>
      </w:r>
      <w:r>
        <w:t xml:space="preserve"> button in the top right corner to start creating a permissions group.</w:t>
      </w:r>
      <w:r w:rsidRPr="001E6771">
        <w:rPr>
          <w:noProof/>
        </w:rPr>
        <w:t xml:space="preserve"> </w:t>
      </w:r>
      <w:r w:rsidRPr="001E6771">
        <w:rPr>
          <w:noProof/>
          <w:vertAlign w:val="superscript"/>
        </w:rPr>
        <w:t>(Figure 2-</w:t>
      </w:r>
      <w:r>
        <w:rPr>
          <w:noProof/>
          <w:vertAlign w:val="superscript"/>
        </w:rPr>
        <w:t>13</w:t>
      </w:r>
      <w:r w:rsidRPr="001E6771">
        <w:rPr>
          <w:noProof/>
          <w:vertAlign w:val="superscript"/>
        </w:rPr>
        <w:t>)</w:t>
      </w:r>
    </w:p>
    <w:p w14:paraId="0A1E19DB" w14:textId="77777777" w:rsidR="00105227" w:rsidRDefault="00105227" w:rsidP="00105227">
      <w:pPr>
        <w:rPr>
          <w:noProof/>
        </w:rPr>
      </w:pPr>
    </w:p>
    <w:p w14:paraId="3FD29966" w14:textId="15A0BDEB" w:rsidR="00105227" w:rsidRDefault="00105227" w:rsidP="00105227">
      <w:pPr>
        <w:rPr>
          <w:noProof/>
        </w:rPr>
      </w:pPr>
    </w:p>
    <w:p w14:paraId="0D53AE0B" w14:textId="5D3A3DC0" w:rsidR="00105227" w:rsidRDefault="00105227" w:rsidP="00105227"/>
    <w:p w14:paraId="5E489ED5" w14:textId="52A29AF7" w:rsidR="00105227" w:rsidRDefault="00105227" w:rsidP="00105227">
      <w:r>
        <w:rPr>
          <w:noProof/>
        </w:rPr>
        <mc:AlternateContent>
          <mc:Choice Requires="wps">
            <w:drawing>
              <wp:anchor distT="0" distB="0" distL="114300" distR="114300" simplePos="0" relativeHeight="251689984" behindDoc="0" locked="0" layoutInCell="1" allowOverlap="1" wp14:anchorId="0F31C9B2" wp14:editId="79542A6D">
                <wp:simplePos x="0" y="0"/>
                <wp:positionH relativeFrom="column">
                  <wp:posOffset>3275330</wp:posOffset>
                </wp:positionH>
                <wp:positionV relativeFrom="paragraph">
                  <wp:posOffset>8890</wp:posOffset>
                </wp:positionV>
                <wp:extent cx="2029460" cy="635"/>
                <wp:effectExtent l="0" t="0" r="8890" b="0"/>
                <wp:wrapThrough wrapText="bothSides">
                  <wp:wrapPolygon edited="0">
                    <wp:start x="0" y="0"/>
                    <wp:lineTo x="0" y="20282"/>
                    <wp:lineTo x="21492" y="20282"/>
                    <wp:lineTo x="21492"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2FDACA74" w14:textId="77777777" w:rsidR="00105227" w:rsidRPr="0022777F" w:rsidRDefault="00105227" w:rsidP="00105227">
                            <w:pPr>
                              <w:pStyle w:val="Caption"/>
                            </w:pPr>
                            <w:r>
                              <w:t xml:space="preserve">Figure 2-13 </w:t>
                            </w:r>
                            <w:r>
                              <w:br/>
                              <w:t>Admin Groups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31C9B2" id="Text Box 33" o:spid="_x0000_s1039" type="#_x0000_t202" style="position:absolute;margin-left:257.9pt;margin-top:.7pt;width:159.8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MGgIAAEAEAAAOAAAAZHJzL2Uyb0RvYy54bWysU8Fu2zAMvQ/YPwi6L07SL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fT+af3CwpJii1uPs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" stroked="f">
                <v:textbox style="mso-fit-shape-to-text:t" inset="0,0,0,0">
                  <w:txbxContent>
                    <w:p w14:paraId="2FDACA74" w14:textId="77777777" w:rsidR="00105227" w:rsidRPr="0022777F" w:rsidRDefault="00105227" w:rsidP="00105227">
                      <w:pPr>
                        <w:pStyle w:val="Caption"/>
                      </w:pPr>
                      <w:r>
                        <w:t xml:space="preserve">Figure 2-13 </w:t>
                      </w:r>
                      <w:r>
                        <w:br/>
                        <w:t>Admin Groups Page</w:t>
                      </w:r>
                    </w:p>
                  </w:txbxContent>
                </v:textbox>
                <w10:wrap type="through"/>
              </v:shape>
            </w:pict>
          </mc:Fallback>
        </mc:AlternateContent>
      </w:r>
    </w:p>
    <w:p w14:paraId="60231C6E" w14:textId="77777777" w:rsidR="00105227" w:rsidRDefault="00105227" w:rsidP="00105227"/>
    <w:p w14:paraId="1AD3C577" w14:textId="77777777" w:rsidR="00105227" w:rsidRDefault="00105227" w:rsidP="00105227"/>
    <w:p w14:paraId="648CFF3D" w14:textId="77777777" w:rsidR="00105227" w:rsidRDefault="00105227" w:rsidP="00105227"/>
    <w:p w14:paraId="23022C1F" w14:textId="494B3069" w:rsidR="00105227" w:rsidRDefault="00105227" w:rsidP="00105227">
      <w:r w:rsidRPr="00723721">
        <w:rPr>
          <w:noProof/>
        </w:rPr>
        <w:drawing>
          <wp:anchor distT="0" distB="0" distL="114300" distR="114300" simplePos="0" relativeHeight="251692032" behindDoc="0" locked="0" layoutInCell="1" allowOverlap="1" wp14:anchorId="76E54A34" wp14:editId="555CAE37">
            <wp:simplePos x="0" y="0"/>
            <wp:positionH relativeFrom="column">
              <wp:posOffset>1494</wp:posOffset>
            </wp:positionH>
            <wp:positionV relativeFrom="paragraph">
              <wp:posOffset>2279</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36" name="Picture 36" descr="A view of the Add group page. The page displays the Name of the group and a sublist of permissions including Available permissions and Chosen permissions. An arrow pointing to the Save button at the bottom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view of the Add group page. The page displays the Name of the group and a sublist of permissions including Available permissions and Chosen permissions. An arrow pointing to the Save button at the bottom right of the screen."/>
                    <pic:cNvPicPr/>
                  </pic:nvPicPr>
                  <pic:blipFill>
                    <a:blip r:embed="rId19"/>
                    <a:stretch>
                      <a:fillRect/>
                    </a:stretch>
                  </pic:blipFill>
                  <pic:spPr>
                    <a:xfrm>
                      <a:off x="0" y="0"/>
                      <a:ext cx="3108960" cy="2780792"/>
                    </a:xfrm>
                    <a:prstGeom prst="rect">
                      <a:avLst/>
                    </a:prstGeom>
                    <a:ln w="19050">
                      <a:solidFill>
                        <a:schemeClr val="tx1"/>
                      </a:solidFill>
                    </a:ln>
                  </pic:spPr>
                </pic:pic>
              </a:graphicData>
            </a:graphic>
          </wp:anchor>
        </w:drawing>
      </w:r>
      <w:r>
        <w:t xml:space="preserve">4) On the </w:t>
      </w:r>
      <w:r>
        <w:rPr>
          <w:b/>
          <w:bCs/>
        </w:rPr>
        <w:t>Add group</w:t>
      </w:r>
      <w:r>
        <w:t xml:space="preserve"> page, you can start adding permissions to your group. Give your group a meaningful name so you know which accounts it should apply to (ex: Librarian can edit catalog). </w:t>
      </w:r>
    </w:p>
    <w:p w14:paraId="25635377" w14:textId="77777777" w:rsidR="00105227" w:rsidRDefault="00105227" w:rsidP="00105227">
      <w:r>
        <w:t xml:space="preserve">To add permissions to the group, select the permissions on the left side under </w:t>
      </w:r>
      <w:r>
        <w:rPr>
          <w:b/>
          <w:bCs/>
        </w:rPr>
        <w:t>Available permissions</w:t>
      </w:r>
      <w:r>
        <w:t xml:space="preserve"> and click the arrow that points to the right between </w:t>
      </w:r>
      <w:r>
        <w:rPr>
          <w:b/>
          <w:bCs/>
        </w:rPr>
        <w:t xml:space="preserve">Available permissions </w:t>
      </w:r>
      <w:r>
        <w:t xml:space="preserve">and </w:t>
      </w:r>
      <w:r>
        <w:rPr>
          <w:b/>
          <w:bCs/>
        </w:rPr>
        <w:t>Chosen permissions</w:t>
      </w:r>
      <w:r>
        <w:t xml:space="preserve">. You can highlight multiple permissions and add them. To take away permissions, select the permissions you want to remove underneath </w:t>
      </w:r>
      <w:r>
        <w:rPr>
          <w:b/>
          <w:bCs/>
        </w:rPr>
        <w:t>Chosen permissions</w:t>
      </w:r>
      <w:r>
        <w:t xml:space="preserve"> and click the left arrow between </w:t>
      </w:r>
      <w:r>
        <w:rPr>
          <w:b/>
          <w:bCs/>
        </w:rPr>
        <w:t>Available permissions</w:t>
      </w:r>
      <w:r>
        <w:t xml:space="preserve"> and </w:t>
      </w:r>
      <w:r>
        <w:rPr>
          <w:b/>
          <w:bCs/>
        </w:rPr>
        <w:t>Chosen permissions</w:t>
      </w:r>
      <w:r>
        <w:t xml:space="preserve">. </w:t>
      </w:r>
    </w:p>
    <w:p w14:paraId="6E85CA87" w14:textId="526598B6" w:rsidR="00105227" w:rsidRDefault="00105227" w:rsidP="00105227">
      <w:pPr>
        <w:rPr>
          <w:vertAlign w:val="superscript"/>
        </w:rPr>
      </w:pPr>
      <w:r>
        <w:t xml:space="preserve">Once finished changing permissions, click the save button at the bottom of the page. </w:t>
      </w:r>
      <w:r w:rsidRPr="00723721">
        <w:rPr>
          <w:vertAlign w:val="superscript"/>
        </w:rPr>
        <w:t>(Figure 2-14)</w:t>
      </w:r>
      <w:r>
        <w:rPr>
          <w:vertAlign w:val="superscript"/>
        </w:rPr>
        <w:t xml:space="preserve"> </w:t>
      </w:r>
    </w:p>
    <w:p w14:paraId="1DB79621" w14:textId="1EA058A2" w:rsidR="00105227" w:rsidRDefault="00003502" w:rsidP="00105227">
      <w:pPr>
        <w:rPr>
          <w:vertAlign w:val="superscript"/>
        </w:rPr>
      </w:pPr>
      <w:r>
        <w:rPr>
          <w:noProof/>
        </w:rPr>
        <mc:AlternateContent>
          <mc:Choice Requires="wps">
            <w:drawing>
              <wp:anchor distT="0" distB="0" distL="114300" distR="114300" simplePos="0" relativeHeight="251693056" behindDoc="0" locked="0" layoutInCell="1" allowOverlap="1" wp14:anchorId="5F946199" wp14:editId="2328D3B9">
                <wp:simplePos x="0" y="0"/>
                <wp:positionH relativeFrom="margin">
                  <wp:posOffset>-16626</wp:posOffset>
                </wp:positionH>
                <wp:positionV relativeFrom="paragraph">
                  <wp:posOffset>90228</wp:posOffset>
                </wp:positionV>
                <wp:extent cx="3108960" cy="172720"/>
                <wp:effectExtent l="0" t="0" r="0" b="0"/>
                <wp:wrapThrough wrapText="bothSides">
                  <wp:wrapPolygon edited="0">
                    <wp:start x="0" y="0"/>
                    <wp:lineTo x="0" y="19059"/>
                    <wp:lineTo x="21441" y="19059"/>
                    <wp:lineTo x="21441"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3108960" cy="172720"/>
                        </a:xfrm>
                        <a:prstGeom prst="rect">
                          <a:avLst/>
                        </a:prstGeom>
                        <a:solidFill>
                          <a:prstClr val="white"/>
                        </a:solidFill>
                        <a:ln>
                          <a:noFill/>
                        </a:ln>
                      </wps:spPr>
                      <wps:txbx>
                        <w:txbxContent>
                          <w:p w14:paraId="7795A2FF" w14:textId="77777777" w:rsidR="00105227" w:rsidRPr="002569EC" w:rsidRDefault="00105227" w:rsidP="00105227">
                            <w:pPr>
                              <w:pStyle w:val="Caption"/>
                            </w:pPr>
                            <w:r>
                              <w:t>Figure 2-14    Add Group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946199" id="Text Box 37" o:spid="_x0000_s1040" type="#_x0000_t202" style="position:absolute;margin-left:-1.3pt;margin-top:7.1pt;width:244.8pt;height:13.6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" stroked="f">
                <v:textbox inset="0,0,0,0">
                  <w:txbxContent>
                    <w:p w14:paraId="7795A2FF" w14:textId="77777777" w:rsidR="00105227" w:rsidRPr="002569EC" w:rsidRDefault="00105227" w:rsidP="00105227">
                      <w:pPr>
                        <w:pStyle w:val="Caption"/>
                      </w:pPr>
                      <w:r>
                        <w:t>Figure 2-14    Add Group Admin Page</w:t>
                      </w:r>
                    </w:p>
                  </w:txbxContent>
                </v:textbox>
                <w10:wrap type="through" anchorx="margin"/>
              </v:shape>
            </w:pict>
          </mc:Fallback>
        </mc:AlternateContent>
      </w:r>
    </w:p>
    <w:p w14:paraId="270737D9" w14:textId="08750284" w:rsidR="00105227" w:rsidRDefault="00105227" w:rsidP="00105227">
      <w:pPr>
        <w:rPr>
          <w:vertAlign w:val="superscript"/>
        </w:rPr>
      </w:pPr>
    </w:p>
    <w:p w14:paraId="0BEE3642" w14:textId="4CA42D36" w:rsidR="00003502" w:rsidRDefault="00003502" w:rsidP="00105227">
      <w:pPr>
        <w:rPr>
          <w:vertAlign w:val="superscript"/>
        </w:rPr>
      </w:pPr>
    </w:p>
    <w:p w14:paraId="5167430A" w14:textId="0183A8FC" w:rsidR="00003502" w:rsidRDefault="00003502" w:rsidP="00105227">
      <w:pPr>
        <w:rPr>
          <w:vertAlign w:val="superscript"/>
        </w:rPr>
      </w:pPr>
    </w:p>
    <w:p w14:paraId="32F67090" w14:textId="334913D0" w:rsidR="00003502" w:rsidRDefault="00003502" w:rsidP="00105227">
      <w:pPr>
        <w:rPr>
          <w:vertAlign w:val="superscript"/>
        </w:rPr>
      </w:pPr>
    </w:p>
    <w:p w14:paraId="1589ED31" w14:textId="675D2BBB" w:rsidR="00003502" w:rsidRDefault="00003502" w:rsidP="00105227">
      <w:pPr>
        <w:rPr>
          <w:vertAlign w:val="superscript"/>
        </w:rPr>
      </w:pPr>
    </w:p>
    <w:p w14:paraId="7C638C98" w14:textId="12159BB5" w:rsidR="00003502" w:rsidRDefault="00003502" w:rsidP="00105227">
      <w:pPr>
        <w:rPr>
          <w:vertAlign w:val="superscript"/>
        </w:rPr>
      </w:pPr>
    </w:p>
    <w:p w14:paraId="6203253A" w14:textId="2DB7FDEF" w:rsidR="00003502" w:rsidRDefault="00003502" w:rsidP="00105227">
      <w:pPr>
        <w:rPr>
          <w:vertAlign w:val="superscript"/>
        </w:rPr>
      </w:pPr>
    </w:p>
    <w:p w14:paraId="069587D4" w14:textId="318886DD" w:rsidR="00003502" w:rsidRDefault="00003502" w:rsidP="00105227">
      <w:pPr>
        <w:rPr>
          <w:vertAlign w:val="superscript"/>
        </w:rPr>
      </w:pPr>
    </w:p>
    <w:p w14:paraId="5DAAA4A0" w14:textId="767A6DE1" w:rsidR="00003502" w:rsidRDefault="00003502" w:rsidP="00105227">
      <w:pPr>
        <w:rPr>
          <w:vertAlign w:val="superscript"/>
        </w:rPr>
      </w:pPr>
    </w:p>
    <w:p w14:paraId="51D6562F" w14:textId="26B5363F" w:rsidR="00003502" w:rsidRDefault="00003502" w:rsidP="00105227">
      <w:pPr>
        <w:rPr>
          <w:vertAlign w:val="superscript"/>
        </w:rPr>
      </w:pPr>
    </w:p>
    <w:p w14:paraId="10EEDB51" w14:textId="36607064" w:rsidR="00003502" w:rsidRDefault="00003502" w:rsidP="00105227">
      <w:pPr>
        <w:rPr>
          <w:vertAlign w:val="superscript"/>
        </w:rPr>
      </w:pPr>
    </w:p>
    <w:p w14:paraId="2CC48E7C" w14:textId="77777777" w:rsidR="00003502" w:rsidRDefault="00003502" w:rsidP="00105227">
      <w:pPr>
        <w:rPr>
          <w:vertAlign w:val="superscript"/>
        </w:rPr>
      </w:pPr>
    </w:p>
    <w:p w14:paraId="5AF63AB9" w14:textId="77777777" w:rsidR="00105227" w:rsidRDefault="00105227" w:rsidP="00105227">
      <w:r>
        <w:br/>
      </w:r>
    </w:p>
    <w:p w14:paraId="3337C292" w14:textId="77777777" w:rsidR="00105227" w:rsidRDefault="00105227" w:rsidP="00003502">
      <w:pPr>
        <w:pStyle w:val="Heading2"/>
      </w:pPr>
      <w:bookmarkStart w:id="15" w:name="_Toc121143368"/>
      <w:bookmarkStart w:id="16" w:name="_Toc121299050"/>
      <w:bookmarkEnd w:id="12"/>
      <w:r>
        <w:lastRenderedPageBreak/>
        <w:t>3. Catalog</w:t>
      </w:r>
      <w:bookmarkEnd w:id="15"/>
      <w:bookmarkEnd w:id="16"/>
    </w:p>
    <w:p w14:paraId="7D301C13" w14:textId="1B10B2F7" w:rsidR="00105227" w:rsidRDefault="00105227" w:rsidP="00105227">
      <w:r>
        <w:t>The catalog is the section of the library website that holds all of the information for the books and calendar. It has several interactive features, discussed in the following sections.</w:t>
      </w:r>
    </w:p>
    <w:p w14:paraId="6AAE7B21" w14:textId="77777777" w:rsidR="00003502" w:rsidRDefault="00003502" w:rsidP="00105227"/>
    <w:p w14:paraId="39B1F838" w14:textId="77777777" w:rsidR="00105227" w:rsidRPr="00003502" w:rsidRDefault="00105227" w:rsidP="00003502">
      <w:pPr>
        <w:pStyle w:val="Heading4"/>
        <w:rPr>
          <w:color w:val="009095" w:themeColor="accent2" w:themeShade="BF"/>
        </w:rPr>
      </w:pPr>
      <w:bookmarkStart w:id="17" w:name="_Toc121143369"/>
      <w:bookmarkStart w:id="18" w:name="_Toc121299051"/>
      <w:r w:rsidRPr="00003502">
        <w:rPr>
          <w:color w:val="009095" w:themeColor="accent2" w:themeShade="BF"/>
        </w:rPr>
        <w:t>3.1 Categories</w:t>
      </w:r>
      <w:bookmarkEnd w:id="17"/>
      <w:bookmarkEnd w:id="18"/>
    </w:p>
    <w:p w14:paraId="7B8C44CC" w14:textId="77777777" w:rsidR="00105227" w:rsidRDefault="00105227" w:rsidP="00105227">
      <w:r>
        <w:t>The books in the catalog are separated into several categories. Library users can view books according to each category.</w:t>
      </w:r>
    </w:p>
    <w:p w14:paraId="4F3838C0" w14:textId="77777777" w:rsidR="00105227" w:rsidRDefault="00105227" w:rsidP="00105227"/>
    <w:p w14:paraId="3AE5F44B" w14:textId="47918C8A" w:rsidR="00105227" w:rsidRDefault="00105227" w:rsidP="00003502">
      <w:pPr>
        <w:ind w:firstLine="720"/>
        <w:rPr>
          <w:rStyle w:val="Emphasis"/>
        </w:rPr>
      </w:pPr>
      <w:bookmarkStart w:id="19" w:name="_Toc121143370"/>
      <w:bookmarkStart w:id="20" w:name="_Toc121299052"/>
      <w:r w:rsidRPr="00003502">
        <w:rPr>
          <w:rStyle w:val="Emphasis"/>
        </w:rPr>
        <w:t>3.1.1 Books</w:t>
      </w:r>
      <w:bookmarkEnd w:id="19"/>
      <w:bookmarkEnd w:id="20"/>
    </w:p>
    <w:p w14:paraId="35C9567D" w14:textId="77777777" w:rsidR="00003502" w:rsidRPr="00003502" w:rsidRDefault="00003502" w:rsidP="00003502">
      <w:pPr>
        <w:ind w:firstLine="720"/>
        <w:rPr>
          <w:rStyle w:val="Emphasis"/>
        </w:rPr>
      </w:pPr>
    </w:p>
    <w:p w14:paraId="22D9B338" w14:textId="77777777" w:rsidR="00105227" w:rsidRDefault="00105227" w:rsidP="00105227">
      <w:r w:rsidRPr="00615482">
        <w:rPr>
          <w:noProof/>
        </w:rPr>
        <w:drawing>
          <wp:anchor distT="0" distB="0" distL="114300" distR="114300" simplePos="0" relativeHeight="251694080" behindDoc="0" locked="0" layoutInCell="1" allowOverlap="1" wp14:anchorId="4104E3E4" wp14:editId="73A7863B">
            <wp:simplePos x="0" y="0"/>
            <wp:positionH relativeFrom="margin">
              <wp:align>left</wp:align>
            </wp:positionH>
            <wp:positionV relativeFrom="paragraph">
              <wp:posOffset>21590</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38" name="Picture 38" descr="A view of the library website home page. An arrow pointing to the All Books button underneath the navigation bar Books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view of the library website home page. An arrow pointing to the All Books button underneath the navigation bar Books drop-down menu."/>
                    <pic:cNvPicPr/>
                  </pic:nvPicPr>
                  <pic:blipFill>
                    <a:blip r:embed="rId20"/>
                    <a:stretch>
                      <a:fillRect/>
                    </a:stretch>
                  </pic:blipFill>
                  <pic:spPr>
                    <a:xfrm>
                      <a:off x="0" y="0"/>
                      <a:ext cx="3108960" cy="1422164"/>
                    </a:xfrm>
                    <a:prstGeom prst="rect">
                      <a:avLst/>
                    </a:prstGeom>
                    <a:ln w="19050">
                      <a:solidFill>
                        <a:schemeClr val="tx1"/>
                      </a:solidFill>
                    </a:ln>
                  </pic:spPr>
                </pic:pic>
              </a:graphicData>
            </a:graphic>
          </wp:anchor>
        </w:drawing>
      </w:r>
      <w:r>
        <w:t xml:space="preserve">The default category for viewing all of the books in the catalog is sorted by title name. To view all of the books in the catalog, click the </w:t>
      </w:r>
      <w:r>
        <w:rPr>
          <w:b/>
          <w:bCs/>
        </w:rPr>
        <w:t>Books</w:t>
      </w:r>
      <w:r>
        <w:t xml:space="preserve"> button on the navigation bar to view the catalog drop-down menu and click on </w:t>
      </w:r>
      <w:r>
        <w:rPr>
          <w:b/>
          <w:bCs/>
        </w:rPr>
        <w:t>All Books</w:t>
      </w:r>
      <w:r>
        <w:t xml:space="preserve">. </w:t>
      </w:r>
      <w:r w:rsidRPr="00615482">
        <w:rPr>
          <w:vertAlign w:val="superscript"/>
        </w:rPr>
        <w:t>(Figure 3-1)</w:t>
      </w:r>
      <w:r>
        <w:t xml:space="preserve"> </w:t>
      </w:r>
    </w:p>
    <w:p w14:paraId="14BD3A3F" w14:textId="4F9213CD" w:rsidR="00105227" w:rsidRDefault="00105227" w:rsidP="00105227"/>
    <w:p w14:paraId="3A7040A1" w14:textId="320E82FB" w:rsidR="00105227" w:rsidRDefault="00003502" w:rsidP="00105227">
      <w:r>
        <w:rPr>
          <w:noProof/>
        </w:rPr>
        <mc:AlternateContent>
          <mc:Choice Requires="wps">
            <w:drawing>
              <wp:anchor distT="0" distB="0" distL="114300" distR="114300" simplePos="0" relativeHeight="251696128" behindDoc="0" locked="0" layoutInCell="1" allowOverlap="1" wp14:anchorId="7CD56E8E" wp14:editId="381CCDFD">
                <wp:simplePos x="0" y="0"/>
                <wp:positionH relativeFrom="column">
                  <wp:posOffset>3224645</wp:posOffset>
                </wp:positionH>
                <wp:positionV relativeFrom="paragraph">
                  <wp:posOffset>86706</wp:posOffset>
                </wp:positionV>
                <wp:extent cx="2522220" cy="266700"/>
                <wp:effectExtent l="0" t="0" r="0" b="0"/>
                <wp:wrapThrough wrapText="bothSides">
                  <wp:wrapPolygon edited="0">
                    <wp:start x="0" y="0"/>
                    <wp:lineTo x="0" y="20057"/>
                    <wp:lineTo x="21372" y="20057"/>
                    <wp:lineTo x="21372"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522220" cy="266700"/>
                        </a:xfrm>
                        <a:prstGeom prst="rect">
                          <a:avLst/>
                        </a:prstGeom>
                        <a:solidFill>
                          <a:prstClr val="white"/>
                        </a:solidFill>
                        <a:ln>
                          <a:noFill/>
                        </a:ln>
                      </wps:spPr>
                      <wps:txbx>
                        <w:txbxContent>
                          <w:p w14:paraId="429B0F31" w14:textId="77777777" w:rsidR="00105227" w:rsidRPr="00B34888" w:rsidRDefault="00105227" w:rsidP="00105227">
                            <w:pPr>
                              <w:pStyle w:val="Caption"/>
                            </w:pPr>
                            <w:r>
                              <w:t xml:space="preserve">Figure 3-1    </w:t>
                            </w:r>
                            <w:r>
                              <w:br/>
                              <w:t>Library Home Page Show All Books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56E8E" id="Text Box 40" o:spid="_x0000_s1041" type="#_x0000_t202" style="position:absolute;margin-left:253.9pt;margin-top:6.85pt;width:198.6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" stroked="f">
                <v:textbox inset="0,0,0,0">
                  <w:txbxContent>
                    <w:p w14:paraId="429B0F31" w14:textId="77777777" w:rsidR="00105227" w:rsidRPr="00B34888" w:rsidRDefault="00105227" w:rsidP="00105227">
                      <w:pPr>
                        <w:pStyle w:val="Caption"/>
                      </w:pPr>
                      <w:r>
                        <w:t xml:space="preserve">Figure 3-1    </w:t>
                      </w:r>
                      <w:r>
                        <w:br/>
                        <w:t>Library Home Page Show All Books Button</w:t>
                      </w:r>
                    </w:p>
                  </w:txbxContent>
                </v:textbox>
                <w10:wrap type="through"/>
              </v:shape>
            </w:pict>
          </mc:Fallback>
        </mc:AlternateContent>
      </w:r>
    </w:p>
    <w:p w14:paraId="7F6C2DBC" w14:textId="0807BBE0" w:rsidR="00105227" w:rsidRDefault="00105227" w:rsidP="00105227"/>
    <w:p w14:paraId="2BBF3846" w14:textId="61DE9C3C" w:rsidR="00003502" w:rsidRDefault="00003502" w:rsidP="00105227"/>
    <w:p w14:paraId="341C9C97" w14:textId="77777777" w:rsidR="00003502" w:rsidRDefault="00003502" w:rsidP="00105227"/>
    <w:p w14:paraId="74238FE9" w14:textId="77777777" w:rsidR="00105227" w:rsidRDefault="00105227" w:rsidP="00105227">
      <w:r w:rsidRPr="00A21D7E">
        <w:rPr>
          <w:noProof/>
        </w:rPr>
        <w:drawing>
          <wp:anchor distT="0" distB="0" distL="114300" distR="114300" simplePos="0" relativeHeight="251695104" behindDoc="0" locked="0" layoutInCell="1" allowOverlap="1" wp14:anchorId="340C4A7A" wp14:editId="5691FB18">
            <wp:simplePos x="0" y="0"/>
            <wp:positionH relativeFrom="margin">
              <wp:align>left</wp:align>
            </wp:positionH>
            <wp:positionV relativeFrom="paragraph">
              <wp:posOffset>22860</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39" name="Picture 39" descr="A view of the All Books Book List page showing a list of books in alphabetical order. An arrow pointing to the page change button at the bottom left of the screen to view the next page of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view of the All Books Book List page showing a list of books in alphabetical order. An arrow pointing to the page change button at the bottom left of the screen to view the next page of books."/>
                    <pic:cNvPicPr/>
                  </pic:nvPicPr>
                  <pic:blipFill>
                    <a:blip r:embed="rId21"/>
                    <a:stretch>
                      <a:fillRect/>
                    </a:stretch>
                  </pic:blipFill>
                  <pic:spPr>
                    <a:xfrm>
                      <a:off x="0" y="0"/>
                      <a:ext cx="3108960" cy="2780792"/>
                    </a:xfrm>
                    <a:prstGeom prst="rect">
                      <a:avLst/>
                    </a:prstGeom>
                    <a:ln w="19050">
                      <a:solidFill>
                        <a:schemeClr val="tx1"/>
                      </a:solidFill>
                    </a:ln>
                  </pic:spPr>
                </pic:pic>
              </a:graphicData>
            </a:graphic>
          </wp:anchor>
        </w:drawing>
      </w:r>
      <w:r>
        <w:t xml:space="preserve">This will bring you to the </w:t>
      </w:r>
      <w:r>
        <w:rPr>
          <w:b/>
          <w:bCs/>
        </w:rPr>
        <w:t>Book List</w:t>
      </w:r>
      <w:r>
        <w:t xml:space="preserve"> page, where you can browse all of the books in the catalog. Next to each book you can view the title, author, genre, and how many copies are in the library. To view more information about the book or author, simply click on the name and you will be brought to that book or author’s detail page. </w:t>
      </w:r>
    </w:p>
    <w:p w14:paraId="1354DF59" w14:textId="77777777" w:rsidR="00105227" w:rsidRDefault="00105227" w:rsidP="00105227">
      <w:r>
        <w:t xml:space="preserve">The book list is separated into groups of 10 on each page. Press the </w:t>
      </w:r>
      <w:r>
        <w:rPr>
          <w:b/>
          <w:bCs/>
        </w:rPr>
        <w:t>Next</w:t>
      </w:r>
      <w:r>
        <w:t xml:space="preserve"> or </w:t>
      </w:r>
      <w:r>
        <w:rPr>
          <w:b/>
          <w:bCs/>
        </w:rPr>
        <w:t>Previous</w:t>
      </w:r>
      <w:r>
        <w:t xml:space="preserve"> buttons at the bottom of this page to browse through the pages of books. </w:t>
      </w:r>
      <w:r w:rsidRPr="00A21D7E">
        <w:rPr>
          <w:vertAlign w:val="superscript"/>
        </w:rPr>
        <w:t>(Figure 3-2)</w:t>
      </w:r>
    </w:p>
    <w:p w14:paraId="3A091CFE" w14:textId="77777777" w:rsidR="00105227" w:rsidRDefault="00105227" w:rsidP="00105227"/>
    <w:p w14:paraId="0AAA16F1" w14:textId="092E9D33" w:rsidR="00105227" w:rsidRDefault="00105227" w:rsidP="00105227"/>
    <w:p w14:paraId="3A3EC6C9" w14:textId="4A7E3ADB" w:rsidR="00105227" w:rsidRDefault="00105227" w:rsidP="00105227"/>
    <w:p w14:paraId="155CDF72" w14:textId="5C5166C5" w:rsidR="00105227" w:rsidRDefault="00003502" w:rsidP="00105227">
      <w:r>
        <w:rPr>
          <w:noProof/>
        </w:rPr>
        <mc:AlternateContent>
          <mc:Choice Requires="wps">
            <w:drawing>
              <wp:anchor distT="0" distB="0" distL="114300" distR="114300" simplePos="0" relativeHeight="251697152" behindDoc="0" locked="0" layoutInCell="1" allowOverlap="1" wp14:anchorId="395A9A37" wp14:editId="64A5A298">
                <wp:simplePos x="0" y="0"/>
                <wp:positionH relativeFrom="margin">
                  <wp:posOffset>3268980</wp:posOffset>
                </wp:positionH>
                <wp:positionV relativeFrom="paragraph">
                  <wp:posOffset>45836</wp:posOffset>
                </wp:positionV>
                <wp:extent cx="2667000" cy="274320"/>
                <wp:effectExtent l="0" t="0" r="0" b="0"/>
                <wp:wrapThrough wrapText="bothSides">
                  <wp:wrapPolygon edited="0">
                    <wp:start x="0" y="0"/>
                    <wp:lineTo x="0" y="19500"/>
                    <wp:lineTo x="21446" y="19500"/>
                    <wp:lineTo x="21446"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2667000" cy="274320"/>
                        </a:xfrm>
                        <a:prstGeom prst="rect">
                          <a:avLst/>
                        </a:prstGeom>
                        <a:solidFill>
                          <a:prstClr val="white"/>
                        </a:solidFill>
                        <a:ln>
                          <a:noFill/>
                        </a:ln>
                      </wps:spPr>
                      <wps:txbx>
                        <w:txbxContent>
                          <w:p w14:paraId="51A29CB2" w14:textId="77777777" w:rsidR="00105227" w:rsidRPr="000D0527" w:rsidRDefault="00105227" w:rsidP="00105227">
                            <w:pPr>
                              <w:pStyle w:val="Caption"/>
                            </w:pPr>
                            <w:r>
                              <w:t xml:space="preserve">Figure 3-2    </w:t>
                            </w:r>
                            <w:r>
                              <w:br/>
                              <w:t>Book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A9A37" id="Text Box 41" o:spid="_x0000_s1042" type="#_x0000_t202" style="position:absolute;margin-left:257.4pt;margin-top:3.6pt;width:210pt;height:21.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" stroked="f">
                <v:textbox inset="0,0,0,0">
                  <w:txbxContent>
                    <w:p w14:paraId="51A29CB2" w14:textId="77777777" w:rsidR="00105227" w:rsidRPr="000D0527" w:rsidRDefault="00105227" w:rsidP="00105227">
                      <w:pPr>
                        <w:pStyle w:val="Caption"/>
                      </w:pPr>
                      <w:r>
                        <w:t xml:space="preserve">Figure 3-2    </w:t>
                      </w:r>
                      <w:r>
                        <w:br/>
                        <w:t>Book List Page</w:t>
                      </w:r>
                    </w:p>
                  </w:txbxContent>
                </v:textbox>
                <w10:wrap type="through" anchorx="margin"/>
              </v:shape>
            </w:pict>
          </mc:Fallback>
        </mc:AlternateContent>
      </w:r>
    </w:p>
    <w:p w14:paraId="26F4C466" w14:textId="77777777" w:rsidR="00105227" w:rsidRDefault="00105227" w:rsidP="00105227"/>
    <w:p w14:paraId="171F486F" w14:textId="77777777" w:rsidR="00105227" w:rsidRDefault="00105227" w:rsidP="00105227"/>
    <w:p w14:paraId="262A99D3" w14:textId="77777777" w:rsidR="00105227" w:rsidRDefault="00105227" w:rsidP="00105227"/>
    <w:p w14:paraId="4B5C02C7" w14:textId="77777777" w:rsidR="00105227" w:rsidRDefault="00105227" w:rsidP="00105227"/>
    <w:p w14:paraId="23E35EF1" w14:textId="77777777" w:rsidR="00105227" w:rsidRDefault="00105227" w:rsidP="00105227"/>
    <w:p w14:paraId="64BE0470" w14:textId="77777777" w:rsidR="00105227" w:rsidRPr="00837112" w:rsidRDefault="00105227" w:rsidP="00105227">
      <w:r w:rsidRPr="004B1FE3">
        <w:rPr>
          <w:noProof/>
        </w:rPr>
        <w:lastRenderedPageBreak/>
        <w:drawing>
          <wp:anchor distT="0" distB="0" distL="114300" distR="114300" simplePos="0" relativeHeight="251712512" behindDoc="0" locked="0" layoutInCell="1" allowOverlap="1" wp14:anchorId="65006FDD" wp14:editId="5CD06785">
            <wp:simplePos x="0" y="0"/>
            <wp:positionH relativeFrom="margin">
              <wp:align>left</wp:align>
            </wp:positionH>
            <wp:positionV relativeFrom="paragraph">
              <wp:posOffset>31115</wp:posOffset>
            </wp:positionV>
            <wp:extent cx="3108960" cy="3743089"/>
            <wp:effectExtent l="19050" t="19050" r="15240" b="10160"/>
            <wp:wrapThrough wrapText="bothSides">
              <wp:wrapPolygon edited="0">
                <wp:start x="-132" y="-110"/>
                <wp:lineTo x="-132" y="21549"/>
                <wp:lineTo x="21574" y="21549"/>
                <wp:lineTo x="21574" y="-110"/>
                <wp:lineTo x="-132" y="-110"/>
              </wp:wrapPolygon>
            </wp:wrapThrough>
            <wp:docPr id="56" name="Picture 56" descr="A view of a book's detail page which includes information such as author, summary, ISBN, language, genre, comments, similar books, and 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view of a book's detail page which includes information such as author, summary, ISBN, language, genre, comments, similar books, and copies."/>
                    <pic:cNvPicPr/>
                  </pic:nvPicPr>
                  <pic:blipFill>
                    <a:blip r:embed="rId22"/>
                    <a:stretch>
                      <a:fillRect/>
                    </a:stretch>
                  </pic:blipFill>
                  <pic:spPr>
                    <a:xfrm>
                      <a:off x="0" y="0"/>
                      <a:ext cx="3108960" cy="3743089"/>
                    </a:xfrm>
                    <a:prstGeom prst="rect">
                      <a:avLst/>
                    </a:prstGeom>
                    <a:ln w="19050">
                      <a:solidFill>
                        <a:schemeClr val="tx1"/>
                      </a:solidFill>
                    </a:ln>
                  </pic:spPr>
                </pic:pic>
              </a:graphicData>
            </a:graphic>
          </wp:anchor>
        </w:drawing>
      </w:r>
      <w:r>
        <w:t xml:space="preserve">Clicking on a book title brings you to the book’s detail page, which gives information on the book including title, author, summary, ISBN, language, genre, similar books (see section 3.3.2 for more information), copies, and comments that library users have left about the book. </w:t>
      </w:r>
      <w:r w:rsidRPr="009D4A01">
        <w:rPr>
          <w:vertAlign w:val="superscript"/>
        </w:rPr>
        <w:t>(Figure 3-3)</w:t>
      </w:r>
    </w:p>
    <w:p w14:paraId="68BD2210" w14:textId="77777777" w:rsidR="00105227" w:rsidRDefault="00105227" w:rsidP="00105227">
      <w:pPr>
        <w:rPr>
          <w:vertAlign w:val="superscript"/>
        </w:rPr>
      </w:pPr>
    </w:p>
    <w:p w14:paraId="3AD0B6CD" w14:textId="77777777" w:rsidR="00105227" w:rsidRDefault="00105227" w:rsidP="00105227">
      <w:pPr>
        <w:rPr>
          <w:vertAlign w:val="superscript"/>
        </w:rPr>
      </w:pPr>
    </w:p>
    <w:p w14:paraId="74019B07" w14:textId="77777777" w:rsidR="00105227" w:rsidRDefault="00105227" w:rsidP="00105227">
      <w:pPr>
        <w:rPr>
          <w:vertAlign w:val="superscript"/>
        </w:rPr>
      </w:pPr>
    </w:p>
    <w:p w14:paraId="7CA56376" w14:textId="77777777" w:rsidR="00105227" w:rsidRDefault="00105227" w:rsidP="00105227">
      <w:pPr>
        <w:rPr>
          <w:vertAlign w:val="superscript"/>
        </w:rPr>
      </w:pPr>
    </w:p>
    <w:p w14:paraId="6FE592E3" w14:textId="77777777" w:rsidR="00105227" w:rsidRDefault="00105227" w:rsidP="00105227"/>
    <w:p w14:paraId="5540F364" w14:textId="77777777" w:rsidR="00105227" w:rsidRDefault="00105227" w:rsidP="00105227"/>
    <w:p w14:paraId="37C636F1" w14:textId="77777777" w:rsidR="00105227" w:rsidRDefault="00105227" w:rsidP="00105227"/>
    <w:p w14:paraId="4A369FCE" w14:textId="77777777" w:rsidR="00105227" w:rsidRDefault="00105227" w:rsidP="00105227"/>
    <w:p w14:paraId="2C9D7D06" w14:textId="3A1090EB" w:rsidR="00105227" w:rsidRDefault="00105227" w:rsidP="00105227"/>
    <w:p w14:paraId="30D22B31" w14:textId="39E08B14" w:rsidR="00105227" w:rsidRDefault="00105227" w:rsidP="00105227"/>
    <w:p w14:paraId="76444D3D" w14:textId="3554083C" w:rsidR="00003502" w:rsidRDefault="00003502" w:rsidP="00105227"/>
    <w:p w14:paraId="73CCAF00" w14:textId="6C2BF36D" w:rsidR="00003502" w:rsidRDefault="00003502" w:rsidP="00105227"/>
    <w:p w14:paraId="49C6CD6B" w14:textId="4279EC71" w:rsidR="00003502" w:rsidRDefault="00003502" w:rsidP="00105227"/>
    <w:p w14:paraId="0452E38B" w14:textId="220663D1" w:rsidR="00003502" w:rsidRDefault="00003502" w:rsidP="00105227"/>
    <w:p w14:paraId="404E7243" w14:textId="28946542" w:rsidR="00003502" w:rsidRDefault="00003502" w:rsidP="00105227">
      <w:r>
        <w:rPr>
          <w:noProof/>
        </w:rPr>
        <mc:AlternateContent>
          <mc:Choice Requires="wps">
            <w:drawing>
              <wp:anchor distT="0" distB="0" distL="114300" distR="114300" simplePos="0" relativeHeight="251713536" behindDoc="0" locked="0" layoutInCell="1" allowOverlap="1" wp14:anchorId="42204B48" wp14:editId="52696544">
                <wp:simplePos x="0" y="0"/>
                <wp:positionH relativeFrom="margin">
                  <wp:posOffset>3243349</wp:posOffset>
                </wp:positionH>
                <wp:positionV relativeFrom="paragraph">
                  <wp:posOffset>10391</wp:posOffset>
                </wp:positionV>
                <wp:extent cx="2667000" cy="274320"/>
                <wp:effectExtent l="0" t="0" r="0" b="0"/>
                <wp:wrapThrough wrapText="bothSides">
                  <wp:wrapPolygon edited="0">
                    <wp:start x="0" y="0"/>
                    <wp:lineTo x="0" y="19500"/>
                    <wp:lineTo x="21446" y="19500"/>
                    <wp:lineTo x="21446" y="0"/>
                    <wp:lineTo x="0" y="0"/>
                  </wp:wrapPolygon>
                </wp:wrapThrough>
                <wp:docPr id="57" name="Text Box 57"/>
                <wp:cNvGraphicFramePr/>
                <a:graphic xmlns:a="http://schemas.openxmlformats.org/drawingml/2006/main">
                  <a:graphicData uri="http://schemas.microsoft.com/office/word/2010/wordprocessingShape">
                    <wps:wsp>
                      <wps:cNvSpPr txBox="1"/>
                      <wps:spPr>
                        <a:xfrm>
                          <a:off x="0" y="0"/>
                          <a:ext cx="2667000" cy="274320"/>
                        </a:xfrm>
                        <a:prstGeom prst="rect">
                          <a:avLst/>
                        </a:prstGeom>
                        <a:solidFill>
                          <a:prstClr val="white"/>
                        </a:solidFill>
                        <a:ln>
                          <a:noFill/>
                        </a:ln>
                      </wps:spPr>
                      <wps:txbx>
                        <w:txbxContent>
                          <w:p w14:paraId="666246F5" w14:textId="77777777" w:rsidR="00105227" w:rsidRPr="000D0527" w:rsidRDefault="00105227" w:rsidP="00105227">
                            <w:pPr>
                              <w:pStyle w:val="Caption"/>
                            </w:pPr>
                            <w:r>
                              <w:t xml:space="preserve">Figure 3-3    </w:t>
                            </w:r>
                            <w:r>
                              <w:br/>
                              <w:t>Book Detail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04B48" id="Text Box 57" o:spid="_x0000_s1043" type="#_x0000_t202" style="position:absolute;margin-left:255.4pt;margin-top:.8pt;width:210pt;height:21.6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" stroked="f">
                <v:textbox inset="0,0,0,0">
                  <w:txbxContent>
                    <w:p w14:paraId="666246F5" w14:textId="77777777" w:rsidR="00105227" w:rsidRPr="000D0527" w:rsidRDefault="00105227" w:rsidP="00105227">
                      <w:pPr>
                        <w:pStyle w:val="Caption"/>
                      </w:pPr>
                      <w:r>
                        <w:t xml:space="preserve">Figure 3-3    </w:t>
                      </w:r>
                      <w:r>
                        <w:br/>
                        <w:t>Book Detail Page</w:t>
                      </w:r>
                    </w:p>
                  </w:txbxContent>
                </v:textbox>
                <w10:wrap type="through" anchorx="margin"/>
              </v:shape>
            </w:pict>
          </mc:Fallback>
        </mc:AlternateContent>
      </w:r>
    </w:p>
    <w:p w14:paraId="7175AD98" w14:textId="193A4E80" w:rsidR="00003502" w:rsidRDefault="00003502" w:rsidP="00105227"/>
    <w:p w14:paraId="6CE24310" w14:textId="77777777" w:rsidR="00003502" w:rsidRPr="00A21D7E" w:rsidRDefault="00003502" w:rsidP="00105227"/>
    <w:p w14:paraId="09CFD2BE" w14:textId="374F7831" w:rsidR="00105227" w:rsidRDefault="00105227" w:rsidP="00003502">
      <w:pPr>
        <w:ind w:firstLine="720"/>
        <w:rPr>
          <w:rStyle w:val="Emphasis"/>
        </w:rPr>
      </w:pPr>
      <w:bookmarkStart w:id="21" w:name="_Toc121143371"/>
      <w:bookmarkStart w:id="22" w:name="_Toc121299053"/>
      <w:r w:rsidRPr="00003502">
        <w:rPr>
          <w:rStyle w:val="Emphasis"/>
        </w:rPr>
        <w:t>3.1.2 Authors</w:t>
      </w:r>
      <w:bookmarkEnd w:id="21"/>
      <w:bookmarkEnd w:id="22"/>
    </w:p>
    <w:p w14:paraId="7EC2B1BC" w14:textId="77777777" w:rsidR="00003502" w:rsidRPr="00003502" w:rsidRDefault="00003502" w:rsidP="00105227">
      <w:pPr>
        <w:rPr>
          <w:rStyle w:val="Emphasis"/>
        </w:rPr>
      </w:pPr>
    </w:p>
    <w:p w14:paraId="04D471A2" w14:textId="77777777" w:rsidR="00105227" w:rsidRDefault="00105227" w:rsidP="00105227">
      <w:r w:rsidRPr="00A21D7E">
        <w:rPr>
          <w:noProof/>
        </w:rPr>
        <w:drawing>
          <wp:anchor distT="0" distB="0" distL="114300" distR="114300" simplePos="0" relativeHeight="251698176" behindDoc="0" locked="0" layoutInCell="1" allowOverlap="1" wp14:anchorId="2E4A7013" wp14:editId="78BA5CBE">
            <wp:simplePos x="0" y="0"/>
            <wp:positionH relativeFrom="margin">
              <wp:align>left</wp:align>
            </wp:positionH>
            <wp:positionV relativeFrom="paragraph">
              <wp:posOffset>30256</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42" name="Picture 42" descr="A view of the library website home page. An arrow pointing to the Authors button underneath the navigation bar Books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view of the library website home page. An arrow pointing to the Authors button underneath the navigation bar Books drop-down menu."/>
                    <pic:cNvPicPr/>
                  </pic:nvPicPr>
                  <pic:blipFill>
                    <a:blip r:embed="rId23"/>
                    <a:stretch>
                      <a:fillRect/>
                    </a:stretch>
                  </pic:blipFill>
                  <pic:spPr>
                    <a:xfrm>
                      <a:off x="0" y="0"/>
                      <a:ext cx="3108960" cy="1422164"/>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Users can view all of the authors of the books in the library catalog by clicking the </w:t>
      </w:r>
      <w:r>
        <w:rPr>
          <w:b/>
          <w:bCs/>
        </w:rPr>
        <w:t>Books</w:t>
      </w:r>
      <w:r>
        <w:t xml:space="preserve"> button on the navigation bar to view the catalog drop-down menu and clicking on </w:t>
      </w:r>
      <w:r>
        <w:rPr>
          <w:b/>
          <w:bCs/>
        </w:rPr>
        <w:t>Authors</w:t>
      </w:r>
      <w:r>
        <w:t xml:space="preserve">. </w:t>
      </w:r>
      <w:r w:rsidRPr="004368DE">
        <w:rPr>
          <w:vertAlign w:val="superscript"/>
        </w:rPr>
        <w:t>(Figure 3-</w:t>
      </w:r>
      <w:r>
        <w:rPr>
          <w:vertAlign w:val="superscript"/>
        </w:rPr>
        <w:t>4</w:t>
      </w:r>
      <w:r w:rsidRPr="004368DE">
        <w:rPr>
          <w:vertAlign w:val="superscript"/>
        </w:rPr>
        <w:t>)</w:t>
      </w:r>
    </w:p>
    <w:p w14:paraId="65180693" w14:textId="77777777" w:rsidR="00105227" w:rsidRDefault="00105227" w:rsidP="00105227"/>
    <w:p w14:paraId="65C1347B" w14:textId="74397F66" w:rsidR="00105227" w:rsidRDefault="00105227" w:rsidP="00105227"/>
    <w:p w14:paraId="40072EEC" w14:textId="5CD95494" w:rsidR="00105227" w:rsidRDefault="00003502" w:rsidP="00105227">
      <w:r>
        <w:rPr>
          <w:noProof/>
        </w:rPr>
        <mc:AlternateContent>
          <mc:Choice Requires="wps">
            <w:drawing>
              <wp:anchor distT="0" distB="0" distL="114300" distR="114300" simplePos="0" relativeHeight="251699200" behindDoc="0" locked="0" layoutInCell="1" allowOverlap="1" wp14:anchorId="2084EF0B" wp14:editId="43A41F23">
                <wp:simplePos x="0" y="0"/>
                <wp:positionH relativeFrom="column">
                  <wp:posOffset>3238500</wp:posOffset>
                </wp:positionH>
                <wp:positionV relativeFrom="paragraph">
                  <wp:posOffset>93865</wp:posOffset>
                </wp:positionV>
                <wp:extent cx="2278380" cy="281940"/>
                <wp:effectExtent l="0" t="0" r="7620" b="3810"/>
                <wp:wrapThrough wrapText="bothSides">
                  <wp:wrapPolygon edited="0">
                    <wp:start x="0" y="0"/>
                    <wp:lineTo x="0" y="20432"/>
                    <wp:lineTo x="21492" y="20432"/>
                    <wp:lineTo x="21492"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2278380" cy="281940"/>
                        </a:xfrm>
                        <a:prstGeom prst="rect">
                          <a:avLst/>
                        </a:prstGeom>
                        <a:solidFill>
                          <a:prstClr val="white"/>
                        </a:solidFill>
                        <a:ln>
                          <a:noFill/>
                        </a:ln>
                      </wps:spPr>
                      <wps:txbx>
                        <w:txbxContent>
                          <w:p w14:paraId="63490D3A" w14:textId="77777777" w:rsidR="00105227" w:rsidRPr="003129FD" w:rsidRDefault="00105227" w:rsidP="00105227">
                            <w:pPr>
                              <w:pStyle w:val="Caption"/>
                            </w:pPr>
                            <w:r>
                              <w:t xml:space="preserve">Figure 3-4    </w:t>
                            </w:r>
                            <w:r>
                              <w:br/>
                              <w:t>Library Home Page Showing Authors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4EF0B" id="Text Box 43" o:spid="_x0000_s1044" type="#_x0000_t202" style="position:absolute;margin-left:255pt;margin-top:7.4pt;width:179.4pt;height:22.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" stroked="f">
                <v:textbox inset="0,0,0,0">
                  <w:txbxContent>
                    <w:p w14:paraId="63490D3A" w14:textId="77777777" w:rsidR="00105227" w:rsidRPr="003129FD" w:rsidRDefault="00105227" w:rsidP="00105227">
                      <w:pPr>
                        <w:pStyle w:val="Caption"/>
                      </w:pPr>
                      <w:r>
                        <w:t xml:space="preserve">Figure 3-4    </w:t>
                      </w:r>
                      <w:r>
                        <w:br/>
                        <w:t>Library Home Page Showing Authors Button</w:t>
                      </w:r>
                    </w:p>
                  </w:txbxContent>
                </v:textbox>
                <w10:wrap type="through"/>
              </v:shape>
            </w:pict>
          </mc:Fallback>
        </mc:AlternateContent>
      </w:r>
    </w:p>
    <w:p w14:paraId="6740FF97" w14:textId="439A3AFE" w:rsidR="00003502" w:rsidRDefault="00003502" w:rsidP="00105227"/>
    <w:p w14:paraId="0ED5F4C6" w14:textId="411C02E2" w:rsidR="00003502" w:rsidRDefault="00003502" w:rsidP="00105227"/>
    <w:p w14:paraId="6AA75F5B" w14:textId="77777777" w:rsidR="00003502" w:rsidRDefault="00003502" w:rsidP="00105227"/>
    <w:p w14:paraId="6E9FDE36" w14:textId="77777777" w:rsidR="00105227" w:rsidRDefault="00105227" w:rsidP="00105227">
      <w:r w:rsidRPr="004368DE">
        <w:rPr>
          <w:noProof/>
        </w:rPr>
        <w:drawing>
          <wp:anchor distT="0" distB="0" distL="114300" distR="114300" simplePos="0" relativeHeight="251700224" behindDoc="0" locked="0" layoutInCell="1" allowOverlap="1" wp14:anchorId="11BC48D6" wp14:editId="7F42E413">
            <wp:simplePos x="0" y="0"/>
            <wp:positionH relativeFrom="margin">
              <wp:align>left</wp:align>
            </wp:positionH>
            <wp:positionV relativeFrom="paragraph">
              <wp:posOffset>19423</wp:posOffset>
            </wp:positionV>
            <wp:extent cx="3108960" cy="2780665"/>
            <wp:effectExtent l="19050" t="19050" r="15240" b="19685"/>
            <wp:wrapThrough wrapText="bothSides">
              <wp:wrapPolygon edited="0">
                <wp:start x="-132" y="-148"/>
                <wp:lineTo x="-132" y="21605"/>
                <wp:lineTo x="21574" y="21605"/>
                <wp:lineTo x="21574" y="-148"/>
                <wp:lineTo x="-132" y="-148"/>
              </wp:wrapPolygon>
            </wp:wrapThrough>
            <wp:docPr id="44" name="Picture 44" descr="A view of the Authors Author List page showing a list of all authors of the books in the library catalog. An arrow pointing to the page change button at the bottom left of the screen to view the next page of auth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view of the Authors Author List page showing a list of all authors of the books in the library catalog. An arrow pointing to the page change button at the bottom left of the screen to view the next page of authors."/>
                    <pic:cNvPicPr/>
                  </pic:nvPicPr>
                  <pic:blipFill>
                    <a:blip r:embed="rId24"/>
                    <a:stretch>
                      <a:fillRect/>
                    </a:stretch>
                  </pic:blipFill>
                  <pic:spPr>
                    <a:xfrm>
                      <a:off x="0" y="0"/>
                      <a:ext cx="3108960" cy="2780665"/>
                    </a:xfrm>
                    <a:prstGeom prst="rect">
                      <a:avLst/>
                    </a:prstGeom>
                    <a:ln w="19050">
                      <a:solidFill>
                        <a:schemeClr val="tx1"/>
                      </a:solidFill>
                    </a:ln>
                  </pic:spPr>
                </pic:pic>
              </a:graphicData>
            </a:graphic>
          </wp:anchor>
        </w:drawing>
      </w:r>
      <w:r>
        <w:t xml:space="preserve">This will bring you to the </w:t>
      </w:r>
      <w:r>
        <w:rPr>
          <w:b/>
          <w:bCs/>
        </w:rPr>
        <w:t>Author List</w:t>
      </w:r>
      <w:r>
        <w:t xml:space="preserve"> page, where you can browse all of the authors of the books in the catalog. Next to each author you can view their name, date of birth, and date of death (if applicable). To view more information on an author, you can click on their name and be taken to their author detail page.</w:t>
      </w:r>
    </w:p>
    <w:p w14:paraId="061CAC97" w14:textId="77777777" w:rsidR="00105227" w:rsidRDefault="00105227" w:rsidP="00105227">
      <w:r>
        <w:t xml:space="preserve">The author list is separated into groups of 10 on each page. Press the </w:t>
      </w:r>
      <w:r>
        <w:rPr>
          <w:b/>
          <w:bCs/>
        </w:rPr>
        <w:t>Next</w:t>
      </w:r>
      <w:r>
        <w:t xml:space="preserve"> or </w:t>
      </w:r>
      <w:r>
        <w:rPr>
          <w:b/>
          <w:bCs/>
        </w:rPr>
        <w:t>Previous</w:t>
      </w:r>
      <w:r>
        <w:t xml:space="preserve"> buttons at the bottom of this page to browse through the pages of authors. </w:t>
      </w:r>
      <w:r w:rsidRPr="00A21D7E">
        <w:rPr>
          <w:vertAlign w:val="superscript"/>
        </w:rPr>
        <w:t>(Figure 3-</w:t>
      </w:r>
      <w:r>
        <w:rPr>
          <w:vertAlign w:val="superscript"/>
        </w:rPr>
        <w:t>5</w:t>
      </w:r>
      <w:r w:rsidRPr="00A21D7E">
        <w:rPr>
          <w:vertAlign w:val="superscript"/>
        </w:rPr>
        <w:t>)</w:t>
      </w:r>
    </w:p>
    <w:p w14:paraId="1515D0C9" w14:textId="77777777" w:rsidR="00105227" w:rsidRDefault="00105227" w:rsidP="00105227"/>
    <w:p w14:paraId="00F75DC7" w14:textId="63F586E1" w:rsidR="00105227" w:rsidRDefault="00105227" w:rsidP="00105227"/>
    <w:p w14:paraId="2CD55BF5" w14:textId="5D44474B" w:rsidR="00105227" w:rsidRDefault="00003502" w:rsidP="00105227">
      <w:r>
        <w:rPr>
          <w:noProof/>
        </w:rPr>
        <mc:AlternateContent>
          <mc:Choice Requires="wps">
            <w:drawing>
              <wp:anchor distT="0" distB="0" distL="114300" distR="114300" simplePos="0" relativeHeight="251701248" behindDoc="0" locked="0" layoutInCell="1" allowOverlap="1" wp14:anchorId="44349ECB" wp14:editId="5ED1BDFA">
                <wp:simplePos x="0" y="0"/>
                <wp:positionH relativeFrom="column">
                  <wp:posOffset>3244331</wp:posOffset>
                </wp:positionH>
                <wp:positionV relativeFrom="paragraph">
                  <wp:posOffset>358486</wp:posOffset>
                </wp:positionV>
                <wp:extent cx="2366645" cy="340360"/>
                <wp:effectExtent l="0" t="0" r="0" b="2540"/>
                <wp:wrapThrough wrapText="bothSides">
                  <wp:wrapPolygon edited="0">
                    <wp:start x="0" y="0"/>
                    <wp:lineTo x="0" y="20552"/>
                    <wp:lineTo x="21386" y="20552"/>
                    <wp:lineTo x="21386"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366645" cy="340360"/>
                        </a:xfrm>
                        <a:prstGeom prst="rect">
                          <a:avLst/>
                        </a:prstGeom>
                        <a:solidFill>
                          <a:prstClr val="white"/>
                        </a:solidFill>
                        <a:ln>
                          <a:noFill/>
                        </a:ln>
                      </wps:spPr>
                      <wps:txbx>
                        <w:txbxContent>
                          <w:p w14:paraId="048D5D50" w14:textId="77777777" w:rsidR="00105227" w:rsidRPr="00CC3CB0" w:rsidRDefault="00105227" w:rsidP="00105227">
                            <w:pPr>
                              <w:pStyle w:val="Caption"/>
                            </w:pPr>
                            <w:r>
                              <w:t>Figure 3-5</w:t>
                            </w:r>
                            <w:r>
                              <w:br/>
                              <w:t>Author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9ECB" id="Text Box 45" o:spid="_x0000_s1045" type="#_x0000_t202" style="position:absolute;margin-left:255.45pt;margin-top:28.25pt;width:186.35pt;height:26.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" stroked="f">
                <v:textbox inset="0,0,0,0">
                  <w:txbxContent>
                    <w:p w14:paraId="048D5D50" w14:textId="77777777" w:rsidR="00105227" w:rsidRPr="00CC3CB0" w:rsidRDefault="00105227" w:rsidP="00105227">
                      <w:pPr>
                        <w:pStyle w:val="Caption"/>
                      </w:pPr>
                      <w:r>
                        <w:t>Figure 3-5</w:t>
                      </w:r>
                      <w:r>
                        <w:br/>
                        <w:t>Author List Page</w:t>
                      </w:r>
                    </w:p>
                  </w:txbxContent>
                </v:textbox>
                <w10:wrap type="through"/>
              </v:shape>
            </w:pict>
          </mc:Fallback>
        </mc:AlternateContent>
      </w:r>
    </w:p>
    <w:p w14:paraId="1035967B" w14:textId="74879ED9" w:rsidR="00105227" w:rsidRDefault="00105227" w:rsidP="00105227"/>
    <w:p w14:paraId="72DAAECE" w14:textId="11E5D6CF" w:rsidR="00105227" w:rsidRDefault="00003502" w:rsidP="00105227">
      <w:r w:rsidRPr="004B1FE3">
        <w:rPr>
          <w:noProof/>
        </w:rPr>
        <w:lastRenderedPageBreak/>
        <w:drawing>
          <wp:anchor distT="0" distB="0" distL="114300" distR="114300" simplePos="0" relativeHeight="251714560" behindDoc="0" locked="0" layoutInCell="1" allowOverlap="1" wp14:anchorId="2E9964F5" wp14:editId="396E6CEF">
            <wp:simplePos x="0" y="0"/>
            <wp:positionH relativeFrom="margin">
              <wp:align>left</wp:align>
            </wp:positionH>
            <wp:positionV relativeFrom="paragraph">
              <wp:posOffset>27420</wp:posOffset>
            </wp:positionV>
            <wp:extent cx="3108960" cy="3324243"/>
            <wp:effectExtent l="19050" t="19050" r="15240" b="28575"/>
            <wp:wrapThrough wrapText="bothSides">
              <wp:wrapPolygon edited="0">
                <wp:start x="-132" y="-124"/>
                <wp:lineTo x="-132" y="21662"/>
                <wp:lineTo x="21574" y="21662"/>
                <wp:lineTo x="21574" y="-124"/>
                <wp:lineTo x="-132" y="-124"/>
              </wp:wrapPolygon>
            </wp:wrapThrough>
            <wp:docPr id="58" name="Picture 58" descr="A view of an author's detail page including name, date of birth, date of death (if applicable), biography, and book written by that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view of an author's detail page including name, date of birth, date of death (if applicable), biography, and book written by that author."/>
                    <pic:cNvPicPr/>
                  </pic:nvPicPr>
                  <pic:blipFill>
                    <a:blip r:embed="rId25"/>
                    <a:stretch>
                      <a:fillRect/>
                    </a:stretch>
                  </pic:blipFill>
                  <pic:spPr>
                    <a:xfrm>
                      <a:off x="0" y="0"/>
                      <a:ext cx="3108960" cy="3324243"/>
                    </a:xfrm>
                    <a:prstGeom prst="rect">
                      <a:avLst/>
                    </a:prstGeom>
                    <a:ln w="19050">
                      <a:solidFill>
                        <a:schemeClr val="tx1"/>
                      </a:solidFill>
                    </a:ln>
                  </pic:spPr>
                </pic:pic>
              </a:graphicData>
            </a:graphic>
          </wp:anchor>
        </w:drawing>
      </w:r>
      <w:r w:rsidR="00105227">
        <w:t xml:space="preserve">Clicking on an author’s name brings you to the author’s detail page, </w:t>
      </w:r>
      <w:r w:rsidR="00105227" w:rsidRPr="004B1FE3">
        <w:rPr>
          <w:vertAlign w:val="superscript"/>
        </w:rPr>
        <w:t>(Figure 3-6)</w:t>
      </w:r>
      <w:r w:rsidR="00105227">
        <w:t xml:space="preserve"> which gives information on that author including name, date of birth, date of death (if applicable), a small biography, and any books written by that author that are in the library’s catalog.</w:t>
      </w:r>
    </w:p>
    <w:p w14:paraId="4A710D48" w14:textId="77777777" w:rsidR="00105227" w:rsidRDefault="00105227" w:rsidP="00105227"/>
    <w:p w14:paraId="6E176FBA" w14:textId="77777777" w:rsidR="00105227" w:rsidRDefault="00105227" w:rsidP="00105227"/>
    <w:p w14:paraId="142613FB" w14:textId="77777777" w:rsidR="00105227" w:rsidRDefault="00105227" w:rsidP="00105227"/>
    <w:p w14:paraId="13D93CC2" w14:textId="77777777" w:rsidR="00105227" w:rsidRDefault="00105227" w:rsidP="00105227"/>
    <w:p w14:paraId="0FFC9747" w14:textId="77777777" w:rsidR="00105227" w:rsidRDefault="00105227" w:rsidP="00105227"/>
    <w:p w14:paraId="68442621" w14:textId="77777777" w:rsidR="00105227" w:rsidRDefault="00105227" w:rsidP="00105227"/>
    <w:p w14:paraId="1977A7B1" w14:textId="01E26BED" w:rsidR="00105227" w:rsidRDefault="00105227" w:rsidP="00105227"/>
    <w:p w14:paraId="1E68F3C4" w14:textId="65D177D7" w:rsidR="00105227" w:rsidRDefault="00105227" w:rsidP="00105227"/>
    <w:p w14:paraId="3B5C5E1A" w14:textId="77777777" w:rsidR="00105227" w:rsidRDefault="00105227" w:rsidP="00105227"/>
    <w:p w14:paraId="6192D240" w14:textId="7F79E46A" w:rsidR="00105227" w:rsidRDefault="00105227" w:rsidP="00105227"/>
    <w:p w14:paraId="251B56D1" w14:textId="4A2539DE" w:rsidR="00003502" w:rsidRDefault="00003502" w:rsidP="00105227"/>
    <w:p w14:paraId="01D76989" w14:textId="6653045D" w:rsidR="00003502" w:rsidRDefault="00003502" w:rsidP="00105227">
      <w:r>
        <w:rPr>
          <w:noProof/>
        </w:rPr>
        <mc:AlternateContent>
          <mc:Choice Requires="wps">
            <w:drawing>
              <wp:anchor distT="0" distB="0" distL="114300" distR="114300" simplePos="0" relativeHeight="251715584" behindDoc="0" locked="0" layoutInCell="1" allowOverlap="1" wp14:anchorId="47DACF43" wp14:editId="135E1BBB">
                <wp:simplePos x="0" y="0"/>
                <wp:positionH relativeFrom="column">
                  <wp:posOffset>3244734</wp:posOffset>
                </wp:positionH>
                <wp:positionV relativeFrom="paragraph">
                  <wp:posOffset>115339</wp:posOffset>
                </wp:positionV>
                <wp:extent cx="3108960" cy="350520"/>
                <wp:effectExtent l="0" t="0" r="0" b="0"/>
                <wp:wrapThrough wrapText="bothSides">
                  <wp:wrapPolygon edited="0">
                    <wp:start x="0" y="0"/>
                    <wp:lineTo x="0" y="19957"/>
                    <wp:lineTo x="21441" y="19957"/>
                    <wp:lineTo x="21441"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3108960" cy="350520"/>
                        </a:xfrm>
                        <a:prstGeom prst="rect">
                          <a:avLst/>
                        </a:prstGeom>
                        <a:solidFill>
                          <a:prstClr val="white"/>
                        </a:solidFill>
                        <a:ln>
                          <a:noFill/>
                        </a:ln>
                      </wps:spPr>
                      <wps:txbx>
                        <w:txbxContent>
                          <w:p w14:paraId="3E41877A" w14:textId="77777777" w:rsidR="00105227" w:rsidRPr="00C30A82" w:rsidRDefault="00105227" w:rsidP="00105227">
                            <w:pPr>
                              <w:pStyle w:val="Caption"/>
                            </w:pPr>
                            <w:r>
                              <w:t>Figure 3-6</w:t>
                            </w:r>
                            <w:r>
                              <w:br/>
                              <w:t>Author Detail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DACF43" id="Text Box 59" o:spid="_x0000_s1046" type="#_x0000_t202" style="position:absolute;margin-left:255.5pt;margin-top:9.1pt;width:244.8pt;height:27.6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" stroked="f">
                <v:textbox inset="0,0,0,0">
                  <w:txbxContent>
                    <w:p w14:paraId="3E41877A" w14:textId="77777777" w:rsidR="00105227" w:rsidRPr="00C30A82" w:rsidRDefault="00105227" w:rsidP="00105227">
                      <w:pPr>
                        <w:pStyle w:val="Caption"/>
                      </w:pPr>
                      <w:r>
                        <w:t>Figure 3-6</w:t>
                      </w:r>
                      <w:r>
                        <w:br/>
                        <w:t>Author Detail Page</w:t>
                      </w:r>
                    </w:p>
                  </w:txbxContent>
                </v:textbox>
                <w10:wrap type="through"/>
              </v:shape>
            </w:pict>
          </mc:Fallback>
        </mc:AlternateContent>
      </w:r>
    </w:p>
    <w:p w14:paraId="486D8158" w14:textId="4B83A5B1" w:rsidR="00003502" w:rsidRDefault="00003502" w:rsidP="00105227"/>
    <w:p w14:paraId="14784B26" w14:textId="44BDE115" w:rsidR="00003502" w:rsidRDefault="00003502" w:rsidP="00105227"/>
    <w:p w14:paraId="4370BB92" w14:textId="77777777" w:rsidR="00003502" w:rsidRPr="00A21D7E" w:rsidRDefault="00003502" w:rsidP="00105227"/>
    <w:p w14:paraId="5898D40A" w14:textId="06322CD7" w:rsidR="00105227" w:rsidRDefault="00105227" w:rsidP="00003502">
      <w:pPr>
        <w:ind w:firstLine="720"/>
        <w:rPr>
          <w:rStyle w:val="Emphasis"/>
        </w:rPr>
      </w:pPr>
      <w:bookmarkStart w:id="23" w:name="_Toc121143372"/>
      <w:bookmarkStart w:id="24" w:name="_Toc121299054"/>
      <w:r w:rsidRPr="00003502">
        <w:rPr>
          <w:rStyle w:val="Emphasis"/>
        </w:rPr>
        <w:t>3.1.3 Other Categories</w:t>
      </w:r>
      <w:bookmarkEnd w:id="23"/>
      <w:bookmarkEnd w:id="24"/>
    </w:p>
    <w:p w14:paraId="4DEEF55E" w14:textId="77777777" w:rsidR="00003502" w:rsidRPr="00003502" w:rsidRDefault="00003502" w:rsidP="00003502">
      <w:pPr>
        <w:ind w:firstLine="720"/>
        <w:rPr>
          <w:rStyle w:val="Emphasis"/>
        </w:rPr>
      </w:pPr>
    </w:p>
    <w:p w14:paraId="7A0B67F5" w14:textId="4DEFAB40" w:rsidR="00105227" w:rsidRDefault="00105227" w:rsidP="00105227">
      <w:pPr>
        <w:rPr>
          <w:noProof/>
        </w:rPr>
      </w:pPr>
      <w:r w:rsidRPr="00F777B1">
        <w:rPr>
          <w:noProof/>
          <w:vertAlign w:val="superscript"/>
        </w:rPr>
        <w:drawing>
          <wp:anchor distT="0" distB="0" distL="114300" distR="114300" simplePos="0" relativeHeight="251702272" behindDoc="0" locked="0" layoutInCell="1" allowOverlap="1" wp14:anchorId="40298262" wp14:editId="7E5B34AC">
            <wp:simplePos x="0" y="0"/>
            <wp:positionH relativeFrom="margin">
              <wp:align>left</wp:align>
            </wp:positionH>
            <wp:positionV relativeFrom="paragraph">
              <wp:posOffset>25587</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46" name="Picture 46" descr="A view of the library website home page. An arrow pointing to the Genres and Languages buttons underneath the navigation bar Books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view of the library website home page. An arrow pointing to the Genres and Languages buttons underneath the navigation bar Books drop-down menu."/>
                    <pic:cNvPicPr/>
                  </pic:nvPicPr>
                  <pic:blipFill>
                    <a:blip r:embed="rId26"/>
                    <a:stretch>
                      <a:fillRect/>
                    </a:stretch>
                  </pic:blipFill>
                  <pic:spPr>
                    <a:xfrm>
                      <a:off x="0" y="0"/>
                      <a:ext cx="3108960" cy="1421765"/>
                    </a:xfrm>
                    <a:prstGeom prst="rect">
                      <a:avLst/>
                    </a:prstGeom>
                    <a:ln w="19050">
                      <a:solidFill>
                        <a:schemeClr val="tx1"/>
                      </a:solidFill>
                    </a:ln>
                  </pic:spPr>
                </pic:pic>
              </a:graphicData>
            </a:graphic>
          </wp:anchor>
        </w:drawing>
      </w:r>
      <w:r>
        <w:t xml:space="preserve">Users can view all of the other categories of the books in the library catalog by clicking the </w:t>
      </w:r>
      <w:r>
        <w:rPr>
          <w:b/>
          <w:bCs/>
        </w:rPr>
        <w:t>Books</w:t>
      </w:r>
      <w:r>
        <w:t xml:space="preserve"> button on the navigation bar to view the catalog drop-down menu and clicking on the appropriate category (either </w:t>
      </w:r>
      <w:r>
        <w:rPr>
          <w:b/>
          <w:bCs/>
        </w:rPr>
        <w:t>Genre</w:t>
      </w:r>
      <w:r>
        <w:t xml:space="preserve"> or </w:t>
      </w:r>
      <w:r>
        <w:rPr>
          <w:b/>
          <w:bCs/>
        </w:rPr>
        <w:t>Language</w:t>
      </w:r>
      <w:r>
        <w:t xml:space="preserve">). </w:t>
      </w:r>
      <w:r w:rsidRPr="00F777B1">
        <w:rPr>
          <w:vertAlign w:val="superscript"/>
        </w:rPr>
        <w:t>(Figure 3-</w:t>
      </w:r>
      <w:r>
        <w:rPr>
          <w:vertAlign w:val="superscript"/>
        </w:rPr>
        <w:t>7</w:t>
      </w:r>
      <w:r w:rsidRPr="00F777B1">
        <w:rPr>
          <w:vertAlign w:val="superscript"/>
        </w:rPr>
        <w:t>)</w:t>
      </w:r>
      <w:r w:rsidRPr="00F777B1">
        <w:rPr>
          <w:noProof/>
        </w:rPr>
        <w:t xml:space="preserve"> </w:t>
      </w:r>
    </w:p>
    <w:p w14:paraId="22A02A86" w14:textId="7141BA2F" w:rsidR="00105227" w:rsidRDefault="00105227" w:rsidP="00105227"/>
    <w:p w14:paraId="5B287DBE" w14:textId="4ED9F643" w:rsidR="00003502" w:rsidRDefault="00003502" w:rsidP="00105227">
      <w:r>
        <w:rPr>
          <w:noProof/>
        </w:rPr>
        <mc:AlternateContent>
          <mc:Choice Requires="wps">
            <w:drawing>
              <wp:anchor distT="0" distB="0" distL="114300" distR="114300" simplePos="0" relativeHeight="251703296" behindDoc="0" locked="0" layoutInCell="1" allowOverlap="1" wp14:anchorId="0B4DF706" wp14:editId="0E313AA2">
                <wp:simplePos x="0" y="0"/>
                <wp:positionH relativeFrom="margin">
                  <wp:posOffset>3192088</wp:posOffset>
                </wp:positionH>
                <wp:positionV relativeFrom="paragraph">
                  <wp:posOffset>5022</wp:posOffset>
                </wp:positionV>
                <wp:extent cx="3109595" cy="635"/>
                <wp:effectExtent l="0" t="0" r="0" b="0"/>
                <wp:wrapThrough wrapText="bothSides">
                  <wp:wrapPolygon edited="0">
                    <wp:start x="0" y="0"/>
                    <wp:lineTo x="0" y="20057"/>
                    <wp:lineTo x="21437" y="20057"/>
                    <wp:lineTo x="21437" y="0"/>
                    <wp:lineTo x="0" y="0"/>
                  </wp:wrapPolygon>
                </wp:wrapThrough>
                <wp:docPr id="47" name="Text Box 47"/>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wps:spPr>
                      <wps:txbx>
                        <w:txbxContent>
                          <w:p w14:paraId="72F71CBF" w14:textId="3C7C554D" w:rsidR="00105227" w:rsidRPr="00003502" w:rsidRDefault="00105227" w:rsidP="00105227">
                            <w:pPr>
                              <w:pStyle w:val="Caption"/>
                            </w:pPr>
                            <w:r>
                              <w:t xml:space="preserve">Figure 3-7 </w:t>
                            </w:r>
                            <w:r w:rsidR="00003502">
                              <w:br/>
                            </w:r>
                            <w:r>
                              <w:t>Library Home Page Showing the Other Category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DF706" id="Text Box 47" o:spid="_x0000_s1047" type="#_x0000_t202" style="position:absolute;margin-left:251.35pt;margin-top:.4pt;width:244.8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M0GwIAAEA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l5Mxnfze5mnEmK3d7MYo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" stroked="f">
                <v:textbox style="mso-fit-shape-to-text:t" inset="0,0,0,0">
                  <w:txbxContent>
                    <w:p w14:paraId="72F71CBF" w14:textId="3C7C554D" w:rsidR="00105227" w:rsidRPr="00003502" w:rsidRDefault="00105227" w:rsidP="00105227">
                      <w:pPr>
                        <w:pStyle w:val="Caption"/>
                      </w:pPr>
                      <w:r>
                        <w:t xml:space="preserve">Figure 3-7 </w:t>
                      </w:r>
                      <w:r w:rsidR="00003502">
                        <w:br/>
                      </w:r>
                      <w:r>
                        <w:t>Library Home Page Showing the Other Category Buttons</w:t>
                      </w:r>
                    </w:p>
                  </w:txbxContent>
                </v:textbox>
                <w10:wrap type="through" anchorx="margin"/>
              </v:shape>
            </w:pict>
          </mc:Fallback>
        </mc:AlternateContent>
      </w:r>
    </w:p>
    <w:p w14:paraId="58471E3D" w14:textId="3B5FDCBB" w:rsidR="00003502" w:rsidRDefault="00003502" w:rsidP="00105227"/>
    <w:p w14:paraId="758C2EB8" w14:textId="2392B943" w:rsidR="00105227" w:rsidRDefault="00105227" w:rsidP="00105227"/>
    <w:p w14:paraId="1DE93318" w14:textId="77777777" w:rsidR="00105227" w:rsidRDefault="00105227" w:rsidP="00105227"/>
    <w:p w14:paraId="1659E914" w14:textId="0FBD898E" w:rsidR="00105227" w:rsidRDefault="00105227" w:rsidP="00105227">
      <w:r w:rsidRPr="0021360A">
        <w:rPr>
          <w:noProof/>
        </w:rPr>
        <w:drawing>
          <wp:anchor distT="0" distB="0" distL="114300" distR="114300" simplePos="0" relativeHeight="251704320" behindDoc="0" locked="0" layoutInCell="1" allowOverlap="1" wp14:anchorId="6199A142" wp14:editId="493727CA">
            <wp:simplePos x="0" y="0"/>
            <wp:positionH relativeFrom="margin">
              <wp:align>left</wp:align>
            </wp:positionH>
            <wp:positionV relativeFrom="paragraph">
              <wp:posOffset>26184</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48" name="Picture 48" descr="A view of the Genre List (left) and Language List (right) pages. The pages list the genres and languages of books in the library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view of the Genre List (left) and Language List (right) pages. The pages list the genres and languages of books in the library catalog."/>
                    <pic:cNvPicPr/>
                  </pic:nvPicPr>
                  <pic:blipFill>
                    <a:blip r:embed="rId27"/>
                    <a:stretch>
                      <a:fillRect/>
                    </a:stretch>
                  </pic:blipFill>
                  <pic:spPr>
                    <a:xfrm>
                      <a:off x="0" y="0"/>
                      <a:ext cx="3108960" cy="1421765"/>
                    </a:xfrm>
                    <a:prstGeom prst="rect">
                      <a:avLst/>
                    </a:prstGeom>
                    <a:ln w="19050">
                      <a:solidFill>
                        <a:schemeClr val="tx1"/>
                      </a:solidFill>
                    </a:ln>
                  </pic:spPr>
                </pic:pic>
              </a:graphicData>
            </a:graphic>
          </wp:anchor>
        </w:drawing>
      </w:r>
      <w:r>
        <w:t xml:space="preserve">This will bring you to the category list page where you can see a list of subcategories and the quantity of books in each subcategory. </w:t>
      </w:r>
      <w:r w:rsidRPr="00F777B1">
        <w:rPr>
          <w:vertAlign w:val="superscript"/>
        </w:rPr>
        <w:t>(Figure 3-</w:t>
      </w:r>
      <w:r>
        <w:rPr>
          <w:vertAlign w:val="superscript"/>
        </w:rPr>
        <w:t>8</w:t>
      </w:r>
      <w:r w:rsidRPr="00F777B1">
        <w:rPr>
          <w:vertAlign w:val="superscript"/>
        </w:rPr>
        <w:t>)</w:t>
      </w:r>
      <w:r>
        <w:t xml:space="preserve"> If you click on </w:t>
      </w:r>
      <w:r>
        <w:rPr>
          <w:b/>
          <w:bCs/>
        </w:rPr>
        <w:t>Genre</w:t>
      </w:r>
      <w:r>
        <w:t xml:space="preserve">, you will see a list of all of the genres of books in the library catalog. If you click on </w:t>
      </w:r>
      <w:r>
        <w:rPr>
          <w:b/>
          <w:bCs/>
        </w:rPr>
        <w:t>Language</w:t>
      </w:r>
      <w:r>
        <w:t>, you will see a list of all of the languages of books in the library catalog.</w:t>
      </w:r>
    </w:p>
    <w:p w14:paraId="44B515C3" w14:textId="7552B532" w:rsidR="00003502" w:rsidRDefault="00003502" w:rsidP="00105227">
      <w:r>
        <w:rPr>
          <w:noProof/>
        </w:rPr>
        <mc:AlternateContent>
          <mc:Choice Requires="wps">
            <w:drawing>
              <wp:anchor distT="0" distB="0" distL="114300" distR="114300" simplePos="0" relativeHeight="251707392" behindDoc="0" locked="0" layoutInCell="1" allowOverlap="1" wp14:anchorId="2C4783BD" wp14:editId="0C13F0C1">
                <wp:simplePos x="0" y="0"/>
                <wp:positionH relativeFrom="column">
                  <wp:posOffset>3191510</wp:posOffset>
                </wp:positionH>
                <wp:positionV relativeFrom="paragraph">
                  <wp:posOffset>39370</wp:posOffset>
                </wp:positionV>
                <wp:extent cx="3108960" cy="157480"/>
                <wp:effectExtent l="0" t="0" r="0" b="0"/>
                <wp:wrapThrough wrapText="bothSides">
                  <wp:wrapPolygon edited="0">
                    <wp:start x="0" y="0"/>
                    <wp:lineTo x="0" y="18290"/>
                    <wp:lineTo x="21441" y="18290"/>
                    <wp:lineTo x="21441"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3108960" cy="157480"/>
                        </a:xfrm>
                        <a:prstGeom prst="rect">
                          <a:avLst/>
                        </a:prstGeom>
                        <a:solidFill>
                          <a:prstClr val="white"/>
                        </a:solidFill>
                        <a:ln>
                          <a:noFill/>
                        </a:ln>
                      </wps:spPr>
                      <wps:txbx>
                        <w:txbxContent>
                          <w:p w14:paraId="0D16CBE4" w14:textId="77777777" w:rsidR="00105227" w:rsidRPr="00106E38" w:rsidRDefault="00105227" w:rsidP="00105227">
                            <w:pPr>
                              <w:pStyle w:val="Caption"/>
                            </w:pPr>
                            <w:r>
                              <w:t>Figure 3-8    Category List Pages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783BD" id="Text Box 51" o:spid="_x0000_s1048" type="#_x0000_t202" style="position:absolute;margin-left:251.3pt;margin-top:3.1pt;width:244.8pt;height:12.4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oI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" stroked="f">
                <v:textbox inset="0,0,0,0">
                  <w:txbxContent>
                    <w:p w14:paraId="0D16CBE4" w14:textId="77777777" w:rsidR="00105227" w:rsidRPr="00106E38" w:rsidRDefault="00105227" w:rsidP="00105227">
                      <w:pPr>
                        <w:pStyle w:val="Caption"/>
                      </w:pPr>
                      <w:r>
                        <w:t>Figure 3-8    Category List Pages</w:t>
                      </w:r>
                    </w:p>
                  </w:txbxContent>
                </v:textbox>
                <w10:wrap type="through"/>
              </v:shape>
            </w:pict>
          </mc:Fallback>
        </mc:AlternateContent>
      </w:r>
    </w:p>
    <w:p w14:paraId="04571C92" w14:textId="3DF8EB64" w:rsidR="00003502" w:rsidRDefault="00003502" w:rsidP="00105227"/>
    <w:p w14:paraId="07E61136" w14:textId="536FE75F" w:rsidR="00105227" w:rsidRDefault="00105227" w:rsidP="00105227">
      <w:r w:rsidRPr="00FB1224">
        <w:rPr>
          <w:noProof/>
        </w:rPr>
        <w:drawing>
          <wp:anchor distT="0" distB="0" distL="114300" distR="114300" simplePos="0" relativeHeight="251706368" behindDoc="0" locked="0" layoutInCell="1" allowOverlap="1" wp14:anchorId="01159D4A" wp14:editId="733224A4">
            <wp:simplePos x="0" y="0"/>
            <wp:positionH relativeFrom="margin">
              <wp:align>left</wp:align>
            </wp:positionH>
            <wp:positionV relativeFrom="paragraph">
              <wp:posOffset>147544</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50" name="Picture 50" descr="A view of the Genre detail page. The page lists all books in the chosen ge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view of the Genre detail page. The page lists all books in the chosen genre."/>
                    <pic:cNvPicPr/>
                  </pic:nvPicPr>
                  <pic:blipFill>
                    <a:blip r:embed="rId28"/>
                    <a:stretch>
                      <a:fillRect/>
                    </a:stretch>
                  </pic:blipFill>
                  <pic:spPr>
                    <a:xfrm>
                      <a:off x="0" y="0"/>
                      <a:ext cx="3108960" cy="1422164"/>
                    </a:xfrm>
                    <a:prstGeom prst="rect">
                      <a:avLst/>
                    </a:prstGeom>
                    <a:ln w="19050">
                      <a:solidFill>
                        <a:schemeClr val="tx1"/>
                      </a:solidFill>
                    </a:ln>
                  </pic:spPr>
                </pic:pic>
              </a:graphicData>
            </a:graphic>
          </wp:anchor>
        </w:drawing>
      </w:r>
      <w:r w:rsidRPr="00FB1224">
        <w:t xml:space="preserve"> </w:t>
      </w:r>
      <w:r>
        <w:br/>
        <w:t xml:space="preserve">Clicking on a genre or language will bring you to a list page of all of the books in that subcategory. </w:t>
      </w:r>
      <w:r w:rsidRPr="00FB1224">
        <w:rPr>
          <w:vertAlign w:val="superscript"/>
        </w:rPr>
        <w:t>(Figure 3-</w:t>
      </w:r>
      <w:r>
        <w:rPr>
          <w:vertAlign w:val="superscript"/>
        </w:rPr>
        <w:t>9</w:t>
      </w:r>
      <w:r w:rsidRPr="00FB1224">
        <w:rPr>
          <w:vertAlign w:val="superscript"/>
        </w:rPr>
        <w:t>)</w:t>
      </w:r>
      <w:r>
        <w:t xml:space="preserve"> The list gives details of each book, including title, author, summary, ISBN, and any other category. To view more information about the book or author, you can click on its name and you will be brought to the detail page.</w:t>
      </w:r>
    </w:p>
    <w:p w14:paraId="202EE6C9" w14:textId="070C0540" w:rsidR="00105227" w:rsidRDefault="00003502" w:rsidP="00105227">
      <w:r>
        <w:rPr>
          <w:noProof/>
        </w:rPr>
        <mc:AlternateContent>
          <mc:Choice Requires="wps">
            <w:drawing>
              <wp:anchor distT="0" distB="0" distL="114300" distR="114300" simplePos="0" relativeHeight="251705344" behindDoc="0" locked="0" layoutInCell="1" allowOverlap="1" wp14:anchorId="6B6B8FCD" wp14:editId="2438E0A2">
                <wp:simplePos x="0" y="0"/>
                <wp:positionH relativeFrom="margin">
                  <wp:posOffset>3208713</wp:posOffset>
                </wp:positionH>
                <wp:positionV relativeFrom="paragraph">
                  <wp:posOffset>15644</wp:posOffset>
                </wp:positionV>
                <wp:extent cx="3108960" cy="167005"/>
                <wp:effectExtent l="0" t="0" r="0" b="4445"/>
                <wp:wrapThrough wrapText="bothSides">
                  <wp:wrapPolygon edited="0">
                    <wp:start x="0" y="0"/>
                    <wp:lineTo x="0" y="19711"/>
                    <wp:lineTo x="21441" y="19711"/>
                    <wp:lineTo x="21441"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3108960" cy="167005"/>
                        </a:xfrm>
                        <a:prstGeom prst="rect">
                          <a:avLst/>
                        </a:prstGeom>
                        <a:solidFill>
                          <a:prstClr val="white"/>
                        </a:solidFill>
                        <a:ln>
                          <a:noFill/>
                        </a:ln>
                      </wps:spPr>
                      <wps:txbx>
                        <w:txbxContent>
                          <w:p w14:paraId="3E98B116" w14:textId="77777777" w:rsidR="00105227" w:rsidRPr="00F238F2" w:rsidRDefault="00105227" w:rsidP="00105227">
                            <w:pPr>
                              <w:pStyle w:val="Caption"/>
                            </w:pPr>
                            <w:r>
                              <w:t>Figure 3-9    Subcategory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B8FCD" id="Text Box 49" o:spid="_x0000_s1049" type="#_x0000_t202" style="position:absolute;margin-left:252.65pt;margin-top:1.25pt;width:244.8pt;height:13.1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PVHQIAAEMEAAAOAAAAZHJzL2Uyb0RvYy54bWysU01v2zAMvQ/YfxB0X+ykWNY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" stroked="f">
                <v:textbox inset="0,0,0,0">
                  <w:txbxContent>
                    <w:p w14:paraId="3E98B116" w14:textId="77777777" w:rsidR="00105227" w:rsidRPr="00F238F2" w:rsidRDefault="00105227" w:rsidP="00105227">
                      <w:pPr>
                        <w:pStyle w:val="Caption"/>
                      </w:pPr>
                      <w:r>
                        <w:t>Figure 3-9    Subcategory List Page</w:t>
                      </w:r>
                    </w:p>
                  </w:txbxContent>
                </v:textbox>
                <w10:wrap type="through" anchorx="margin"/>
              </v:shape>
            </w:pict>
          </mc:Fallback>
        </mc:AlternateContent>
      </w:r>
    </w:p>
    <w:p w14:paraId="42588044" w14:textId="77777777" w:rsidR="00105227" w:rsidRPr="00F777B1" w:rsidRDefault="00105227" w:rsidP="00105227"/>
    <w:p w14:paraId="583D82F9" w14:textId="7486A45F" w:rsidR="00105227" w:rsidRDefault="00105227" w:rsidP="00003502">
      <w:pPr>
        <w:pStyle w:val="Heading4"/>
        <w:rPr>
          <w:color w:val="009095" w:themeColor="accent2" w:themeShade="BF"/>
        </w:rPr>
      </w:pPr>
      <w:bookmarkStart w:id="25" w:name="_Toc121143373"/>
      <w:bookmarkStart w:id="26" w:name="_Toc121299055"/>
      <w:r w:rsidRPr="00003502">
        <w:rPr>
          <w:color w:val="009095" w:themeColor="accent2" w:themeShade="BF"/>
        </w:rPr>
        <w:t>3.2 Search Bar</w:t>
      </w:r>
      <w:bookmarkEnd w:id="25"/>
      <w:bookmarkEnd w:id="26"/>
    </w:p>
    <w:p w14:paraId="6C5CBC7B" w14:textId="77777777" w:rsidR="00003502" w:rsidRPr="00003502" w:rsidRDefault="00003502" w:rsidP="00003502"/>
    <w:p w14:paraId="4AD6753B" w14:textId="01C77706" w:rsidR="00105227" w:rsidRDefault="00003502" w:rsidP="00105227">
      <w:pPr>
        <w:rPr>
          <w:noProof/>
        </w:rPr>
      </w:pPr>
      <w:r w:rsidRPr="009D4A01">
        <w:rPr>
          <w:noProof/>
        </w:rPr>
        <w:drawing>
          <wp:anchor distT="0" distB="0" distL="114300" distR="114300" simplePos="0" relativeHeight="251708416" behindDoc="0" locked="0" layoutInCell="1" allowOverlap="1" wp14:anchorId="7286330D" wp14:editId="5C2DC9DD">
            <wp:simplePos x="0" y="0"/>
            <wp:positionH relativeFrom="margin">
              <wp:align>left</wp:align>
            </wp:positionH>
            <wp:positionV relativeFrom="paragraph">
              <wp:posOffset>27305</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52" name="Picture 52" descr="A view of Your search results page. The page displays a list of books that matches the keywords searched for. Arrows pointing to the search bar (which says &quot;drew&quot;) and to the search results (which are results containing the word &quot;dre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view of Your search results page. The page displays a list of books that matches the keywords searched for. Arrows pointing to the search bar (which says &quot;drew&quot;) and to the search results (which are results containing the word &quot;drew&quot;)."/>
                    <pic:cNvPicPr/>
                  </pic:nvPicPr>
                  <pic:blipFill>
                    <a:blip r:embed="rId29"/>
                    <a:stretch>
                      <a:fillRect/>
                    </a:stretch>
                  </pic:blipFill>
                  <pic:spPr>
                    <a:xfrm>
                      <a:off x="0" y="0"/>
                      <a:ext cx="3108960" cy="1421765"/>
                    </a:xfrm>
                    <a:prstGeom prst="rect">
                      <a:avLst/>
                    </a:prstGeom>
                    <a:ln w="19050">
                      <a:solidFill>
                        <a:schemeClr val="tx1"/>
                      </a:solidFill>
                    </a:ln>
                  </pic:spPr>
                </pic:pic>
              </a:graphicData>
            </a:graphic>
          </wp:anchor>
        </w:drawing>
      </w:r>
      <w:r w:rsidR="00105227">
        <w:rPr>
          <w:noProof/>
        </w:rPr>
        <mc:AlternateContent>
          <mc:Choice Requires="wps">
            <w:drawing>
              <wp:anchor distT="0" distB="0" distL="114300" distR="114300" simplePos="0" relativeHeight="251709440" behindDoc="0" locked="0" layoutInCell="1" allowOverlap="1" wp14:anchorId="6680432A" wp14:editId="3524D8FB">
                <wp:simplePos x="0" y="0"/>
                <wp:positionH relativeFrom="column">
                  <wp:posOffset>3240367</wp:posOffset>
                </wp:positionH>
                <wp:positionV relativeFrom="paragraph">
                  <wp:posOffset>1126266</wp:posOffset>
                </wp:positionV>
                <wp:extent cx="2503805" cy="322580"/>
                <wp:effectExtent l="0" t="0" r="0" b="1270"/>
                <wp:wrapThrough wrapText="bothSides">
                  <wp:wrapPolygon edited="0">
                    <wp:start x="0" y="0"/>
                    <wp:lineTo x="0" y="20409"/>
                    <wp:lineTo x="21364" y="20409"/>
                    <wp:lineTo x="21364"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2503805" cy="322580"/>
                        </a:xfrm>
                        <a:prstGeom prst="rect">
                          <a:avLst/>
                        </a:prstGeom>
                        <a:solidFill>
                          <a:prstClr val="white"/>
                        </a:solidFill>
                        <a:ln>
                          <a:noFill/>
                        </a:ln>
                      </wps:spPr>
                      <wps:txbx>
                        <w:txbxContent>
                          <w:p w14:paraId="02CE68DF" w14:textId="77777777" w:rsidR="00105227" w:rsidRPr="00807805" w:rsidRDefault="00105227" w:rsidP="00105227">
                            <w:pPr>
                              <w:pStyle w:val="Caption"/>
                            </w:pPr>
                            <w:r>
                              <w:t xml:space="preserve">Figure 3-10 </w:t>
                            </w:r>
                            <w:r>
                              <w:br/>
                              <w:t>Search Bar Results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432A" id="Text Box 53" o:spid="_x0000_s1050" type="#_x0000_t202" style="position:absolute;margin-left:255.15pt;margin-top:88.7pt;width:197.15pt;height:25.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" stroked="f">
                <v:textbox inset="0,0,0,0">
                  <w:txbxContent>
                    <w:p w14:paraId="02CE68DF" w14:textId="77777777" w:rsidR="00105227" w:rsidRPr="00807805" w:rsidRDefault="00105227" w:rsidP="00105227">
                      <w:pPr>
                        <w:pStyle w:val="Caption"/>
                      </w:pPr>
                      <w:r>
                        <w:t xml:space="preserve">Figure 3-10 </w:t>
                      </w:r>
                      <w:r>
                        <w:br/>
                        <w:t>Search Bar Results Page</w:t>
                      </w:r>
                    </w:p>
                  </w:txbxContent>
                </v:textbox>
                <w10:wrap type="through"/>
              </v:shape>
            </w:pict>
          </mc:Fallback>
        </mc:AlternateContent>
      </w:r>
      <w:r w:rsidR="00105227">
        <w:t xml:space="preserve">On the navigation bar on each page of the library website is a </w:t>
      </w:r>
      <w:r w:rsidR="00105227" w:rsidRPr="00E55DEA">
        <w:rPr>
          <w:b/>
          <w:bCs/>
        </w:rPr>
        <w:t>search bar</w:t>
      </w:r>
      <w:r w:rsidR="00105227">
        <w:t xml:space="preserve">. The search bar allows users to search for books using keywords and will display a list of books that match those keywords. </w:t>
      </w:r>
      <w:r w:rsidR="00105227" w:rsidRPr="00E55DEA">
        <w:rPr>
          <w:vertAlign w:val="superscript"/>
        </w:rPr>
        <w:t>(Figure 3-</w:t>
      </w:r>
      <w:r w:rsidR="00105227">
        <w:rPr>
          <w:vertAlign w:val="superscript"/>
        </w:rPr>
        <w:t>10</w:t>
      </w:r>
      <w:r w:rsidR="00105227" w:rsidRPr="00E55DEA">
        <w:rPr>
          <w:vertAlign w:val="superscript"/>
        </w:rPr>
        <w:t>)</w:t>
      </w:r>
      <w:r w:rsidR="00105227">
        <w:t xml:space="preserve"> The keywords are compared to the books’ titles, authors’ names, and languages.</w:t>
      </w:r>
      <w:r w:rsidR="00105227" w:rsidRPr="009D4A01">
        <w:rPr>
          <w:noProof/>
        </w:rPr>
        <w:t xml:space="preserve"> </w:t>
      </w:r>
    </w:p>
    <w:p w14:paraId="205C2C0E" w14:textId="3A14DCD9" w:rsidR="00105227" w:rsidRDefault="00105227" w:rsidP="00105227"/>
    <w:p w14:paraId="0B12E3D7" w14:textId="77777777" w:rsidR="00105227" w:rsidRDefault="00105227" w:rsidP="00105227"/>
    <w:p w14:paraId="6EBB5EE8" w14:textId="3CB7B125" w:rsidR="00105227" w:rsidRDefault="00105227" w:rsidP="00105227"/>
    <w:p w14:paraId="6E13B906" w14:textId="77777777" w:rsidR="00003502" w:rsidRDefault="00003502" w:rsidP="00105227"/>
    <w:p w14:paraId="594D90C9" w14:textId="0FB8462A" w:rsidR="00003502" w:rsidRPr="00003502" w:rsidRDefault="00105227" w:rsidP="00003502">
      <w:pPr>
        <w:pStyle w:val="Heading4"/>
        <w:rPr>
          <w:color w:val="009095" w:themeColor="accent2" w:themeShade="BF"/>
        </w:rPr>
      </w:pPr>
      <w:bookmarkStart w:id="27" w:name="_Toc121143374"/>
      <w:bookmarkStart w:id="28" w:name="_Toc121299056"/>
      <w:r w:rsidRPr="00003502">
        <w:rPr>
          <w:color w:val="009095" w:themeColor="accent2" w:themeShade="BF"/>
        </w:rPr>
        <w:t>3.3 Other Catalog Features</w:t>
      </w:r>
      <w:bookmarkEnd w:id="27"/>
      <w:bookmarkEnd w:id="28"/>
    </w:p>
    <w:p w14:paraId="796DB04B" w14:textId="2B687640" w:rsidR="00105227" w:rsidRDefault="00105227" w:rsidP="00105227">
      <w:r>
        <w:t>The catalog on the library website hosts various other features, including a book of the day collection and similar book recommendations, detailed in the following sections.</w:t>
      </w:r>
    </w:p>
    <w:p w14:paraId="618D498B" w14:textId="77777777" w:rsidR="00003502" w:rsidRDefault="00003502" w:rsidP="00105227"/>
    <w:p w14:paraId="00111673" w14:textId="0C08572C" w:rsidR="00105227" w:rsidRDefault="00105227" w:rsidP="00003502">
      <w:pPr>
        <w:ind w:firstLine="720"/>
        <w:rPr>
          <w:rStyle w:val="Emphasis"/>
        </w:rPr>
      </w:pPr>
      <w:bookmarkStart w:id="29" w:name="_Toc121143375"/>
      <w:bookmarkStart w:id="30" w:name="_Toc121299057"/>
      <w:r w:rsidRPr="00003502">
        <w:rPr>
          <w:rStyle w:val="Emphasis"/>
        </w:rPr>
        <w:t>3.3.1 Book of the Day Collection</w:t>
      </w:r>
      <w:bookmarkEnd w:id="29"/>
      <w:bookmarkEnd w:id="30"/>
    </w:p>
    <w:p w14:paraId="3704E45D" w14:textId="77777777" w:rsidR="00003502" w:rsidRPr="00003502" w:rsidRDefault="00003502" w:rsidP="00003502">
      <w:pPr>
        <w:ind w:firstLine="720"/>
        <w:rPr>
          <w:rStyle w:val="Emphasis"/>
        </w:rPr>
      </w:pPr>
    </w:p>
    <w:p w14:paraId="2A96EE27" w14:textId="2A364150" w:rsidR="00105227" w:rsidRDefault="00105227" w:rsidP="00105227">
      <w:pPr>
        <w:rPr>
          <w:noProof/>
        </w:rPr>
      </w:pPr>
      <w:r w:rsidRPr="009D4A01">
        <w:rPr>
          <w:noProof/>
        </w:rPr>
        <w:drawing>
          <wp:anchor distT="0" distB="0" distL="114300" distR="114300" simplePos="0" relativeHeight="251710464" behindDoc="0" locked="0" layoutInCell="1" allowOverlap="1" wp14:anchorId="4B3DCE22" wp14:editId="68A6200C">
            <wp:simplePos x="0" y="0"/>
            <wp:positionH relativeFrom="margin">
              <wp:align>left</wp:align>
            </wp:positionH>
            <wp:positionV relativeFrom="paragraph">
              <wp:posOffset>22935</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54" name="Picture 54" descr="A view of the library website home page showing the Book of the Day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view of the library website home page showing the Book of the Day Collection."/>
                    <pic:cNvPicPr/>
                  </pic:nvPicPr>
                  <pic:blipFill>
                    <a:blip r:embed="rId30"/>
                    <a:stretch>
                      <a:fillRect/>
                    </a:stretch>
                  </pic:blipFill>
                  <pic:spPr>
                    <a:xfrm>
                      <a:off x="0" y="0"/>
                      <a:ext cx="3108960" cy="1421765"/>
                    </a:xfrm>
                    <a:prstGeom prst="rect">
                      <a:avLst/>
                    </a:prstGeom>
                    <a:ln w="19050">
                      <a:solidFill>
                        <a:schemeClr val="tx1"/>
                      </a:solidFill>
                    </a:ln>
                  </pic:spPr>
                </pic:pic>
              </a:graphicData>
            </a:graphic>
          </wp:anchor>
        </w:drawing>
      </w:r>
      <w:r>
        <w:t xml:space="preserve">On the library website’s home page is a </w:t>
      </w:r>
      <w:r>
        <w:rPr>
          <w:b/>
          <w:bCs/>
        </w:rPr>
        <w:t>Book of the Day Collection</w:t>
      </w:r>
      <w:r>
        <w:t xml:space="preserve">. </w:t>
      </w:r>
      <w:r w:rsidRPr="009D4A01">
        <w:rPr>
          <w:vertAlign w:val="superscript"/>
        </w:rPr>
        <w:t>(Figure 3-</w:t>
      </w:r>
      <w:r>
        <w:rPr>
          <w:vertAlign w:val="superscript"/>
        </w:rPr>
        <w:t>11</w:t>
      </w:r>
      <w:r w:rsidRPr="009D4A01">
        <w:rPr>
          <w:vertAlign w:val="superscript"/>
        </w:rPr>
        <w:t>)</w:t>
      </w:r>
      <w:r>
        <w:t xml:space="preserve"> The book in this section changes on each visit and gives users a preview of what kind of books are in the library’s catalog. If you want to view more information about the book of the day, you can click on the title of the book to be brought to the book’s detail page.</w:t>
      </w:r>
      <w:r w:rsidRPr="009D4A01">
        <w:rPr>
          <w:noProof/>
        </w:rPr>
        <w:t xml:space="preserve"> </w:t>
      </w:r>
    </w:p>
    <w:p w14:paraId="57290895" w14:textId="5C3B263A" w:rsidR="00003502" w:rsidRDefault="00003502" w:rsidP="00105227">
      <w:pPr>
        <w:rPr>
          <w:noProof/>
        </w:rPr>
      </w:pPr>
    </w:p>
    <w:p w14:paraId="643660B3" w14:textId="7E747612" w:rsidR="00003502" w:rsidRDefault="00003502" w:rsidP="00105227">
      <w:pPr>
        <w:rPr>
          <w:noProof/>
        </w:rPr>
      </w:pPr>
      <w:r>
        <w:rPr>
          <w:noProof/>
        </w:rPr>
        <mc:AlternateContent>
          <mc:Choice Requires="wps">
            <w:drawing>
              <wp:anchor distT="0" distB="0" distL="114300" distR="114300" simplePos="0" relativeHeight="251711488" behindDoc="0" locked="0" layoutInCell="1" allowOverlap="1" wp14:anchorId="332AAF4C" wp14:editId="5DAF479B">
                <wp:simplePos x="0" y="0"/>
                <wp:positionH relativeFrom="column">
                  <wp:posOffset>16510</wp:posOffset>
                </wp:positionH>
                <wp:positionV relativeFrom="paragraph">
                  <wp:posOffset>113030</wp:posOffset>
                </wp:positionV>
                <wp:extent cx="3831590" cy="635"/>
                <wp:effectExtent l="0" t="0" r="0" b="9525"/>
                <wp:wrapThrough wrapText="bothSides">
                  <wp:wrapPolygon edited="0">
                    <wp:start x="0" y="0"/>
                    <wp:lineTo x="0" y="20800"/>
                    <wp:lineTo x="21478" y="20800"/>
                    <wp:lineTo x="21478"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4399D840" w14:textId="77777777" w:rsidR="00105227" w:rsidRPr="002724BB" w:rsidRDefault="00105227" w:rsidP="00105227">
                            <w:pPr>
                              <w:pStyle w:val="Caption"/>
                            </w:pPr>
                            <w:r>
                              <w:t>Figure 3-11 Library Home Page Showing Book of the Day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AAF4C" id="Text Box 55" o:spid="_x0000_s1051" type="#_x0000_t202" style="position:absolute;margin-left:1.3pt;margin-top:8.9pt;width:301.7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9+GgIAAEAEAAAOAAAAZHJzL2Uyb0RvYy54bWysU01v2zAMvQ/YfxB0X5wPtO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" stroked="f">
                <v:textbox style="mso-fit-shape-to-text:t" inset="0,0,0,0">
                  <w:txbxContent>
                    <w:p w14:paraId="4399D840" w14:textId="77777777" w:rsidR="00105227" w:rsidRPr="002724BB" w:rsidRDefault="00105227" w:rsidP="00105227">
                      <w:pPr>
                        <w:pStyle w:val="Caption"/>
                      </w:pPr>
                      <w:r>
                        <w:t>Figure 3-11 Library Home Page Showing Book of the Day Collection</w:t>
                      </w:r>
                    </w:p>
                  </w:txbxContent>
                </v:textbox>
                <w10:wrap type="through"/>
              </v:shape>
            </w:pict>
          </mc:Fallback>
        </mc:AlternateContent>
      </w:r>
    </w:p>
    <w:p w14:paraId="7B3B26BB" w14:textId="2E321B83" w:rsidR="00105227" w:rsidRDefault="00105227" w:rsidP="00105227"/>
    <w:p w14:paraId="2749D63C" w14:textId="77777777" w:rsidR="00105227" w:rsidRPr="009D4A01" w:rsidRDefault="00105227" w:rsidP="00105227"/>
    <w:p w14:paraId="56AC90D7" w14:textId="79349A34" w:rsidR="00105227" w:rsidRDefault="00105227" w:rsidP="00105227">
      <w:pPr>
        <w:rPr>
          <w:rStyle w:val="Emphasis"/>
        </w:rPr>
      </w:pPr>
      <w:r>
        <w:tab/>
      </w:r>
      <w:bookmarkStart w:id="31" w:name="_Toc121143376"/>
      <w:bookmarkStart w:id="32" w:name="_Toc121299058"/>
      <w:r w:rsidRPr="00003502">
        <w:rPr>
          <w:rStyle w:val="Emphasis"/>
        </w:rPr>
        <w:t>3.3.2 Similar Book Recommendations</w:t>
      </w:r>
      <w:bookmarkEnd w:id="31"/>
      <w:bookmarkEnd w:id="32"/>
    </w:p>
    <w:p w14:paraId="720CA69D" w14:textId="77777777" w:rsidR="00003502" w:rsidRPr="00003502" w:rsidRDefault="00003502" w:rsidP="00105227">
      <w:pPr>
        <w:rPr>
          <w:rStyle w:val="Emphasis"/>
        </w:rPr>
      </w:pPr>
    </w:p>
    <w:p w14:paraId="353D682A" w14:textId="77777777" w:rsidR="00105227" w:rsidRDefault="00105227" w:rsidP="00105227">
      <w:r w:rsidRPr="00582063">
        <w:rPr>
          <w:noProof/>
        </w:rPr>
        <w:drawing>
          <wp:anchor distT="0" distB="0" distL="114300" distR="114300" simplePos="0" relativeHeight="251716608" behindDoc="0" locked="0" layoutInCell="1" allowOverlap="1" wp14:anchorId="003EBBB2" wp14:editId="01B33AFD">
            <wp:simplePos x="0" y="0"/>
            <wp:positionH relativeFrom="margin">
              <wp:align>left</wp:align>
            </wp:positionH>
            <wp:positionV relativeFrom="paragraph">
              <wp:posOffset>24130</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60" name="Picture 60" descr="A view of a book detail page showing a Similar Books category underneath the main book's information. An arrow pointing to the Similar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view of a book detail page showing a Similar Books category underneath the main book's information. An arrow pointing to the Similar Books."/>
                    <pic:cNvPicPr/>
                  </pic:nvPicPr>
                  <pic:blipFill>
                    <a:blip r:embed="rId31"/>
                    <a:stretch>
                      <a:fillRect/>
                    </a:stretch>
                  </pic:blipFill>
                  <pic:spPr>
                    <a:xfrm>
                      <a:off x="0" y="0"/>
                      <a:ext cx="3108960" cy="2780792"/>
                    </a:xfrm>
                    <a:prstGeom prst="rect">
                      <a:avLst/>
                    </a:prstGeom>
                    <a:ln w="19050">
                      <a:solidFill>
                        <a:schemeClr val="tx1"/>
                      </a:solidFill>
                    </a:ln>
                  </pic:spPr>
                </pic:pic>
              </a:graphicData>
            </a:graphic>
          </wp:anchor>
        </w:drawing>
      </w:r>
      <w:r>
        <w:t xml:space="preserve">On each book detail page in on the library website is a section of </w:t>
      </w:r>
      <w:r>
        <w:rPr>
          <w:b/>
          <w:bCs/>
        </w:rPr>
        <w:t>similar book recommendations</w:t>
      </w:r>
      <w:r>
        <w:t xml:space="preserve">. </w:t>
      </w:r>
      <w:r w:rsidRPr="004B1FE3">
        <w:rPr>
          <w:vertAlign w:val="superscript"/>
        </w:rPr>
        <w:t>(Figure 3-12)</w:t>
      </w:r>
      <w:r>
        <w:t xml:space="preserve"> These books share similar characteristics, such as author, genre, or language.</w:t>
      </w:r>
    </w:p>
    <w:p w14:paraId="0FD1E7DB" w14:textId="77777777" w:rsidR="00105227" w:rsidRDefault="00105227" w:rsidP="00105227"/>
    <w:p w14:paraId="02B872D0" w14:textId="77777777" w:rsidR="00105227" w:rsidRDefault="00105227" w:rsidP="00105227"/>
    <w:p w14:paraId="79193627" w14:textId="77777777" w:rsidR="00105227" w:rsidRDefault="00105227" w:rsidP="00105227"/>
    <w:p w14:paraId="573F76E5" w14:textId="77777777" w:rsidR="00105227" w:rsidRDefault="00105227" w:rsidP="00105227"/>
    <w:p w14:paraId="38C1225B" w14:textId="296E1FFB" w:rsidR="00105227" w:rsidRDefault="00105227" w:rsidP="00105227"/>
    <w:p w14:paraId="644FDDDD" w14:textId="5F66678E" w:rsidR="00105227" w:rsidRDefault="00105227" w:rsidP="00105227"/>
    <w:p w14:paraId="769F88E6" w14:textId="4831027D" w:rsidR="00003502" w:rsidRDefault="00003502" w:rsidP="00105227"/>
    <w:p w14:paraId="6B2BD6AB" w14:textId="11B1F10C" w:rsidR="00003502" w:rsidRDefault="00003502" w:rsidP="00105227"/>
    <w:p w14:paraId="03FA7947" w14:textId="5C12955C" w:rsidR="00003502" w:rsidRDefault="00003502" w:rsidP="00105227">
      <w:r>
        <w:rPr>
          <w:noProof/>
        </w:rPr>
        <mc:AlternateContent>
          <mc:Choice Requires="wps">
            <w:drawing>
              <wp:anchor distT="0" distB="0" distL="114300" distR="114300" simplePos="0" relativeHeight="251717632" behindDoc="0" locked="0" layoutInCell="1" allowOverlap="1" wp14:anchorId="53EAAC8A" wp14:editId="4FF8DFD5">
                <wp:simplePos x="0" y="0"/>
                <wp:positionH relativeFrom="margin">
                  <wp:align>right</wp:align>
                </wp:positionH>
                <wp:positionV relativeFrom="paragraph">
                  <wp:posOffset>278765</wp:posOffset>
                </wp:positionV>
                <wp:extent cx="3657600" cy="457200"/>
                <wp:effectExtent l="0" t="0" r="0" b="0"/>
                <wp:wrapThrough wrapText="bothSides">
                  <wp:wrapPolygon edited="0">
                    <wp:start x="0" y="0"/>
                    <wp:lineTo x="0" y="20700"/>
                    <wp:lineTo x="21488" y="20700"/>
                    <wp:lineTo x="21488"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3657600" cy="457200"/>
                        </a:xfrm>
                        <a:prstGeom prst="rect">
                          <a:avLst/>
                        </a:prstGeom>
                        <a:solidFill>
                          <a:prstClr val="white"/>
                        </a:solidFill>
                        <a:ln>
                          <a:noFill/>
                        </a:ln>
                      </wps:spPr>
                      <wps:txbx>
                        <w:txbxContent>
                          <w:p w14:paraId="0009F3A9" w14:textId="77777777" w:rsidR="00105227" w:rsidRPr="00812D12" w:rsidRDefault="00105227" w:rsidP="00105227">
                            <w:pPr>
                              <w:pStyle w:val="Caption"/>
                            </w:pPr>
                            <w:r>
                              <w:t>Figure 3-12</w:t>
                            </w:r>
                            <w:r>
                              <w:br/>
                              <w:t>Book Detail Page Showing Similar Book Recommendations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AC8A" id="Text Box 61" o:spid="_x0000_s1052" type="#_x0000_t202" style="position:absolute;margin-left:236.8pt;margin-top:21.95pt;width:4in;height:36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" stroked="f">
                <v:textbox inset="0,0,0,0">
                  <w:txbxContent>
                    <w:p w14:paraId="0009F3A9" w14:textId="77777777" w:rsidR="00105227" w:rsidRPr="00812D12" w:rsidRDefault="00105227" w:rsidP="00105227">
                      <w:pPr>
                        <w:pStyle w:val="Caption"/>
                      </w:pPr>
                      <w:r>
                        <w:t>Figure 3-12</w:t>
                      </w:r>
                      <w:r>
                        <w:br/>
                        <w:t>Book Detail Page Showing Similar Book Recommendations</w:t>
                      </w:r>
                    </w:p>
                  </w:txbxContent>
                </v:textbox>
                <w10:wrap type="through" anchorx="margin"/>
              </v:shape>
            </w:pict>
          </mc:Fallback>
        </mc:AlternateContent>
      </w:r>
    </w:p>
    <w:p w14:paraId="39349DC9" w14:textId="7E3F43A2" w:rsidR="00003502" w:rsidRDefault="00003502" w:rsidP="00105227"/>
    <w:p w14:paraId="3D0F0669" w14:textId="77777777" w:rsidR="00003502" w:rsidRDefault="00003502" w:rsidP="00105227"/>
    <w:p w14:paraId="33D33D9A" w14:textId="4C8D460C" w:rsidR="00003502" w:rsidRDefault="00003502" w:rsidP="00105227"/>
    <w:p w14:paraId="6154F4A9" w14:textId="031D4A25" w:rsidR="00003502" w:rsidRDefault="00003502" w:rsidP="00105227"/>
    <w:p w14:paraId="15B22544" w14:textId="754F81A9" w:rsidR="00003502" w:rsidRPr="004B1FE3" w:rsidRDefault="00003502" w:rsidP="00105227"/>
    <w:p w14:paraId="66FF5B32" w14:textId="067489E2" w:rsidR="00105227" w:rsidRPr="00003502" w:rsidRDefault="00105227" w:rsidP="00003502">
      <w:pPr>
        <w:pStyle w:val="Heading4"/>
        <w:rPr>
          <w:color w:val="009095" w:themeColor="accent2" w:themeShade="BF"/>
        </w:rPr>
      </w:pPr>
      <w:bookmarkStart w:id="33" w:name="_Toc121143377"/>
      <w:bookmarkStart w:id="34" w:name="_Toc121299059"/>
      <w:r w:rsidRPr="00003502">
        <w:rPr>
          <w:color w:val="009095" w:themeColor="accent2" w:themeShade="BF"/>
        </w:rPr>
        <w:t>3.4 Editing Catalog Content</w:t>
      </w:r>
      <w:bookmarkEnd w:id="33"/>
      <w:bookmarkEnd w:id="34"/>
    </w:p>
    <w:p w14:paraId="3FDA468B" w14:textId="77777777" w:rsidR="00003502" w:rsidRDefault="00003502" w:rsidP="00105227"/>
    <w:p w14:paraId="6D5A8D4A" w14:textId="21A130D0" w:rsidR="00105227" w:rsidRDefault="00105227" w:rsidP="00105227">
      <w:pPr>
        <w:rPr>
          <w:vertAlign w:val="superscript"/>
        </w:rPr>
      </w:pPr>
      <w:r>
        <w:rPr>
          <w:noProof/>
        </w:rPr>
        <mc:AlternateContent>
          <mc:Choice Requires="wps">
            <w:drawing>
              <wp:anchor distT="0" distB="0" distL="114300" distR="114300" simplePos="0" relativeHeight="251719680" behindDoc="0" locked="0" layoutInCell="1" allowOverlap="1" wp14:anchorId="6A2514E9" wp14:editId="2BA02A5A">
                <wp:simplePos x="0" y="0"/>
                <wp:positionH relativeFrom="column">
                  <wp:posOffset>19050</wp:posOffset>
                </wp:positionH>
                <wp:positionV relativeFrom="paragraph">
                  <wp:posOffset>1502410</wp:posOffset>
                </wp:positionV>
                <wp:extent cx="3108960" cy="635"/>
                <wp:effectExtent l="0" t="0" r="0" b="0"/>
                <wp:wrapThrough wrapText="bothSides">
                  <wp:wrapPolygon edited="0">
                    <wp:start x="0" y="0"/>
                    <wp:lineTo x="0" y="21600"/>
                    <wp:lineTo x="21600" y="21600"/>
                    <wp:lineTo x="21600" y="0"/>
                  </wp:wrapPolygon>
                </wp:wrapThrough>
                <wp:docPr id="63" name="Text Box 63"/>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18D54DCC" w14:textId="77777777" w:rsidR="00105227" w:rsidRPr="00CE3ECF" w:rsidRDefault="00105227" w:rsidP="00105227">
                            <w:pPr>
                              <w:pStyle w:val="Caption"/>
                            </w:pPr>
                            <w:r>
                              <w:t>Figure 3-13    Site Administration Page Showing Catalog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514E9" id="Text Box 63" o:spid="_x0000_s1053" type="#_x0000_t202" style="position:absolute;margin-left:1.5pt;margin-top:118.3pt;width:244.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INyGwIAAEA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ZHx7N6OQpNjs5mO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" stroked="f">
                <v:textbox style="mso-fit-shape-to-text:t" inset="0,0,0,0">
                  <w:txbxContent>
                    <w:p w14:paraId="18D54DCC" w14:textId="77777777" w:rsidR="00105227" w:rsidRPr="00CE3ECF" w:rsidRDefault="00105227" w:rsidP="00105227">
                      <w:pPr>
                        <w:pStyle w:val="Caption"/>
                      </w:pPr>
                      <w:r>
                        <w:t>Figure 3-13    Site Administration Page Showing Catalog Categories</w:t>
                      </w:r>
                    </w:p>
                  </w:txbxContent>
                </v:textbox>
                <w10:wrap type="through"/>
              </v:shape>
            </w:pict>
          </mc:Fallback>
        </mc:AlternateContent>
      </w:r>
      <w:r w:rsidRPr="00842048">
        <w:rPr>
          <w:noProof/>
        </w:rPr>
        <w:drawing>
          <wp:anchor distT="0" distB="0" distL="114300" distR="114300" simplePos="0" relativeHeight="251718656" behindDoc="0" locked="0" layoutInCell="1" allowOverlap="1" wp14:anchorId="3A859444" wp14:editId="3195B8D0">
            <wp:simplePos x="0" y="0"/>
            <wp:positionH relativeFrom="margin">
              <wp:align>left</wp:align>
            </wp:positionH>
            <wp:positionV relativeFrom="paragraph">
              <wp:posOffset>23582</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62" name="Picture 62" descr="A view of the Site administration page showing the categories in the Catalog which can be edited. An arrow pointing to the Catalog categ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view of the Site administration page showing the categories in the Catalog which can be edited. An arrow pointing to the Catalog category. "/>
                    <pic:cNvPicPr/>
                  </pic:nvPicPr>
                  <pic:blipFill>
                    <a:blip r:embed="rId32"/>
                    <a:stretch>
                      <a:fillRect/>
                    </a:stretch>
                  </pic:blipFill>
                  <pic:spPr>
                    <a:xfrm>
                      <a:off x="0" y="0"/>
                      <a:ext cx="3108960" cy="1422164"/>
                    </a:xfrm>
                    <a:prstGeom prst="rect">
                      <a:avLst/>
                    </a:prstGeom>
                    <a:ln w="19050">
                      <a:solidFill>
                        <a:schemeClr val="tx1"/>
                      </a:solidFill>
                    </a:ln>
                  </pic:spPr>
                </pic:pic>
              </a:graphicData>
            </a:graphic>
          </wp:anchor>
        </w:drawing>
      </w:r>
      <w:r>
        <w:t xml:space="preserve">Information in the library catalog can be changed from the </w:t>
      </w:r>
      <w:r>
        <w:rPr>
          <w:b/>
          <w:bCs/>
        </w:rPr>
        <w:t>Admin Page</w:t>
      </w:r>
      <w:r>
        <w:t xml:space="preserve">. Books, authors, genres, languages, book instances (or copies), and book comments can all be changed from here. Once logged in with an administrative or staff account, select the option you want to edit (for more information on how to log in to the admin page, see section 2.1.1, number 1). Either select the name of the option or press the </w:t>
      </w:r>
      <w:r>
        <w:rPr>
          <w:b/>
          <w:bCs/>
        </w:rPr>
        <w:t>Change</w:t>
      </w:r>
      <w:r>
        <w:t xml:space="preserve"> button next to it. </w:t>
      </w:r>
      <w:r w:rsidRPr="00842048">
        <w:rPr>
          <w:vertAlign w:val="superscript"/>
        </w:rPr>
        <w:t>(Figure 3-13)</w:t>
      </w:r>
    </w:p>
    <w:p w14:paraId="3FDA54F5" w14:textId="77777777" w:rsidR="00003502" w:rsidRPr="00842048" w:rsidRDefault="00003502" w:rsidP="00105227"/>
    <w:p w14:paraId="45EB40F3" w14:textId="77777777" w:rsidR="00105227" w:rsidRDefault="00105227" w:rsidP="00105227"/>
    <w:p w14:paraId="6D2787DC" w14:textId="77777777" w:rsidR="00105227" w:rsidRPr="0007087A" w:rsidRDefault="00105227" w:rsidP="00105227"/>
    <w:p w14:paraId="2093FE1B" w14:textId="77777777" w:rsidR="00105227" w:rsidRDefault="00105227" w:rsidP="00003502">
      <w:pPr>
        <w:pStyle w:val="Heading2"/>
      </w:pPr>
      <w:bookmarkStart w:id="35" w:name="_Toc121143381"/>
      <w:bookmarkStart w:id="36" w:name="_Toc121299060"/>
      <w:r>
        <w:t>4. Library Information</w:t>
      </w:r>
      <w:bookmarkEnd w:id="35"/>
      <w:bookmarkEnd w:id="36"/>
    </w:p>
    <w:p w14:paraId="68881CF6" w14:textId="77777777" w:rsidR="00105227" w:rsidRDefault="00105227" w:rsidP="00105227">
      <w:r>
        <w:t>Important information about the library can be found on the library website, including contact information, hours of operation, location address, and library events.</w:t>
      </w:r>
    </w:p>
    <w:p w14:paraId="48CBEA53" w14:textId="77777777" w:rsidR="00105227" w:rsidRDefault="00105227" w:rsidP="00105227"/>
    <w:p w14:paraId="51E94DA4" w14:textId="2362350C" w:rsidR="00105227" w:rsidRPr="00003502" w:rsidRDefault="00105227" w:rsidP="00003502">
      <w:pPr>
        <w:pStyle w:val="Heading4"/>
        <w:rPr>
          <w:color w:val="009095" w:themeColor="accent2" w:themeShade="BF"/>
        </w:rPr>
      </w:pPr>
      <w:bookmarkStart w:id="37" w:name="_Toc121143382"/>
      <w:bookmarkStart w:id="38" w:name="_Toc121299061"/>
      <w:r w:rsidRPr="00003502">
        <w:rPr>
          <w:color w:val="009095" w:themeColor="accent2" w:themeShade="BF"/>
        </w:rPr>
        <w:t>4.1 About</w:t>
      </w:r>
      <w:bookmarkEnd w:id="37"/>
      <w:bookmarkEnd w:id="38"/>
    </w:p>
    <w:p w14:paraId="0999E1F5" w14:textId="77777777" w:rsidR="00003502" w:rsidRDefault="00003502" w:rsidP="00105227"/>
    <w:p w14:paraId="7E545E19" w14:textId="77777777" w:rsidR="00105227" w:rsidRDefault="00105227" w:rsidP="00105227">
      <w:r w:rsidRPr="002F2BE4">
        <w:rPr>
          <w:noProof/>
        </w:rPr>
        <w:t xml:space="preserve"> </w:t>
      </w:r>
      <w:r w:rsidRPr="002F2BE4">
        <w:rPr>
          <w:noProof/>
        </w:rPr>
        <w:drawing>
          <wp:anchor distT="0" distB="0" distL="114300" distR="114300" simplePos="0" relativeHeight="251721728" behindDoc="0" locked="0" layoutInCell="1" allowOverlap="1" wp14:anchorId="57DFE1AC" wp14:editId="42E162B8">
            <wp:simplePos x="0" y="0"/>
            <wp:positionH relativeFrom="column">
              <wp:posOffset>52705</wp:posOffset>
            </wp:positionH>
            <wp:positionV relativeFrom="paragraph">
              <wp:posOffset>17780</wp:posOffset>
            </wp:positionV>
            <wp:extent cx="3108960" cy="2780665"/>
            <wp:effectExtent l="19050" t="19050" r="15240" b="19685"/>
            <wp:wrapThrough wrapText="bothSides">
              <wp:wrapPolygon edited="0">
                <wp:start x="-132" y="-148"/>
                <wp:lineTo x="-132" y="21605"/>
                <wp:lineTo x="21574" y="21605"/>
                <wp:lineTo x="21574" y="-148"/>
                <wp:lineTo x="-132" y="-148"/>
              </wp:wrapPolygon>
            </wp:wrapThrough>
            <wp:docPr id="66" name="Picture 66" descr="A view of the library website home page. An arrow pointing to the library About contact information underneath the Book of the Day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view of the library website home page. An arrow pointing to the library About contact information underneath the Book of the Day Collection."/>
                    <pic:cNvPicPr/>
                  </pic:nvPicPr>
                  <pic:blipFill>
                    <a:blip r:embed="rId33"/>
                    <a:stretch>
                      <a:fillRect/>
                    </a:stretch>
                  </pic:blipFill>
                  <pic:spPr>
                    <a:xfrm>
                      <a:off x="0" y="0"/>
                      <a:ext cx="3108960" cy="2780665"/>
                    </a:xfrm>
                    <a:prstGeom prst="rect">
                      <a:avLst/>
                    </a:prstGeom>
                    <a:ln w="19050">
                      <a:solidFill>
                        <a:schemeClr val="tx1"/>
                      </a:solidFill>
                    </a:ln>
                  </pic:spPr>
                </pic:pic>
              </a:graphicData>
            </a:graphic>
          </wp:anchor>
        </w:drawing>
      </w:r>
      <w:r>
        <w:t xml:space="preserve">Information regarding the physical library can be found on the library website home page, underneath the </w:t>
      </w:r>
      <w:r>
        <w:rPr>
          <w:b/>
          <w:bCs/>
        </w:rPr>
        <w:t>Book of the Day Collection</w:t>
      </w:r>
      <w:r>
        <w:t xml:space="preserve">. </w:t>
      </w:r>
      <w:r w:rsidRPr="00842048">
        <w:rPr>
          <w:vertAlign w:val="superscript"/>
        </w:rPr>
        <w:t xml:space="preserve">(Figure </w:t>
      </w:r>
      <w:r>
        <w:rPr>
          <w:vertAlign w:val="superscript"/>
        </w:rPr>
        <w:t>4-1</w:t>
      </w:r>
      <w:r w:rsidRPr="00842048">
        <w:rPr>
          <w:vertAlign w:val="superscript"/>
        </w:rPr>
        <w:t>)</w:t>
      </w:r>
      <w:r>
        <w:t xml:space="preserve"> This section contains the library’s contact information, hours of operation, and physical address.</w:t>
      </w:r>
    </w:p>
    <w:p w14:paraId="05AAD6E7" w14:textId="77777777" w:rsidR="00105227" w:rsidRDefault="00105227" w:rsidP="00105227"/>
    <w:p w14:paraId="06030C1A" w14:textId="77777777" w:rsidR="00105227" w:rsidRDefault="00105227" w:rsidP="00105227"/>
    <w:p w14:paraId="3DF3ED0E" w14:textId="77777777" w:rsidR="00105227" w:rsidRDefault="00105227" w:rsidP="00105227"/>
    <w:p w14:paraId="51DA00FC" w14:textId="77777777" w:rsidR="00105227" w:rsidRDefault="00105227" w:rsidP="00105227"/>
    <w:p w14:paraId="3364A7A7" w14:textId="77777777" w:rsidR="00105227" w:rsidRDefault="00105227" w:rsidP="00105227"/>
    <w:p w14:paraId="37807EEB" w14:textId="4F3239D4" w:rsidR="00105227" w:rsidRDefault="00105227" w:rsidP="00105227"/>
    <w:p w14:paraId="5791E1A0" w14:textId="069D681A" w:rsidR="00105227" w:rsidRDefault="00105227" w:rsidP="00105227"/>
    <w:p w14:paraId="12899251" w14:textId="7B3264CF" w:rsidR="00105227" w:rsidRDefault="00105227" w:rsidP="00105227"/>
    <w:p w14:paraId="727B74B8" w14:textId="11C96354" w:rsidR="00003502" w:rsidRDefault="00003502" w:rsidP="00105227"/>
    <w:p w14:paraId="11A05F93" w14:textId="54E1683C" w:rsidR="00003502" w:rsidRDefault="00003502" w:rsidP="00105227">
      <w:r>
        <w:rPr>
          <w:noProof/>
        </w:rPr>
        <mc:AlternateContent>
          <mc:Choice Requires="wps">
            <w:drawing>
              <wp:anchor distT="0" distB="0" distL="114300" distR="114300" simplePos="0" relativeHeight="251720704" behindDoc="0" locked="0" layoutInCell="1" allowOverlap="1" wp14:anchorId="5B950183" wp14:editId="17FB0BF6">
                <wp:simplePos x="0" y="0"/>
                <wp:positionH relativeFrom="column">
                  <wp:posOffset>3255760</wp:posOffset>
                </wp:positionH>
                <wp:positionV relativeFrom="paragraph">
                  <wp:posOffset>41910</wp:posOffset>
                </wp:positionV>
                <wp:extent cx="2480310" cy="351790"/>
                <wp:effectExtent l="0" t="0" r="0" b="0"/>
                <wp:wrapThrough wrapText="bothSides">
                  <wp:wrapPolygon edited="0">
                    <wp:start x="0" y="0"/>
                    <wp:lineTo x="0" y="19884"/>
                    <wp:lineTo x="21401" y="19884"/>
                    <wp:lineTo x="21401" y="0"/>
                    <wp:lineTo x="0" y="0"/>
                  </wp:wrapPolygon>
                </wp:wrapThrough>
                <wp:docPr id="65" name="Text Box 65"/>
                <wp:cNvGraphicFramePr/>
                <a:graphic xmlns:a="http://schemas.openxmlformats.org/drawingml/2006/main">
                  <a:graphicData uri="http://schemas.microsoft.com/office/word/2010/wordprocessingShape">
                    <wps:wsp>
                      <wps:cNvSpPr txBox="1"/>
                      <wps:spPr>
                        <a:xfrm>
                          <a:off x="0" y="0"/>
                          <a:ext cx="2480310" cy="351790"/>
                        </a:xfrm>
                        <a:prstGeom prst="rect">
                          <a:avLst/>
                        </a:prstGeom>
                        <a:solidFill>
                          <a:prstClr val="white"/>
                        </a:solidFill>
                        <a:ln>
                          <a:noFill/>
                        </a:ln>
                      </wps:spPr>
                      <wps:txbx>
                        <w:txbxContent>
                          <w:p w14:paraId="4A1655D0" w14:textId="77777777" w:rsidR="00105227" w:rsidRPr="00D5500E" w:rsidRDefault="00105227" w:rsidP="00105227">
                            <w:pPr>
                              <w:pStyle w:val="Caption"/>
                            </w:pPr>
                            <w:r>
                              <w:t xml:space="preserve">Figure 4-1 </w:t>
                            </w:r>
                            <w:r>
                              <w:br/>
                              <w:t>Library Home Page Showing About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50183" id="Text Box 65" o:spid="_x0000_s1054" type="#_x0000_t202" style="position:absolute;margin-left:256.35pt;margin-top:3.3pt;width:195.3pt;height:27.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" stroked="f">
                <v:textbox inset="0,0,0,0">
                  <w:txbxContent>
                    <w:p w14:paraId="4A1655D0" w14:textId="77777777" w:rsidR="00105227" w:rsidRPr="00D5500E" w:rsidRDefault="00105227" w:rsidP="00105227">
                      <w:pPr>
                        <w:pStyle w:val="Caption"/>
                      </w:pPr>
                      <w:r>
                        <w:t xml:space="preserve">Figure 4-1 </w:t>
                      </w:r>
                      <w:r>
                        <w:br/>
                        <w:t>Library Home Page Showing About Section</w:t>
                      </w:r>
                    </w:p>
                  </w:txbxContent>
                </v:textbox>
                <w10:wrap type="through"/>
              </v:shape>
            </w:pict>
          </mc:Fallback>
        </mc:AlternateContent>
      </w:r>
    </w:p>
    <w:p w14:paraId="6F070129" w14:textId="09DFCE15" w:rsidR="00003502" w:rsidRDefault="00003502" w:rsidP="00105227"/>
    <w:p w14:paraId="69F1AB6E" w14:textId="2E586531" w:rsidR="00003502" w:rsidRDefault="00003502" w:rsidP="00105227"/>
    <w:p w14:paraId="102EE7AA" w14:textId="224CC664" w:rsidR="00003502" w:rsidRDefault="00003502" w:rsidP="00105227"/>
    <w:p w14:paraId="7663B04F" w14:textId="60D68293" w:rsidR="00003502" w:rsidRDefault="00003502" w:rsidP="00105227"/>
    <w:p w14:paraId="205C3BEA" w14:textId="6754CC37" w:rsidR="00003502" w:rsidRDefault="00003502" w:rsidP="00105227"/>
    <w:p w14:paraId="3B2B4B33" w14:textId="51990DF7" w:rsidR="00003502" w:rsidRDefault="00003502" w:rsidP="00105227"/>
    <w:p w14:paraId="77B99644" w14:textId="0F99BB63" w:rsidR="00003502" w:rsidRDefault="00003502" w:rsidP="00105227"/>
    <w:p w14:paraId="17B67034" w14:textId="012E6782" w:rsidR="00003502" w:rsidRDefault="00003502" w:rsidP="00105227"/>
    <w:p w14:paraId="6C458F5C" w14:textId="2D914C38" w:rsidR="00003502" w:rsidRDefault="00003502" w:rsidP="00105227"/>
    <w:p w14:paraId="3A25D0E4" w14:textId="7B255D5F" w:rsidR="00003502" w:rsidRDefault="00003502" w:rsidP="00105227"/>
    <w:p w14:paraId="637C0650" w14:textId="77777777" w:rsidR="00003502" w:rsidRPr="00842048" w:rsidRDefault="00003502" w:rsidP="00105227"/>
    <w:p w14:paraId="42BEE313" w14:textId="6668A70D" w:rsidR="00105227" w:rsidRPr="00003502" w:rsidRDefault="00105227" w:rsidP="00003502">
      <w:pPr>
        <w:pStyle w:val="Heading4"/>
        <w:rPr>
          <w:color w:val="009095" w:themeColor="accent2" w:themeShade="BF"/>
        </w:rPr>
      </w:pPr>
      <w:bookmarkStart w:id="39" w:name="_Toc121143383"/>
      <w:bookmarkStart w:id="40" w:name="_Toc121299062"/>
      <w:r w:rsidRPr="00003502">
        <w:rPr>
          <w:color w:val="009095" w:themeColor="accent2" w:themeShade="BF"/>
        </w:rPr>
        <w:lastRenderedPageBreak/>
        <w:t xml:space="preserve">4.2 </w:t>
      </w:r>
      <w:bookmarkEnd w:id="39"/>
      <w:r w:rsidRPr="00003502">
        <w:rPr>
          <w:color w:val="009095" w:themeColor="accent2" w:themeShade="BF"/>
        </w:rPr>
        <w:t>Calendar</w:t>
      </w:r>
      <w:bookmarkEnd w:id="40"/>
    </w:p>
    <w:p w14:paraId="57DD9515" w14:textId="77777777" w:rsidR="00003502" w:rsidRDefault="00003502" w:rsidP="00105227"/>
    <w:p w14:paraId="301A2BD7" w14:textId="77777777" w:rsidR="00105227" w:rsidRDefault="00105227" w:rsidP="00105227">
      <w:r w:rsidRPr="003B34DB">
        <w:rPr>
          <w:noProof/>
        </w:rPr>
        <w:drawing>
          <wp:anchor distT="0" distB="0" distL="114300" distR="114300" simplePos="0" relativeHeight="251722752" behindDoc="0" locked="0" layoutInCell="1" allowOverlap="1" wp14:anchorId="725C74D1" wp14:editId="5FFA7707">
            <wp:simplePos x="0" y="0"/>
            <wp:positionH relativeFrom="column">
              <wp:posOffset>21678</wp:posOffset>
            </wp:positionH>
            <wp:positionV relativeFrom="paragraph">
              <wp:posOffset>16882</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67" name="Picture 67" descr="A view of the library website home page. An arrow pointing to the Calendar button underneath the navigation bar Library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view of the library website home page. An arrow pointing to the Calendar button underneath the navigation bar Library drop-down menu."/>
                    <pic:cNvPicPr/>
                  </pic:nvPicPr>
                  <pic:blipFill>
                    <a:blip r:embed="rId34"/>
                    <a:stretch>
                      <a:fillRect/>
                    </a:stretch>
                  </pic:blipFill>
                  <pic:spPr>
                    <a:xfrm>
                      <a:off x="0" y="0"/>
                      <a:ext cx="3108960" cy="1422164"/>
                    </a:xfrm>
                    <a:prstGeom prst="rect">
                      <a:avLst/>
                    </a:prstGeom>
                    <a:ln w="19050">
                      <a:solidFill>
                        <a:schemeClr val="tx1"/>
                      </a:solidFill>
                    </a:ln>
                  </pic:spPr>
                </pic:pic>
              </a:graphicData>
            </a:graphic>
          </wp:anchor>
        </w:drawing>
      </w:r>
      <w:r>
        <w:t xml:space="preserve">The </w:t>
      </w:r>
      <w:r>
        <w:rPr>
          <w:b/>
          <w:bCs/>
        </w:rPr>
        <w:t xml:space="preserve">Calendar </w:t>
      </w:r>
      <w:r>
        <w:t xml:space="preserve">page can be accessed from any page on the library website via the navigation bar at the top. Click on </w:t>
      </w:r>
      <w:r>
        <w:rPr>
          <w:b/>
          <w:bCs/>
        </w:rPr>
        <w:t>Library</w:t>
      </w:r>
      <w:r>
        <w:t xml:space="preserve"> to open the drop-down menu and click on </w:t>
      </w:r>
      <w:r>
        <w:rPr>
          <w:b/>
          <w:bCs/>
        </w:rPr>
        <w:t>Calendar</w:t>
      </w:r>
      <w:r>
        <w:t xml:space="preserve">. </w:t>
      </w:r>
      <w:r w:rsidRPr="003B34DB">
        <w:rPr>
          <w:vertAlign w:val="superscript"/>
        </w:rPr>
        <w:t>(Figure 4-2)</w:t>
      </w:r>
      <w:r>
        <w:t xml:space="preserve"> </w:t>
      </w:r>
    </w:p>
    <w:p w14:paraId="7710AC12" w14:textId="04A73E80" w:rsidR="00105227" w:rsidRDefault="00105227" w:rsidP="00105227"/>
    <w:p w14:paraId="55A62DFE" w14:textId="256F0DFE" w:rsidR="00105227" w:rsidRDefault="00105227" w:rsidP="00105227"/>
    <w:p w14:paraId="633F4210" w14:textId="1F15735E" w:rsidR="00105227" w:rsidRDefault="00003502" w:rsidP="00105227">
      <w:r>
        <w:rPr>
          <w:noProof/>
        </w:rPr>
        <mc:AlternateContent>
          <mc:Choice Requires="wps">
            <w:drawing>
              <wp:anchor distT="0" distB="0" distL="114300" distR="114300" simplePos="0" relativeHeight="251723776" behindDoc="0" locked="0" layoutInCell="1" allowOverlap="1" wp14:anchorId="26B5202F" wp14:editId="0F742F3D">
                <wp:simplePos x="0" y="0"/>
                <wp:positionH relativeFrom="column">
                  <wp:posOffset>3208020</wp:posOffset>
                </wp:positionH>
                <wp:positionV relativeFrom="paragraph">
                  <wp:posOffset>12700</wp:posOffset>
                </wp:positionV>
                <wp:extent cx="2753360" cy="335915"/>
                <wp:effectExtent l="0" t="0" r="8890" b="6985"/>
                <wp:wrapThrough wrapText="bothSides">
                  <wp:wrapPolygon edited="0">
                    <wp:start x="0" y="0"/>
                    <wp:lineTo x="0" y="20824"/>
                    <wp:lineTo x="21520" y="20824"/>
                    <wp:lineTo x="21520" y="0"/>
                    <wp:lineTo x="0" y="0"/>
                  </wp:wrapPolygon>
                </wp:wrapThrough>
                <wp:docPr id="68" name="Text Box 68"/>
                <wp:cNvGraphicFramePr/>
                <a:graphic xmlns:a="http://schemas.openxmlformats.org/drawingml/2006/main">
                  <a:graphicData uri="http://schemas.microsoft.com/office/word/2010/wordprocessingShape">
                    <wps:wsp>
                      <wps:cNvSpPr txBox="1"/>
                      <wps:spPr>
                        <a:xfrm>
                          <a:off x="0" y="0"/>
                          <a:ext cx="2753360" cy="335915"/>
                        </a:xfrm>
                        <a:prstGeom prst="rect">
                          <a:avLst/>
                        </a:prstGeom>
                        <a:solidFill>
                          <a:prstClr val="white"/>
                        </a:solidFill>
                        <a:ln>
                          <a:noFill/>
                        </a:ln>
                      </wps:spPr>
                      <wps:txbx>
                        <w:txbxContent>
                          <w:p w14:paraId="55E6F7BA" w14:textId="77777777" w:rsidR="00105227" w:rsidRPr="00C446A9" w:rsidRDefault="00105227" w:rsidP="00105227">
                            <w:pPr>
                              <w:pStyle w:val="Caption"/>
                            </w:pPr>
                            <w:r>
                              <w:t xml:space="preserve">Figure 4-2 </w:t>
                            </w:r>
                            <w:r>
                              <w:br/>
                              <w:t>Library Home Page Showing Calendar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202F" id="Text Box 68" o:spid="_x0000_s1055" type="#_x0000_t202" style="position:absolute;margin-left:252.6pt;margin-top:1pt;width:216.8pt;height:26.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" stroked="f">
                <v:textbox inset="0,0,0,0">
                  <w:txbxContent>
                    <w:p w14:paraId="55E6F7BA" w14:textId="77777777" w:rsidR="00105227" w:rsidRPr="00C446A9" w:rsidRDefault="00105227" w:rsidP="00105227">
                      <w:pPr>
                        <w:pStyle w:val="Caption"/>
                      </w:pPr>
                      <w:r>
                        <w:t xml:space="preserve">Figure 4-2 </w:t>
                      </w:r>
                      <w:r>
                        <w:br/>
                        <w:t>Library Home Page Showing Calendar Button</w:t>
                      </w:r>
                    </w:p>
                  </w:txbxContent>
                </v:textbox>
                <w10:wrap type="through"/>
              </v:shape>
            </w:pict>
          </mc:Fallback>
        </mc:AlternateContent>
      </w:r>
    </w:p>
    <w:p w14:paraId="0CD64305" w14:textId="77777777" w:rsidR="00105227" w:rsidRDefault="00105227" w:rsidP="00105227"/>
    <w:p w14:paraId="12D5DD2D" w14:textId="77777777" w:rsidR="00105227" w:rsidRDefault="00105227" w:rsidP="00105227"/>
    <w:p w14:paraId="0276A3EB" w14:textId="77777777" w:rsidR="00105227" w:rsidRDefault="00105227" w:rsidP="00105227"/>
    <w:p w14:paraId="1C7B2CDD" w14:textId="77777777" w:rsidR="00105227" w:rsidRDefault="00105227" w:rsidP="00105227"/>
    <w:p w14:paraId="3C74E07F" w14:textId="77777777" w:rsidR="00105227" w:rsidRDefault="00105227" w:rsidP="00105227">
      <w:pPr>
        <w:rPr>
          <w:vertAlign w:val="superscript"/>
        </w:rPr>
      </w:pPr>
      <w:r w:rsidRPr="00B14B31">
        <w:rPr>
          <w:noProof/>
        </w:rPr>
        <w:drawing>
          <wp:anchor distT="0" distB="0" distL="114300" distR="114300" simplePos="0" relativeHeight="251724800" behindDoc="0" locked="0" layoutInCell="1" allowOverlap="1" wp14:anchorId="61687E91" wp14:editId="00CC6F46">
            <wp:simplePos x="0" y="0"/>
            <wp:positionH relativeFrom="margin">
              <wp:align>left</wp:align>
            </wp:positionH>
            <wp:positionV relativeFrom="paragraph">
              <wp:posOffset>36830</wp:posOffset>
            </wp:positionV>
            <wp:extent cx="3108960" cy="3575612"/>
            <wp:effectExtent l="19050" t="19050" r="15240" b="25400"/>
            <wp:wrapThrough wrapText="bothSides">
              <wp:wrapPolygon edited="0">
                <wp:start x="-132" y="-115"/>
                <wp:lineTo x="-132" y="21638"/>
                <wp:lineTo x="21574" y="21638"/>
                <wp:lineTo x="21574" y="-115"/>
                <wp:lineTo x="-132" y="-115"/>
              </wp:wrapPolygon>
            </wp:wrapThrough>
            <wp:docPr id="69" name="Picture 69" descr="A view of the Calendar page showing a calendar and event information. Arrows pointing to the Previous month and Next month buttons above the calendar. Another arrow pointing to event information below th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view of the Calendar page showing a calendar and event information. Arrows pointing to the Previous month and Next month buttons above the calendar. Another arrow pointing to event information below the calendar."/>
                    <pic:cNvPicPr/>
                  </pic:nvPicPr>
                  <pic:blipFill>
                    <a:blip r:embed="rId35"/>
                    <a:stretch>
                      <a:fillRect/>
                    </a:stretch>
                  </pic:blipFill>
                  <pic:spPr>
                    <a:xfrm>
                      <a:off x="0" y="0"/>
                      <a:ext cx="3108960" cy="3575612"/>
                    </a:xfrm>
                    <a:prstGeom prst="rect">
                      <a:avLst/>
                    </a:prstGeom>
                    <a:ln w="19050">
                      <a:solidFill>
                        <a:schemeClr val="tx1"/>
                      </a:solidFill>
                    </a:ln>
                  </pic:spPr>
                </pic:pic>
              </a:graphicData>
            </a:graphic>
          </wp:anchor>
        </w:drawing>
      </w:r>
      <w:r>
        <w:t xml:space="preserve">On the </w:t>
      </w:r>
      <w:r>
        <w:rPr>
          <w:b/>
          <w:bCs/>
        </w:rPr>
        <w:t xml:space="preserve">Calendar </w:t>
      </w:r>
      <w:r>
        <w:t xml:space="preserve">page is a monthly view of the events the library is hosting. You can change which month you are viewing by clicking the </w:t>
      </w:r>
      <w:r>
        <w:rPr>
          <w:b/>
          <w:bCs/>
        </w:rPr>
        <w:t>Previous month</w:t>
      </w:r>
      <w:r>
        <w:t xml:space="preserve"> and </w:t>
      </w:r>
      <w:r>
        <w:rPr>
          <w:b/>
          <w:bCs/>
        </w:rPr>
        <w:t>Next month</w:t>
      </w:r>
      <w:r>
        <w:t xml:space="preserve"> buttons above the calendar. Below the calendar is a list view of the selected month’s events, including information such as event name, day, time, and description. </w:t>
      </w:r>
      <w:r w:rsidRPr="003B34DB">
        <w:rPr>
          <w:vertAlign w:val="superscript"/>
        </w:rPr>
        <w:t>(Figure 4-3)</w:t>
      </w:r>
    </w:p>
    <w:p w14:paraId="6AD53A2E" w14:textId="77777777" w:rsidR="00105227" w:rsidRDefault="00105227" w:rsidP="00105227">
      <w:pPr>
        <w:rPr>
          <w:vertAlign w:val="superscript"/>
        </w:rPr>
      </w:pPr>
    </w:p>
    <w:p w14:paraId="1125F2F2" w14:textId="77777777" w:rsidR="00105227" w:rsidRDefault="00105227" w:rsidP="00105227">
      <w:pPr>
        <w:rPr>
          <w:vertAlign w:val="superscript"/>
        </w:rPr>
      </w:pPr>
    </w:p>
    <w:p w14:paraId="77E5E7AE" w14:textId="77777777" w:rsidR="00105227" w:rsidRDefault="00105227" w:rsidP="00105227">
      <w:pPr>
        <w:rPr>
          <w:vertAlign w:val="superscript"/>
        </w:rPr>
      </w:pPr>
    </w:p>
    <w:p w14:paraId="49F60023" w14:textId="77777777" w:rsidR="00105227" w:rsidRDefault="00105227" w:rsidP="00105227">
      <w:pPr>
        <w:rPr>
          <w:vertAlign w:val="superscript"/>
        </w:rPr>
      </w:pPr>
    </w:p>
    <w:p w14:paraId="7D70175A" w14:textId="77777777" w:rsidR="00105227" w:rsidRDefault="00105227" w:rsidP="00105227">
      <w:pPr>
        <w:rPr>
          <w:vertAlign w:val="superscript"/>
        </w:rPr>
      </w:pPr>
    </w:p>
    <w:p w14:paraId="503CD354" w14:textId="76C11C49" w:rsidR="00105227" w:rsidRDefault="00105227" w:rsidP="00105227">
      <w:pPr>
        <w:rPr>
          <w:vertAlign w:val="superscript"/>
        </w:rPr>
      </w:pPr>
    </w:p>
    <w:p w14:paraId="48840C44" w14:textId="69C4BCDF" w:rsidR="00105227" w:rsidRDefault="00105227" w:rsidP="00105227">
      <w:pPr>
        <w:rPr>
          <w:vertAlign w:val="superscript"/>
        </w:rPr>
      </w:pPr>
    </w:p>
    <w:p w14:paraId="0CD762E0" w14:textId="1C64FB6A" w:rsidR="00105227" w:rsidRDefault="00105227" w:rsidP="00105227"/>
    <w:p w14:paraId="3DF8DA81" w14:textId="4D49B628" w:rsidR="00105227" w:rsidRDefault="00105227" w:rsidP="00105227"/>
    <w:p w14:paraId="7ABBA18A" w14:textId="5476BC3B" w:rsidR="00003502" w:rsidRDefault="00003502" w:rsidP="00105227"/>
    <w:p w14:paraId="7963A7E2" w14:textId="696714A1" w:rsidR="00003502" w:rsidRDefault="00003502" w:rsidP="00105227">
      <w:r>
        <w:rPr>
          <w:noProof/>
        </w:rPr>
        <mc:AlternateContent>
          <mc:Choice Requires="wps">
            <w:drawing>
              <wp:anchor distT="0" distB="0" distL="114300" distR="114300" simplePos="0" relativeHeight="251725824" behindDoc="0" locked="0" layoutInCell="1" allowOverlap="1" wp14:anchorId="3DD587CD" wp14:editId="12B3CC03">
                <wp:simplePos x="0" y="0"/>
                <wp:positionH relativeFrom="column">
                  <wp:posOffset>3192030</wp:posOffset>
                </wp:positionH>
                <wp:positionV relativeFrom="paragraph">
                  <wp:posOffset>275186</wp:posOffset>
                </wp:positionV>
                <wp:extent cx="3357880" cy="325755"/>
                <wp:effectExtent l="0" t="0" r="0" b="0"/>
                <wp:wrapThrough wrapText="bothSides">
                  <wp:wrapPolygon edited="0">
                    <wp:start x="0" y="0"/>
                    <wp:lineTo x="0" y="20211"/>
                    <wp:lineTo x="21445" y="20211"/>
                    <wp:lineTo x="21445" y="0"/>
                    <wp:lineTo x="0" y="0"/>
                  </wp:wrapPolygon>
                </wp:wrapThrough>
                <wp:docPr id="70" name="Text Box 70"/>
                <wp:cNvGraphicFramePr/>
                <a:graphic xmlns:a="http://schemas.openxmlformats.org/drawingml/2006/main">
                  <a:graphicData uri="http://schemas.microsoft.com/office/word/2010/wordprocessingShape">
                    <wps:wsp>
                      <wps:cNvSpPr txBox="1"/>
                      <wps:spPr>
                        <a:xfrm>
                          <a:off x="0" y="0"/>
                          <a:ext cx="3357880" cy="325755"/>
                        </a:xfrm>
                        <a:prstGeom prst="rect">
                          <a:avLst/>
                        </a:prstGeom>
                        <a:solidFill>
                          <a:prstClr val="white"/>
                        </a:solidFill>
                        <a:ln>
                          <a:noFill/>
                        </a:ln>
                      </wps:spPr>
                      <wps:txbx>
                        <w:txbxContent>
                          <w:p w14:paraId="18BA892B" w14:textId="77777777" w:rsidR="00105227" w:rsidRPr="00F86EC8" w:rsidRDefault="00105227" w:rsidP="00105227">
                            <w:pPr>
                              <w:pStyle w:val="Caption"/>
                            </w:pPr>
                            <w:r>
                              <w:t>Figure 4-3</w:t>
                            </w:r>
                            <w:r>
                              <w:br/>
                              <w:t>Calendar Page Showing Month Buttons and Event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587CD" id="Text Box 70" o:spid="_x0000_s1056" type="#_x0000_t202" style="position:absolute;margin-left:251.35pt;margin-top:21.65pt;width:264.4pt;height:25.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" stroked="f">
                <v:textbox inset="0,0,0,0">
                  <w:txbxContent>
                    <w:p w14:paraId="18BA892B" w14:textId="77777777" w:rsidR="00105227" w:rsidRPr="00F86EC8" w:rsidRDefault="00105227" w:rsidP="00105227">
                      <w:pPr>
                        <w:pStyle w:val="Caption"/>
                      </w:pPr>
                      <w:r>
                        <w:t>Figure 4-3</w:t>
                      </w:r>
                      <w:r>
                        <w:br/>
                        <w:t>Calendar Page Showing Month Buttons and Event Details</w:t>
                      </w:r>
                    </w:p>
                  </w:txbxContent>
                </v:textbox>
                <w10:wrap type="through"/>
              </v:shape>
            </w:pict>
          </mc:Fallback>
        </mc:AlternateContent>
      </w:r>
    </w:p>
    <w:p w14:paraId="6DECFC4D" w14:textId="1F769919" w:rsidR="00003502" w:rsidRDefault="00003502" w:rsidP="00105227"/>
    <w:p w14:paraId="23DC22AF" w14:textId="082782CC" w:rsidR="00003502" w:rsidRDefault="00003502" w:rsidP="00105227"/>
    <w:p w14:paraId="0EE36A5F" w14:textId="6684E81D" w:rsidR="00105227" w:rsidRDefault="00105227" w:rsidP="00003502">
      <w:pPr>
        <w:pStyle w:val="Heading4"/>
        <w:rPr>
          <w:color w:val="009095" w:themeColor="accent2" w:themeShade="BF"/>
        </w:rPr>
      </w:pPr>
      <w:bookmarkStart w:id="41" w:name="_Toc121143386"/>
      <w:bookmarkStart w:id="42" w:name="_Toc121299063"/>
      <w:r w:rsidRPr="00003502">
        <w:rPr>
          <w:color w:val="009095" w:themeColor="accent2" w:themeShade="BF"/>
        </w:rPr>
        <w:t>4.3 Contact</w:t>
      </w:r>
      <w:bookmarkEnd w:id="41"/>
      <w:bookmarkEnd w:id="42"/>
    </w:p>
    <w:p w14:paraId="13C98C6F" w14:textId="77777777" w:rsidR="00003502" w:rsidRPr="00003502" w:rsidRDefault="00003502" w:rsidP="00003502"/>
    <w:p w14:paraId="45747A61" w14:textId="77777777" w:rsidR="00105227" w:rsidRDefault="00105227" w:rsidP="00105227">
      <w:r>
        <w:rPr>
          <w:noProof/>
        </w:rPr>
        <mc:AlternateContent>
          <mc:Choice Requires="wps">
            <w:drawing>
              <wp:anchor distT="0" distB="0" distL="114300" distR="114300" simplePos="0" relativeHeight="251727872" behindDoc="0" locked="0" layoutInCell="1" allowOverlap="1" wp14:anchorId="5D40F3CF" wp14:editId="1FD625E4">
                <wp:simplePos x="0" y="0"/>
                <wp:positionH relativeFrom="column">
                  <wp:posOffset>4067810</wp:posOffset>
                </wp:positionH>
                <wp:positionV relativeFrom="paragraph">
                  <wp:posOffset>1490980</wp:posOffset>
                </wp:positionV>
                <wp:extent cx="2321560" cy="287020"/>
                <wp:effectExtent l="0" t="0" r="2540" b="0"/>
                <wp:wrapThrough wrapText="bothSides">
                  <wp:wrapPolygon edited="0">
                    <wp:start x="0" y="0"/>
                    <wp:lineTo x="0" y="20071"/>
                    <wp:lineTo x="21446" y="20071"/>
                    <wp:lineTo x="21446" y="0"/>
                    <wp:lineTo x="0" y="0"/>
                  </wp:wrapPolygon>
                </wp:wrapThrough>
                <wp:docPr id="72" name="Text Box 72"/>
                <wp:cNvGraphicFramePr/>
                <a:graphic xmlns:a="http://schemas.openxmlformats.org/drawingml/2006/main">
                  <a:graphicData uri="http://schemas.microsoft.com/office/word/2010/wordprocessingShape">
                    <wps:wsp>
                      <wps:cNvSpPr txBox="1"/>
                      <wps:spPr>
                        <a:xfrm>
                          <a:off x="0" y="0"/>
                          <a:ext cx="2321560" cy="287020"/>
                        </a:xfrm>
                        <a:prstGeom prst="rect">
                          <a:avLst/>
                        </a:prstGeom>
                        <a:solidFill>
                          <a:prstClr val="white"/>
                        </a:solidFill>
                        <a:ln>
                          <a:noFill/>
                        </a:ln>
                      </wps:spPr>
                      <wps:txbx>
                        <w:txbxContent>
                          <w:p w14:paraId="472CEDFE" w14:textId="77777777" w:rsidR="00105227" w:rsidRPr="004900E7" w:rsidRDefault="00105227" w:rsidP="00105227">
                            <w:pPr>
                              <w:pStyle w:val="Caption"/>
                            </w:pPr>
                            <w:r>
                              <w:t xml:space="preserve">Figure 4-4 </w:t>
                            </w:r>
                            <w:r>
                              <w:br/>
                              <w:t>Library Home Page Showing Contact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F3CF" id="Text Box 72" o:spid="_x0000_s1057" type="#_x0000_t202" style="position:absolute;margin-left:320.3pt;margin-top:117.4pt;width:182.8pt;height:22.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" stroked="f">
                <v:textbox inset="0,0,0,0">
                  <w:txbxContent>
                    <w:p w14:paraId="472CEDFE" w14:textId="77777777" w:rsidR="00105227" w:rsidRPr="004900E7" w:rsidRDefault="00105227" w:rsidP="00105227">
                      <w:pPr>
                        <w:pStyle w:val="Caption"/>
                      </w:pPr>
                      <w:r>
                        <w:t xml:space="preserve">Figure 4-4 </w:t>
                      </w:r>
                      <w:r>
                        <w:br/>
                        <w:t>Library Home Page Showing Contact Button</w:t>
                      </w:r>
                    </w:p>
                  </w:txbxContent>
                </v:textbox>
                <w10:wrap type="through"/>
              </v:shape>
            </w:pict>
          </mc:Fallback>
        </mc:AlternateContent>
      </w:r>
      <w:r w:rsidRPr="00CB5DF0">
        <w:rPr>
          <w:noProof/>
        </w:rPr>
        <w:drawing>
          <wp:anchor distT="0" distB="0" distL="114300" distR="114300" simplePos="0" relativeHeight="251726848" behindDoc="0" locked="0" layoutInCell="1" allowOverlap="1" wp14:anchorId="75785F8F" wp14:editId="25F6F8F2">
            <wp:simplePos x="0" y="0"/>
            <wp:positionH relativeFrom="margin">
              <wp:align>left</wp:align>
            </wp:positionH>
            <wp:positionV relativeFrom="paragraph">
              <wp:posOffset>20955</wp:posOffset>
            </wp:positionV>
            <wp:extent cx="3931920" cy="1798619"/>
            <wp:effectExtent l="19050" t="19050" r="11430" b="11430"/>
            <wp:wrapThrough wrapText="bothSides">
              <wp:wrapPolygon edited="0">
                <wp:start x="-105" y="-229"/>
                <wp:lineTo x="-105" y="21508"/>
                <wp:lineTo x="21558" y="21508"/>
                <wp:lineTo x="21558" y="-229"/>
                <wp:lineTo x="-105" y="-229"/>
              </wp:wrapPolygon>
            </wp:wrapThrough>
            <wp:docPr id="71" name="Picture 71" descr="A view of the library website home page. An arrow pointing to the Contact button underneath the navigation bar Library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view of the library website home page. An arrow pointing to the Contact button underneath the navigation bar Library drop-down menu."/>
                    <pic:cNvPicPr/>
                  </pic:nvPicPr>
                  <pic:blipFill>
                    <a:blip r:embed="rId36"/>
                    <a:stretch>
                      <a:fillRect/>
                    </a:stretch>
                  </pic:blipFill>
                  <pic:spPr>
                    <a:xfrm>
                      <a:off x="0" y="0"/>
                      <a:ext cx="3931920" cy="1798619"/>
                    </a:xfrm>
                    <a:prstGeom prst="rect">
                      <a:avLst/>
                    </a:prstGeom>
                    <a:ln w="19050">
                      <a:solidFill>
                        <a:schemeClr val="tx1"/>
                      </a:solidFill>
                    </a:ln>
                  </pic:spPr>
                </pic:pic>
              </a:graphicData>
            </a:graphic>
          </wp:anchor>
        </w:drawing>
      </w:r>
      <w:r>
        <w:t xml:space="preserve">The library website has a page where users or visitors can contact the library staff with their questions or concerns. The </w:t>
      </w:r>
      <w:r>
        <w:rPr>
          <w:b/>
          <w:bCs/>
        </w:rPr>
        <w:t xml:space="preserve">Contact </w:t>
      </w:r>
      <w:r>
        <w:t xml:space="preserve">page can be accessed from any page on the library website via the navigation bar at the top. Click on </w:t>
      </w:r>
      <w:r>
        <w:rPr>
          <w:b/>
          <w:bCs/>
        </w:rPr>
        <w:t>Library</w:t>
      </w:r>
      <w:r>
        <w:t xml:space="preserve"> to open the drop-down menu and click on </w:t>
      </w:r>
      <w:r>
        <w:rPr>
          <w:b/>
          <w:bCs/>
        </w:rPr>
        <w:t>Contact</w:t>
      </w:r>
      <w:r>
        <w:t xml:space="preserve">. </w:t>
      </w:r>
      <w:r w:rsidRPr="00CB5DF0">
        <w:rPr>
          <w:vertAlign w:val="superscript"/>
        </w:rPr>
        <w:t>(Figure 4-4)</w:t>
      </w:r>
      <w:r>
        <w:t xml:space="preserve"> </w:t>
      </w:r>
    </w:p>
    <w:p w14:paraId="2087BA1A" w14:textId="77777777" w:rsidR="00105227" w:rsidRDefault="00105227" w:rsidP="00105227"/>
    <w:p w14:paraId="11FB2947" w14:textId="77777777" w:rsidR="00105227" w:rsidRDefault="00105227" w:rsidP="00105227">
      <w:r w:rsidRPr="00CB5DF0">
        <w:rPr>
          <w:noProof/>
        </w:rPr>
        <w:lastRenderedPageBreak/>
        <w:drawing>
          <wp:anchor distT="0" distB="0" distL="114300" distR="114300" simplePos="0" relativeHeight="251728896" behindDoc="0" locked="0" layoutInCell="1" allowOverlap="1" wp14:anchorId="0EB92978" wp14:editId="707893FE">
            <wp:simplePos x="0" y="0"/>
            <wp:positionH relativeFrom="margin">
              <wp:align>left</wp:align>
            </wp:positionH>
            <wp:positionV relativeFrom="paragraph">
              <wp:posOffset>-209036</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73" name="Picture 73" descr="A view of the Contact Us page showing a form and fields for first name, last name, e-mail, and message. An arrow pointing to the Submit button at the bottom left of the screen underneath th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view of the Contact Us page showing a form and fields for first name, last name, e-mail, and message. An arrow pointing to the Submit button at the bottom left of the screen underneath the form."/>
                    <pic:cNvPicPr/>
                  </pic:nvPicPr>
                  <pic:blipFill>
                    <a:blip r:embed="rId37"/>
                    <a:stretch>
                      <a:fillRect/>
                    </a:stretch>
                  </pic:blipFill>
                  <pic:spPr>
                    <a:xfrm>
                      <a:off x="0" y="0"/>
                      <a:ext cx="3108960" cy="2780792"/>
                    </a:xfrm>
                    <a:prstGeom prst="rect">
                      <a:avLst/>
                    </a:prstGeom>
                    <a:ln w="19050">
                      <a:solidFill>
                        <a:schemeClr val="tx1"/>
                      </a:solidFill>
                    </a:ln>
                  </pic:spPr>
                </pic:pic>
              </a:graphicData>
            </a:graphic>
          </wp:anchor>
        </w:drawing>
      </w:r>
      <w:r>
        <w:t xml:space="preserve">To use the </w:t>
      </w:r>
      <w:r>
        <w:rPr>
          <w:b/>
          <w:bCs/>
        </w:rPr>
        <w:t>Contact Us</w:t>
      </w:r>
      <w:r>
        <w:t xml:space="preserve"> form, fill out each field (</w:t>
      </w:r>
      <w:r>
        <w:rPr>
          <w:b/>
          <w:bCs/>
        </w:rPr>
        <w:t xml:space="preserve">First name, Last name, Email, </w:t>
      </w:r>
      <w:r>
        <w:t xml:space="preserve">and </w:t>
      </w:r>
      <w:r>
        <w:rPr>
          <w:b/>
          <w:bCs/>
        </w:rPr>
        <w:t>Message</w:t>
      </w:r>
      <w:r>
        <w:t xml:space="preserve">) then click </w:t>
      </w:r>
      <w:r>
        <w:rPr>
          <w:b/>
          <w:bCs/>
        </w:rPr>
        <w:t>Submit</w:t>
      </w:r>
      <w:r>
        <w:t xml:space="preserve"> at the bottom of the form. </w:t>
      </w:r>
      <w:r w:rsidRPr="005F7E8B">
        <w:rPr>
          <w:vertAlign w:val="superscript"/>
        </w:rPr>
        <w:t>(Figure 4-5)</w:t>
      </w:r>
    </w:p>
    <w:p w14:paraId="6B6B3440" w14:textId="77777777" w:rsidR="00105227" w:rsidRDefault="00105227" w:rsidP="00105227"/>
    <w:p w14:paraId="0AC06294" w14:textId="77777777" w:rsidR="00105227" w:rsidRDefault="00105227" w:rsidP="00105227"/>
    <w:p w14:paraId="11928DD4" w14:textId="77777777" w:rsidR="00105227" w:rsidRDefault="00105227" w:rsidP="00105227"/>
    <w:p w14:paraId="3E57AB1F" w14:textId="77777777" w:rsidR="00105227" w:rsidRDefault="00105227" w:rsidP="00105227"/>
    <w:p w14:paraId="444CAB70" w14:textId="77777777" w:rsidR="00105227" w:rsidRDefault="00105227" w:rsidP="00105227"/>
    <w:p w14:paraId="4C59C619" w14:textId="4086F050" w:rsidR="00105227" w:rsidRDefault="00105227" w:rsidP="00105227"/>
    <w:p w14:paraId="2B1181D4" w14:textId="77777777" w:rsidR="00105227" w:rsidRDefault="00105227" w:rsidP="00105227"/>
    <w:p w14:paraId="1C4831E7" w14:textId="63016DA6" w:rsidR="00003502" w:rsidRDefault="00003502" w:rsidP="00105227">
      <w:bookmarkStart w:id="43" w:name="_Toc121299064"/>
    </w:p>
    <w:p w14:paraId="11789701" w14:textId="2FF6DCD1" w:rsidR="00003502" w:rsidRDefault="00003502" w:rsidP="00105227"/>
    <w:p w14:paraId="4056E0D8" w14:textId="7EF95970" w:rsidR="00003502" w:rsidRDefault="00003502" w:rsidP="00105227"/>
    <w:p w14:paraId="79D61013" w14:textId="2510C90C" w:rsidR="00003502" w:rsidRDefault="00003502" w:rsidP="00105227"/>
    <w:p w14:paraId="69C666C4" w14:textId="13BE021C" w:rsidR="00003502" w:rsidRDefault="00003502" w:rsidP="00105227">
      <w:r>
        <w:rPr>
          <w:noProof/>
        </w:rPr>
        <mc:AlternateContent>
          <mc:Choice Requires="wps">
            <w:drawing>
              <wp:anchor distT="0" distB="0" distL="114300" distR="114300" simplePos="0" relativeHeight="251729920" behindDoc="0" locked="0" layoutInCell="1" allowOverlap="1" wp14:anchorId="5CD26857" wp14:editId="51724AB4">
                <wp:simplePos x="0" y="0"/>
                <wp:positionH relativeFrom="margin">
                  <wp:posOffset>3214196</wp:posOffset>
                </wp:positionH>
                <wp:positionV relativeFrom="paragraph">
                  <wp:posOffset>12873</wp:posOffset>
                </wp:positionV>
                <wp:extent cx="3108960" cy="635"/>
                <wp:effectExtent l="0" t="0" r="0" b="0"/>
                <wp:wrapThrough wrapText="bothSides">
                  <wp:wrapPolygon edited="0">
                    <wp:start x="0" y="0"/>
                    <wp:lineTo x="0" y="20282"/>
                    <wp:lineTo x="21441" y="20282"/>
                    <wp:lineTo x="21441" y="0"/>
                    <wp:lineTo x="0" y="0"/>
                  </wp:wrapPolygon>
                </wp:wrapThrough>
                <wp:docPr id="74" name="Text Box 74"/>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21B30C08" w14:textId="77777777" w:rsidR="00105227" w:rsidRPr="008E22B5" w:rsidRDefault="00105227" w:rsidP="00105227">
                            <w:pPr>
                              <w:pStyle w:val="Caption"/>
                            </w:pPr>
                            <w:r>
                              <w:t xml:space="preserve">Figure 4-5 </w:t>
                            </w:r>
                            <w:r>
                              <w:br/>
                              <w:t>Contact Us Page Showing Submit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26857" id="Text Box 74" o:spid="_x0000_s1058" type="#_x0000_t202" style="position:absolute;margin-left:253.1pt;margin-top:1pt;width:244.8pt;height:.05pt;z-index:251729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9ZGgIAAEA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2fT204JcknyLm48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" stroked="f">
                <v:textbox style="mso-fit-shape-to-text:t" inset="0,0,0,0">
                  <w:txbxContent>
                    <w:p w14:paraId="21B30C08" w14:textId="77777777" w:rsidR="00105227" w:rsidRPr="008E22B5" w:rsidRDefault="00105227" w:rsidP="00105227">
                      <w:pPr>
                        <w:pStyle w:val="Caption"/>
                      </w:pPr>
                      <w:r>
                        <w:t xml:space="preserve">Figure 4-5 </w:t>
                      </w:r>
                      <w:r>
                        <w:br/>
                        <w:t>Contact Us Page Showing Submit Button</w:t>
                      </w:r>
                    </w:p>
                  </w:txbxContent>
                </v:textbox>
                <w10:wrap type="through" anchorx="margin"/>
              </v:shape>
            </w:pict>
          </mc:Fallback>
        </mc:AlternateContent>
      </w:r>
    </w:p>
    <w:p w14:paraId="5F5C523E" w14:textId="77777777" w:rsidR="00003502" w:rsidRDefault="00003502" w:rsidP="00105227"/>
    <w:p w14:paraId="7383E06F" w14:textId="77777777" w:rsidR="00003502" w:rsidRDefault="00003502" w:rsidP="00105227"/>
    <w:p w14:paraId="09184F96" w14:textId="77777777" w:rsidR="00003502" w:rsidRDefault="00003502" w:rsidP="00105227"/>
    <w:p w14:paraId="59AE6633" w14:textId="04B1F32E" w:rsidR="00105227" w:rsidRPr="00003502" w:rsidRDefault="00105227" w:rsidP="00003502">
      <w:pPr>
        <w:ind w:firstLine="720"/>
        <w:rPr>
          <w:rStyle w:val="Emphasis"/>
        </w:rPr>
      </w:pPr>
      <w:r w:rsidRPr="00003502">
        <w:rPr>
          <w:rStyle w:val="Emphasis"/>
        </w:rPr>
        <w:t>4.3.1 Contact Staff View</w:t>
      </w:r>
      <w:bookmarkEnd w:id="43"/>
    </w:p>
    <w:p w14:paraId="39CADC57" w14:textId="77777777" w:rsidR="00003502" w:rsidRDefault="00003502" w:rsidP="00105227"/>
    <w:p w14:paraId="1293979C" w14:textId="77777777" w:rsidR="00105227" w:rsidRDefault="00105227" w:rsidP="00105227">
      <w:r w:rsidRPr="00D77532">
        <w:rPr>
          <w:noProof/>
        </w:rPr>
        <w:drawing>
          <wp:anchor distT="0" distB="0" distL="114300" distR="114300" simplePos="0" relativeHeight="251731968" behindDoc="1" locked="0" layoutInCell="1" allowOverlap="1" wp14:anchorId="1BC2BF9F" wp14:editId="193E01EB">
            <wp:simplePos x="0" y="0"/>
            <wp:positionH relativeFrom="margin">
              <wp:align>left</wp:align>
            </wp:positionH>
            <wp:positionV relativeFrom="paragraph">
              <wp:posOffset>25509</wp:posOffset>
            </wp:positionV>
            <wp:extent cx="3108960" cy="2780665"/>
            <wp:effectExtent l="19050" t="19050" r="15240" b="19685"/>
            <wp:wrapTight wrapText="bothSides">
              <wp:wrapPolygon edited="0">
                <wp:start x="-132" y="-148"/>
                <wp:lineTo x="-132" y="21605"/>
                <wp:lineTo x="21574" y="21605"/>
                <wp:lineTo x="21574" y="-148"/>
                <wp:lineTo x="-132" y="-148"/>
              </wp:wrapPolygon>
            </wp:wrapTight>
            <wp:docPr id="77" name="Picture 77" descr="A view of the Site administration page. An arrow points to the Contact category which has a subcategory of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view of the Site administration page. An arrow points to the Contact category which has a subcategory of Contacts."/>
                    <pic:cNvPicPr/>
                  </pic:nvPicPr>
                  <pic:blipFill>
                    <a:blip r:embed="rId38"/>
                    <a:stretch>
                      <a:fillRect/>
                    </a:stretch>
                  </pic:blipFill>
                  <pic:spPr>
                    <a:xfrm>
                      <a:off x="0" y="0"/>
                      <a:ext cx="3108960" cy="278066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0944" behindDoc="0" locked="0" layoutInCell="1" allowOverlap="1" wp14:anchorId="7ADC4EF6" wp14:editId="70CE3537">
                <wp:simplePos x="0" y="0"/>
                <wp:positionH relativeFrom="column">
                  <wp:posOffset>19050</wp:posOffset>
                </wp:positionH>
                <wp:positionV relativeFrom="paragraph">
                  <wp:posOffset>1502410</wp:posOffset>
                </wp:positionV>
                <wp:extent cx="3108960" cy="635"/>
                <wp:effectExtent l="0" t="0" r="0" b="0"/>
                <wp:wrapThrough wrapText="bothSides">
                  <wp:wrapPolygon edited="0">
                    <wp:start x="0" y="0"/>
                    <wp:lineTo x="0" y="21600"/>
                    <wp:lineTo x="21600" y="21600"/>
                    <wp:lineTo x="21600" y="0"/>
                  </wp:wrapPolygon>
                </wp:wrapThrough>
                <wp:docPr id="75" name="Text Box 75"/>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6CE151D1" w14:textId="77777777" w:rsidR="00105227" w:rsidRPr="00CE3ECF" w:rsidRDefault="00105227" w:rsidP="00105227">
                            <w:pPr>
                              <w:pStyle w:val="Caption"/>
                            </w:pPr>
                            <w:r>
                              <w:t>Figure 3-13    Site Administration Page Showing Catalog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C4EF6" id="Text Box 75" o:spid="_x0000_s1059" type="#_x0000_t202" style="position:absolute;margin-left:1.5pt;margin-top:118.3pt;width:244.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t8GgIAAEAEAAAOAAAAZHJzL2Uyb0RvYy54bWysU01v2zAMvQ/YfxB0X5w0W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s+ntpwW5JPkW848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" stroked="f">
                <v:textbox style="mso-fit-shape-to-text:t" inset="0,0,0,0">
                  <w:txbxContent>
                    <w:p w14:paraId="6CE151D1" w14:textId="77777777" w:rsidR="00105227" w:rsidRPr="00CE3ECF" w:rsidRDefault="00105227" w:rsidP="00105227">
                      <w:pPr>
                        <w:pStyle w:val="Caption"/>
                      </w:pPr>
                      <w:r>
                        <w:t>Figure 3-13    Site Administration Page Showing Catalog Categories</w:t>
                      </w:r>
                    </w:p>
                  </w:txbxContent>
                </v:textbox>
                <w10:wrap type="through"/>
              </v:shape>
            </w:pict>
          </mc:Fallback>
        </mc:AlternateContent>
      </w:r>
      <w:r>
        <w:rPr>
          <w:noProof/>
        </w:rPr>
        <w:t xml:space="preserve">Correspondence from the </w:t>
      </w:r>
      <w:r>
        <w:rPr>
          <w:b/>
          <w:bCs/>
          <w:noProof/>
        </w:rPr>
        <w:t>Contact</w:t>
      </w:r>
      <w:r>
        <w:rPr>
          <w:noProof/>
        </w:rPr>
        <w:t xml:space="preserve"> page can be viewed</w:t>
      </w:r>
      <w:r>
        <w:t xml:space="preserve"> on the </w:t>
      </w:r>
      <w:r>
        <w:rPr>
          <w:b/>
          <w:bCs/>
        </w:rPr>
        <w:t>Admin Page</w:t>
      </w:r>
      <w:r>
        <w:t xml:space="preserve">. Once logged in with an administrative or staff account, select </w:t>
      </w:r>
      <w:r>
        <w:rPr>
          <w:b/>
          <w:bCs/>
        </w:rPr>
        <w:t xml:space="preserve">Contacts </w:t>
      </w:r>
      <w:r>
        <w:t xml:space="preserve">under the </w:t>
      </w:r>
      <w:r>
        <w:rPr>
          <w:b/>
          <w:bCs/>
        </w:rPr>
        <w:t xml:space="preserve">Contact </w:t>
      </w:r>
      <w:r>
        <w:t xml:space="preserve">category (for more information on how to log in to the admin page, see section 2.1.1, number 1). </w:t>
      </w:r>
      <w:r w:rsidRPr="00D77532">
        <w:rPr>
          <w:vertAlign w:val="superscript"/>
        </w:rPr>
        <w:t>(Figure 4-6)</w:t>
      </w:r>
      <w:r>
        <w:t xml:space="preserve"> </w:t>
      </w:r>
    </w:p>
    <w:p w14:paraId="432BF06C" w14:textId="77777777" w:rsidR="00105227" w:rsidRDefault="00105227" w:rsidP="00105227"/>
    <w:p w14:paraId="07B33448" w14:textId="77777777" w:rsidR="00105227" w:rsidRDefault="00105227" w:rsidP="00105227"/>
    <w:p w14:paraId="00E967DB" w14:textId="77777777" w:rsidR="00105227" w:rsidRDefault="00105227" w:rsidP="00105227"/>
    <w:p w14:paraId="1541EACB" w14:textId="77777777" w:rsidR="00105227" w:rsidRDefault="00105227" w:rsidP="00105227"/>
    <w:p w14:paraId="1CD923FF" w14:textId="1F0739A1" w:rsidR="00105227" w:rsidRPr="00842048" w:rsidRDefault="00105227" w:rsidP="00105227"/>
    <w:p w14:paraId="5146C018" w14:textId="7A9972BC" w:rsidR="00105227" w:rsidRDefault="00105227" w:rsidP="00105227"/>
    <w:p w14:paraId="6BD388B6" w14:textId="32A395CA" w:rsidR="00003502" w:rsidRDefault="00003502" w:rsidP="00105227"/>
    <w:p w14:paraId="3BF8FB70" w14:textId="07772343" w:rsidR="00003502" w:rsidRDefault="00003502" w:rsidP="00105227"/>
    <w:p w14:paraId="07979B66" w14:textId="733AA030" w:rsidR="00003502" w:rsidRDefault="00003502" w:rsidP="00105227">
      <w:r>
        <w:rPr>
          <w:noProof/>
        </w:rPr>
        <mc:AlternateContent>
          <mc:Choice Requires="wps">
            <w:drawing>
              <wp:anchor distT="0" distB="0" distL="114300" distR="114300" simplePos="0" relativeHeight="251732992" behindDoc="1" locked="0" layoutInCell="1" allowOverlap="1" wp14:anchorId="31DC76F1" wp14:editId="65ECCA32">
                <wp:simplePos x="0" y="0"/>
                <wp:positionH relativeFrom="column">
                  <wp:posOffset>3223953</wp:posOffset>
                </wp:positionH>
                <wp:positionV relativeFrom="paragraph">
                  <wp:posOffset>50915</wp:posOffset>
                </wp:positionV>
                <wp:extent cx="2399030" cy="296545"/>
                <wp:effectExtent l="0" t="0" r="1270" b="8255"/>
                <wp:wrapTight wrapText="bothSides">
                  <wp:wrapPolygon edited="0">
                    <wp:start x="0" y="0"/>
                    <wp:lineTo x="0" y="20814"/>
                    <wp:lineTo x="21440" y="20814"/>
                    <wp:lineTo x="21440"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2399030" cy="296545"/>
                        </a:xfrm>
                        <a:prstGeom prst="rect">
                          <a:avLst/>
                        </a:prstGeom>
                        <a:solidFill>
                          <a:prstClr val="white"/>
                        </a:solidFill>
                        <a:ln>
                          <a:noFill/>
                        </a:ln>
                      </wps:spPr>
                      <wps:txbx>
                        <w:txbxContent>
                          <w:p w14:paraId="1B0CA0A3" w14:textId="77777777" w:rsidR="00105227" w:rsidRPr="005060F3" w:rsidRDefault="00105227" w:rsidP="00105227">
                            <w:pPr>
                              <w:pStyle w:val="Caption"/>
                              <w:rPr>
                                <w:noProof/>
                              </w:rPr>
                            </w:pPr>
                            <w:r>
                              <w:t xml:space="preserve">Figure 4-6 </w:t>
                            </w:r>
                            <w:r>
                              <w:br/>
                              <w:t>Site Administration Page Showing Contacts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C76F1" id="Text Box 78" o:spid="_x0000_s1060" type="#_x0000_t202" style="position:absolute;margin-left:253.85pt;margin-top:4pt;width:188.9pt;height:23.3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" stroked="f">
                <v:textbox inset="0,0,0,0">
                  <w:txbxContent>
                    <w:p w14:paraId="1B0CA0A3" w14:textId="77777777" w:rsidR="00105227" w:rsidRPr="005060F3" w:rsidRDefault="00105227" w:rsidP="00105227">
                      <w:pPr>
                        <w:pStyle w:val="Caption"/>
                        <w:rPr>
                          <w:noProof/>
                        </w:rPr>
                      </w:pPr>
                      <w:r>
                        <w:t xml:space="preserve">Figure 4-6 </w:t>
                      </w:r>
                      <w:r>
                        <w:br/>
                        <w:t>Site Administration Page Showing Contacts</w:t>
                      </w:r>
                    </w:p>
                  </w:txbxContent>
                </v:textbox>
                <w10:wrap type="tight"/>
              </v:shape>
            </w:pict>
          </mc:Fallback>
        </mc:AlternateContent>
      </w:r>
    </w:p>
    <w:p w14:paraId="2661B89A" w14:textId="0DF3BF1E" w:rsidR="00003502" w:rsidRDefault="00003502" w:rsidP="00105227"/>
    <w:p w14:paraId="5AF7AD33" w14:textId="6ABC6C6B" w:rsidR="00003502" w:rsidRDefault="00003502" w:rsidP="00105227"/>
    <w:p w14:paraId="59983E7A" w14:textId="77777777" w:rsidR="00003502" w:rsidRDefault="00003502" w:rsidP="00105227"/>
    <w:p w14:paraId="224441BC" w14:textId="77777777" w:rsidR="00105227" w:rsidRDefault="00105227" w:rsidP="00105227"/>
    <w:p w14:paraId="2F9A7F65" w14:textId="77777777" w:rsidR="00105227" w:rsidRPr="00590C21" w:rsidRDefault="00105227" w:rsidP="00105227">
      <w:r w:rsidRPr="00D77532">
        <w:rPr>
          <w:noProof/>
        </w:rPr>
        <w:drawing>
          <wp:anchor distT="0" distB="0" distL="114300" distR="114300" simplePos="0" relativeHeight="251734016" behindDoc="0" locked="0" layoutInCell="1" allowOverlap="1" wp14:anchorId="32AC7BAD" wp14:editId="1E11631B">
            <wp:simplePos x="0" y="0"/>
            <wp:positionH relativeFrom="margin">
              <wp:align>left</wp:align>
            </wp:positionH>
            <wp:positionV relativeFrom="paragraph">
              <wp:posOffset>22990</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79" name="Picture 79" descr="A view of the Contacts admin page showing correspondence received from the Contact Us page of the library website. An arrow points to one of the correspondences that can be vie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view of the Contacts admin page showing correspondence received from the Contact Us page of the library website. An arrow points to one of the correspondences that can be viewed."/>
                    <pic:cNvPicPr/>
                  </pic:nvPicPr>
                  <pic:blipFill>
                    <a:blip r:embed="rId39"/>
                    <a:stretch>
                      <a:fillRect/>
                    </a:stretch>
                  </pic:blipFill>
                  <pic:spPr>
                    <a:xfrm>
                      <a:off x="0" y="0"/>
                      <a:ext cx="3108960" cy="142176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To view the details of a correspondence, click on the name of the contact on the </w:t>
      </w:r>
      <w:r>
        <w:rPr>
          <w:b/>
          <w:bCs/>
        </w:rPr>
        <w:t xml:space="preserve">Contacts </w:t>
      </w:r>
      <w:r>
        <w:t xml:space="preserve">page. </w:t>
      </w:r>
      <w:r w:rsidRPr="00590C21">
        <w:rPr>
          <w:vertAlign w:val="superscript"/>
        </w:rPr>
        <w:t>(Figure 4-7)</w:t>
      </w:r>
    </w:p>
    <w:p w14:paraId="55162513" w14:textId="77777777" w:rsidR="00105227" w:rsidRDefault="00105227" w:rsidP="00105227"/>
    <w:p w14:paraId="4D992C82" w14:textId="77777777" w:rsidR="00105227" w:rsidRDefault="00105227" w:rsidP="00105227"/>
    <w:p w14:paraId="084D5291" w14:textId="5AE27E4F" w:rsidR="00105227" w:rsidRDefault="00105227" w:rsidP="00105227"/>
    <w:p w14:paraId="19654844" w14:textId="08664663" w:rsidR="00105227" w:rsidRDefault="00105227" w:rsidP="00105227"/>
    <w:p w14:paraId="5D920609" w14:textId="3E1483F3" w:rsidR="00105227" w:rsidRDefault="00003502" w:rsidP="00105227">
      <w:r>
        <w:rPr>
          <w:noProof/>
        </w:rPr>
        <mc:AlternateContent>
          <mc:Choice Requires="wps">
            <w:drawing>
              <wp:anchor distT="0" distB="0" distL="114300" distR="114300" simplePos="0" relativeHeight="251735040" behindDoc="0" locked="0" layoutInCell="1" allowOverlap="1" wp14:anchorId="1C13D2AF" wp14:editId="01A51006">
                <wp:simplePos x="0" y="0"/>
                <wp:positionH relativeFrom="column">
                  <wp:posOffset>3221355</wp:posOffset>
                </wp:positionH>
                <wp:positionV relativeFrom="paragraph">
                  <wp:posOffset>105006</wp:posOffset>
                </wp:positionV>
                <wp:extent cx="2468880" cy="273685"/>
                <wp:effectExtent l="0" t="0" r="7620" b="0"/>
                <wp:wrapThrough wrapText="bothSides">
                  <wp:wrapPolygon edited="0">
                    <wp:start x="0" y="0"/>
                    <wp:lineTo x="0" y="19545"/>
                    <wp:lineTo x="21500" y="19545"/>
                    <wp:lineTo x="21500" y="0"/>
                    <wp:lineTo x="0" y="0"/>
                  </wp:wrapPolygon>
                </wp:wrapThrough>
                <wp:docPr id="80" name="Text Box 80"/>
                <wp:cNvGraphicFramePr/>
                <a:graphic xmlns:a="http://schemas.openxmlformats.org/drawingml/2006/main">
                  <a:graphicData uri="http://schemas.microsoft.com/office/word/2010/wordprocessingShape">
                    <wps:wsp>
                      <wps:cNvSpPr txBox="1"/>
                      <wps:spPr>
                        <a:xfrm>
                          <a:off x="0" y="0"/>
                          <a:ext cx="2468880" cy="273685"/>
                        </a:xfrm>
                        <a:prstGeom prst="rect">
                          <a:avLst/>
                        </a:prstGeom>
                        <a:solidFill>
                          <a:prstClr val="white"/>
                        </a:solidFill>
                        <a:ln>
                          <a:noFill/>
                        </a:ln>
                      </wps:spPr>
                      <wps:txbx>
                        <w:txbxContent>
                          <w:p w14:paraId="4E7B3B4C" w14:textId="77777777" w:rsidR="00105227" w:rsidRPr="00F6595C" w:rsidRDefault="00105227" w:rsidP="00105227">
                            <w:pPr>
                              <w:pStyle w:val="Caption"/>
                            </w:pPr>
                            <w:r>
                              <w:t>Figure 4-7</w:t>
                            </w:r>
                            <w:r>
                              <w:br/>
                              <w:t>Contacts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3D2AF" id="Text Box 80" o:spid="_x0000_s1061" type="#_x0000_t202" style="position:absolute;margin-left:253.65pt;margin-top:8.25pt;width:194.4pt;height:21.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UvHAIAAEM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" stroked="f">
                <v:textbox inset="0,0,0,0">
                  <w:txbxContent>
                    <w:p w14:paraId="4E7B3B4C" w14:textId="77777777" w:rsidR="00105227" w:rsidRPr="00F6595C" w:rsidRDefault="00105227" w:rsidP="00105227">
                      <w:pPr>
                        <w:pStyle w:val="Caption"/>
                      </w:pPr>
                      <w:r>
                        <w:t>Figure 4-7</w:t>
                      </w:r>
                      <w:r>
                        <w:br/>
                        <w:t>Contacts Page</w:t>
                      </w:r>
                    </w:p>
                  </w:txbxContent>
                </v:textbox>
                <w10:wrap type="through"/>
              </v:shape>
            </w:pict>
          </mc:Fallback>
        </mc:AlternateContent>
      </w:r>
    </w:p>
    <w:p w14:paraId="45FE5CFD" w14:textId="77777777" w:rsidR="00105227" w:rsidRDefault="00105227" w:rsidP="00105227">
      <w:r w:rsidRPr="00590C21">
        <w:rPr>
          <w:noProof/>
        </w:rPr>
        <w:lastRenderedPageBreak/>
        <w:drawing>
          <wp:anchor distT="0" distB="0" distL="114300" distR="114300" simplePos="0" relativeHeight="251736064" behindDoc="0" locked="0" layoutInCell="1" allowOverlap="1" wp14:anchorId="1E9855C1" wp14:editId="551E8FE0">
            <wp:simplePos x="0" y="0"/>
            <wp:positionH relativeFrom="margin">
              <wp:align>left</wp:align>
            </wp:positionH>
            <wp:positionV relativeFrom="paragraph">
              <wp:posOffset>24575</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81" name="Picture 81" descr="A view of a correspondence received from the Contact Us page. The page displays the contact's first name, last name, e-mail, an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view of a correspondence received from the Contact Us page. The page displays the contact's first name, last name, e-mail, and message."/>
                    <pic:cNvPicPr/>
                  </pic:nvPicPr>
                  <pic:blipFill>
                    <a:blip r:embed="rId40"/>
                    <a:stretch>
                      <a:fillRect/>
                    </a:stretch>
                  </pic:blipFill>
                  <pic:spPr>
                    <a:xfrm>
                      <a:off x="0" y="0"/>
                      <a:ext cx="3108960" cy="1422164"/>
                    </a:xfrm>
                    <a:prstGeom prst="rect">
                      <a:avLst/>
                    </a:prstGeom>
                    <a:ln w="19050">
                      <a:solidFill>
                        <a:schemeClr val="tx1"/>
                      </a:solidFill>
                    </a:ln>
                  </pic:spPr>
                </pic:pic>
              </a:graphicData>
            </a:graphic>
          </wp:anchor>
        </w:drawing>
      </w:r>
      <w:r>
        <w:t xml:space="preserve">On each individual correspondence page is the name of the person who submitted the form, the e-mail address in which to get ahold of them, and a message of their question or concern. </w:t>
      </w:r>
      <w:r w:rsidRPr="00590C21">
        <w:rPr>
          <w:vertAlign w:val="superscript"/>
        </w:rPr>
        <w:t>(Figure 4-8)</w:t>
      </w:r>
    </w:p>
    <w:p w14:paraId="4A4227F5" w14:textId="77777777" w:rsidR="00105227" w:rsidRDefault="00105227" w:rsidP="00105227">
      <w:r>
        <w:rPr>
          <w:noProof/>
        </w:rPr>
        <mc:AlternateContent>
          <mc:Choice Requires="wps">
            <w:drawing>
              <wp:anchor distT="0" distB="0" distL="114300" distR="114300" simplePos="0" relativeHeight="251737088" behindDoc="0" locked="0" layoutInCell="1" allowOverlap="1" wp14:anchorId="10825826" wp14:editId="737C6020">
                <wp:simplePos x="0" y="0"/>
                <wp:positionH relativeFrom="column">
                  <wp:posOffset>3239200</wp:posOffset>
                </wp:positionH>
                <wp:positionV relativeFrom="paragraph">
                  <wp:posOffset>216381</wp:posOffset>
                </wp:positionV>
                <wp:extent cx="1904365" cy="314325"/>
                <wp:effectExtent l="0" t="0" r="635" b="9525"/>
                <wp:wrapThrough wrapText="bothSides">
                  <wp:wrapPolygon edited="0">
                    <wp:start x="0" y="0"/>
                    <wp:lineTo x="0" y="20945"/>
                    <wp:lineTo x="21391" y="20945"/>
                    <wp:lineTo x="21391"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1904365" cy="314325"/>
                        </a:xfrm>
                        <a:prstGeom prst="rect">
                          <a:avLst/>
                        </a:prstGeom>
                        <a:solidFill>
                          <a:prstClr val="white"/>
                        </a:solidFill>
                        <a:ln>
                          <a:noFill/>
                        </a:ln>
                      </wps:spPr>
                      <wps:txbx>
                        <w:txbxContent>
                          <w:p w14:paraId="689EA148" w14:textId="77777777" w:rsidR="00105227" w:rsidRPr="003A452A" w:rsidRDefault="00105227" w:rsidP="00105227">
                            <w:pPr>
                              <w:pStyle w:val="Caption"/>
                            </w:pPr>
                            <w:r>
                              <w:t xml:space="preserve">Figure 4-8 </w:t>
                            </w:r>
                            <w:r>
                              <w:br/>
                              <w:t>Correspondence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25826" id="Text Box 82" o:spid="_x0000_s1062" type="#_x0000_t202" style="position:absolute;margin-left:255.05pt;margin-top:17.05pt;width:149.9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" stroked="f">
                <v:textbox inset="0,0,0,0">
                  <w:txbxContent>
                    <w:p w14:paraId="689EA148" w14:textId="77777777" w:rsidR="00105227" w:rsidRPr="003A452A" w:rsidRDefault="00105227" w:rsidP="00105227">
                      <w:pPr>
                        <w:pStyle w:val="Caption"/>
                      </w:pPr>
                      <w:r>
                        <w:t xml:space="preserve">Figure 4-8 </w:t>
                      </w:r>
                      <w:r>
                        <w:br/>
                        <w:t>Correspondence Page</w:t>
                      </w:r>
                    </w:p>
                  </w:txbxContent>
                </v:textbox>
                <w10:wrap type="through"/>
              </v:shape>
            </w:pict>
          </mc:Fallback>
        </mc:AlternateContent>
      </w:r>
    </w:p>
    <w:p w14:paraId="6703B7DF" w14:textId="77777777" w:rsidR="00105227" w:rsidRDefault="00105227" w:rsidP="00105227"/>
    <w:p w14:paraId="14B1C5FF" w14:textId="3416E6A8" w:rsidR="00105227" w:rsidRDefault="00105227" w:rsidP="00105227"/>
    <w:p w14:paraId="6D9B8BA7" w14:textId="03497098" w:rsidR="00003502" w:rsidRDefault="00003502" w:rsidP="00105227"/>
    <w:p w14:paraId="3371327D" w14:textId="76EE42D3" w:rsidR="00003502" w:rsidRDefault="00003502" w:rsidP="00105227"/>
    <w:p w14:paraId="2D869050" w14:textId="77777777" w:rsidR="00003502" w:rsidRDefault="00003502" w:rsidP="00105227"/>
    <w:p w14:paraId="03059544" w14:textId="2EC6C471" w:rsidR="00105227" w:rsidRDefault="00105227" w:rsidP="00003502">
      <w:pPr>
        <w:pStyle w:val="Heading2"/>
      </w:pPr>
      <w:bookmarkStart w:id="44" w:name="_Toc121299065"/>
      <w:r w:rsidRPr="00105227">
        <w:t>5. Dark Mode</w:t>
      </w:r>
      <w:bookmarkEnd w:id="44"/>
    </w:p>
    <w:p w14:paraId="1A6AF925" w14:textId="77777777" w:rsidR="00003502" w:rsidRPr="00003502" w:rsidRDefault="00003502" w:rsidP="00003502"/>
    <w:p w14:paraId="083C0C13" w14:textId="0C345C29" w:rsidR="00105227" w:rsidRDefault="00105227" w:rsidP="00105227">
      <w:pPr>
        <w:rPr>
          <w:vertAlign w:val="superscript"/>
        </w:rPr>
      </w:pPr>
      <w:r w:rsidRPr="007C3442">
        <w:rPr>
          <w:rStyle w:val="Heading1Char"/>
          <w:noProof/>
        </w:rPr>
        <w:drawing>
          <wp:anchor distT="0" distB="0" distL="114300" distR="114300" simplePos="0" relativeHeight="251738112" behindDoc="0" locked="0" layoutInCell="1" allowOverlap="1" wp14:anchorId="05809FEB" wp14:editId="080CCCDD">
            <wp:simplePos x="0" y="0"/>
            <wp:positionH relativeFrom="margin">
              <wp:align>left</wp:align>
            </wp:positionH>
            <wp:positionV relativeFrom="paragraph">
              <wp:posOffset>28309</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83" name="Picture 83" descr="A view of the library website home page. An arrow pointing to the Dark Mode button that is displayed as a sun in the top right corner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view of the library website home page. An arrow pointing to the Dark Mode button that is displayed as a sun in the top right corner of the screen."/>
                    <pic:cNvPicPr/>
                  </pic:nvPicPr>
                  <pic:blipFill>
                    <a:blip r:embed="rId41"/>
                    <a:stretch>
                      <a:fillRect/>
                    </a:stretch>
                  </pic:blipFill>
                  <pic:spPr>
                    <a:xfrm>
                      <a:off x="0" y="0"/>
                      <a:ext cx="3108960" cy="1421765"/>
                    </a:xfrm>
                    <a:prstGeom prst="rect">
                      <a:avLst/>
                    </a:prstGeom>
                    <a:ln w="19050">
                      <a:solidFill>
                        <a:schemeClr val="tx1"/>
                      </a:solidFill>
                    </a:ln>
                  </pic:spPr>
                </pic:pic>
              </a:graphicData>
            </a:graphic>
          </wp:anchor>
        </w:drawing>
      </w:r>
      <w:r>
        <w:t xml:space="preserve">The library website has the option to be viewed in </w:t>
      </w:r>
      <w:r>
        <w:rPr>
          <w:b/>
          <w:bCs/>
        </w:rPr>
        <w:t>Dark Mode</w:t>
      </w:r>
      <w:r>
        <w:t xml:space="preserve">, which makes the screen less bright to view by changing the colors of the website to dark gray and the text to white. </w:t>
      </w:r>
      <w:r w:rsidRPr="00275682">
        <w:t xml:space="preserve">Dark </w:t>
      </w:r>
      <w:r>
        <w:t>m</w:t>
      </w:r>
      <w:r w:rsidRPr="00275682">
        <w:t>ode</w:t>
      </w:r>
      <w:r>
        <w:t xml:space="preserve"> can be turned on or off on any page of the website by pressing the </w:t>
      </w:r>
      <w:r>
        <w:rPr>
          <w:b/>
          <w:bCs/>
        </w:rPr>
        <w:t>sun button</w:t>
      </w:r>
      <w:r>
        <w:t xml:space="preserve"> on the right side of the top navigation bar.</w:t>
      </w:r>
      <w:r w:rsidRPr="00766BB9">
        <w:rPr>
          <w:vertAlign w:val="superscript"/>
        </w:rPr>
        <w:t xml:space="preserve"> (Figure 5-1) </w:t>
      </w:r>
    </w:p>
    <w:p w14:paraId="02A7FB7E" w14:textId="22FB211D" w:rsidR="00105227" w:rsidRDefault="00105227" w:rsidP="00105227">
      <w:pPr>
        <w:rPr>
          <w:vertAlign w:val="superscript"/>
        </w:rPr>
      </w:pPr>
    </w:p>
    <w:p w14:paraId="28E4C15C" w14:textId="09B50C5D" w:rsidR="00003502" w:rsidRDefault="00003502" w:rsidP="00105227">
      <w:pPr>
        <w:rPr>
          <w:vertAlign w:val="superscript"/>
        </w:rPr>
      </w:pPr>
    </w:p>
    <w:p w14:paraId="60827063" w14:textId="4FC0439F" w:rsidR="00003502" w:rsidRDefault="00003502" w:rsidP="00105227">
      <w:pPr>
        <w:rPr>
          <w:vertAlign w:val="superscript"/>
        </w:rPr>
      </w:pPr>
      <w:r>
        <w:rPr>
          <w:noProof/>
        </w:rPr>
        <mc:AlternateContent>
          <mc:Choice Requires="wps">
            <w:drawing>
              <wp:anchor distT="0" distB="0" distL="114300" distR="114300" simplePos="0" relativeHeight="251740160" behindDoc="0" locked="0" layoutInCell="1" allowOverlap="1" wp14:anchorId="6660FACC" wp14:editId="4D7029DB">
                <wp:simplePos x="0" y="0"/>
                <wp:positionH relativeFrom="margin">
                  <wp:align>left</wp:align>
                </wp:positionH>
                <wp:positionV relativeFrom="paragraph">
                  <wp:posOffset>9236</wp:posOffset>
                </wp:positionV>
                <wp:extent cx="5552440" cy="287020"/>
                <wp:effectExtent l="0" t="0" r="0" b="0"/>
                <wp:wrapThrough wrapText="bothSides">
                  <wp:wrapPolygon edited="0">
                    <wp:start x="0" y="0"/>
                    <wp:lineTo x="0" y="20071"/>
                    <wp:lineTo x="21491" y="20071"/>
                    <wp:lineTo x="21491" y="0"/>
                    <wp:lineTo x="0" y="0"/>
                  </wp:wrapPolygon>
                </wp:wrapThrough>
                <wp:docPr id="84" name="Text Box 84"/>
                <wp:cNvGraphicFramePr/>
                <a:graphic xmlns:a="http://schemas.openxmlformats.org/drawingml/2006/main">
                  <a:graphicData uri="http://schemas.microsoft.com/office/word/2010/wordprocessingShape">
                    <wps:wsp>
                      <wps:cNvSpPr txBox="1"/>
                      <wps:spPr>
                        <a:xfrm>
                          <a:off x="0" y="0"/>
                          <a:ext cx="5552440" cy="287020"/>
                        </a:xfrm>
                        <a:prstGeom prst="rect">
                          <a:avLst/>
                        </a:prstGeom>
                        <a:solidFill>
                          <a:prstClr val="white"/>
                        </a:solidFill>
                        <a:ln>
                          <a:noFill/>
                        </a:ln>
                      </wps:spPr>
                      <wps:txbx>
                        <w:txbxContent>
                          <w:p w14:paraId="264B6FE4" w14:textId="52A40FBA" w:rsidR="00003502" w:rsidRPr="004900E7" w:rsidRDefault="00003502" w:rsidP="00003502">
                            <w:pPr>
                              <w:pStyle w:val="Caption"/>
                            </w:pPr>
                            <w:r>
                              <w:t>Figure 5-1    Library Home Page Showing Dark Mode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0FACC" id="Text Box 84" o:spid="_x0000_s1063" type="#_x0000_t202" style="position:absolute;margin-left:0;margin-top:.75pt;width:437.2pt;height:22.6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" stroked="f">
                <v:textbox inset="0,0,0,0">
                  <w:txbxContent>
                    <w:p w14:paraId="264B6FE4" w14:textId="52A40FBA" w:rsidR="00003502" w:rsidRPr="004900E7" w:rsidRDefault="00003502" w:rsidP="00003502">
                      <w:pPr>
                        <w:pStyle w:val="Caption"/>
                      </w:pPr>
                      <w:r>
                        <w:t>Figure</w:t>
                      </w:r>
                      <w:r>
                        <w:t xml:space="preserve"> 5-1</w:t>
                      </w:r>
                      <w:r>
                        <w:t xml:space="preserve"> </w:t>
                      </w:r>
                      <w:r>
                        <w:t xml:space="preserve">   </w:t>
                      </w:r>
                      <w:r>
                        <w:t xml:space="preserve">Library Home Page Showing </w:t>
                      </w:r>
                      <w:r>
                        <w:t>Dark Mode Button</w:t>
                      </w:r>
                    </w:p>
                  </w:txbxContent>
                </v:textbox>
                <w10:wrap type="through" anchorx="margin"/>
              </v:shape>
            </w:pict>
          </mc:Fallback>
        </mc:AlternateContent>
      </w:r>
    </w:p>
    <w:p w14:paraId="0167B8EE" w14:textId="7A8838A3" w:rsidR="00105227" w:rsidRDefault="00105227" w:rsidP="00105227">
      <w:pPr>
        <w:rPr>
          <w:vertAlign w:val="superscript"/>
        </w:rPr>
      </w:pPr>
    </w:p>
    <w:p w14:paraId="032E3479" w14:textId="35E3BE71" w:rsidR="00105227" w:rsidRDefault="00105227" w:rsidP="00105227">
      <w:r>
        <w:t xml:space="preserve">Below is a preview of what a page looks like in light mode versus dark mode </w:t>
      </w:r>
      <w:r w:rsidRPr="00766BB9">
        <w:rPr>
          <w:vertAlign w:val="superscript"/>
        </w:rPr>
        <w:t>(Figure 5-2)</w:t>
      </w:r>
      <w:r>
        <w:t>:</w:t>
      </w:r>
    </w:p>
    <w:p w14:paraId="1E9FB766" w14:textId="7AFC2ECE" w:rsidR="00105227" w:rsidRDefault="00105227" w:rsidP="00105227">
      <w:r w:rsidRPr="00766BB9">
        <w:rPr>
          <w:noProof/>
        </w:rPr>
        <w:drawing>
          <wp:inline distT="0" distB="0" distL="0" distR="0" wp14:anchorId="002735B7" wp14:editId="7B44667F">
            <wp:extent cx="6215648" cy="2779776"/>
            <wp:effectExtent l="19050" t="19050" r="13970" b="20955"/>
            <wp:docPr id="85" name="Picture 85" descr="A view of the library website home page. A view of the same page in default light mode (left) and dark mod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view of the library website home page. A view of the same page in default light mode (left) and dark mode (right)."/>
                    <pic:cNvPicPr/>
                  </pic:nvPicPr>
                  <pic:blipFill>
                    <a:blip r:embed="rId42"/>
                    <a:stretch>
                      <a:fillRect/>
                    </a:stretch>
                  </pic:blipFill>
                  <pic:spPr>
                    <a:xfrm>
                      <a:off x="0" y="0"/>
                      <a:ext cx="6215648" cy="2779776"/>
                    </a:xfrm>
                    <a:prstGeom prst="rect">
                      <a:avLst/>
                    </a:prstGeom>
                    <a:ln w="19050">
                      <a:solidFill>
                        <a:schemeClr val="tx1"/>
                      </a:solidFill>
                    </a:ln>
                  </pic:spPr>
                </pic:pic>
              </a:graphicData>
            </a:graphic>
          </wp:inline>
        </w:drawing>
      </w:r>
    </w:p>
    <w:p w14:paraId="379C85AE" w14:textId="485A8F02" w:rsidR="00003502" w:rsidRDefault="00003502" w:rsidP="00105227">
      <w:r>
        <w:rPr>
          <w:noProof/>
        </w:rPr>
        <mc:AlternateContent>
          <mc:Choice Requires="wps">
            <w:drawing>
              <wp:anchor distT="0" distB="0" distL="114300" distR="114300" simplePos="0" relativeHeight="251742208" behindDoc="0" locked="0" layoutInCell="1" allowOverlap="1" wp14:anchorId="552D2B9F" wp14:editId="5E3929F6">
                <wp:simplePos x="0" y="0"/>
                <wp:positionH relativeFrom="margin">
                  <wp:align>left</wp:align>
                </wp:positionH>
                <wp:positionV relativeFrom="paragraph">
                  <wp:posOffset>80708</wp:posOffset>
                </wp:positionV>
                <wp:extent cx="4962525" cy="287020"/>
                <wp:effectExtent l="0" t="0" r="9525" b="0"/>
                <wp:wrapThrough wrapText="bothSides">
                  <wp:wrapPolygon edited="0">
                    <wp:start x="0" y="0"/>
                    <wp:lineTo x="0" y="20071"/>
                    <wp:lineTo x="21559" y="20071"/>
                    <wp:lineTo x="21559"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4962525" cy="287020"/>
                        </a:xfrm>
                        <a:prstGeom prst="rect">
                          <a:avLst/>
                        </a:prstGeom>
                        <a:solidFill>
                          <a:prstClr val="white"/>
                        </a:solidFill>
                        <a:ln>
                          <a:noFill/>
                        </a:ln>
                      </wps:spPr>
                      <wps:txbx>
                        <w:txbxContent>
                          <w:p w14:paraId="0AC12CF8" w14:textId="0A409DF9" w:rsidR="00003502" w:rsidRPr="004900E7" w:rsidRDefault="00003502" w:rsidP="00003502">
                            <w:pPr>
                              <w:pStyle w:val="Caption"/>
                            </w:pPr>
                            <w:r>
                              <w:t>Figure 5-2   Library Home Page Showing Light Mode (left) and Dark Mode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D2B9F" id="Text Box 86" o:spid="_x0000_s1064" type="#_x0000_t202" style="position:absolute;margin-left:0;margin-top:6.35pt;width:390.75pt;height:22.6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" stroked="f">
                <v:textbox inset="0,0,0,0">
                  <w:txbxContent>
                    <w:p w14:paraId="0AC12CF8" w14:textId="0A409DF9" w:rsidR="00003502" w:rsidRPr="004900E7" w:rsidRDefault="00003502" w:rsidP="00003502">
                      <w:pPr>
                        <w:pStyle w:val="Caption"/>
                      </w:pPr>
                      <w:r>
                        <w:t xml:space="preserve">Figure </w:t>
                      </w:r>
                      <w:r>
                        <w:t>5-2</w:t>
                      </w:r>
                      <w:r>
                        <w:t xml:space="preserve"> </w:t>
                      </w:r>
                      <w:r>
                        <w:t xml:space="preserve">  </w:t>
                      </w:r>
                      <w:r>
                        <w:t>Library H</w:t>
                      </w:r>
                      <w:r>
                        <w:t>ome Page Showing Light Mode (left) and Dark Mode (right)</w:t>
                      </w:r>
                    </w:p>
                  </w:txbxContent>
                </v:textbox>
                <w10:wrap type="through" anchorx="margin"/>
              </v:shape>
            </w:pict>
          </mc:Fallback>
        </mc:AlternateContent>
      </w:r>
    </w:p>
    <w:p w14:paraId="1A21C1F7" w14:textId="77777777" w:rsidR="00105227" w:rsidRDefault="00105227" w:rsidP="00105227"/>
    <w:p w14:paraId="06277C65" w14:textId="520BA9C4" w:rsidR="00003502" w:rsidRDefault="00003502" w:rsidP="00003502"/>
    <w:p w14:paraId="247CB785" w14:textId="5F9931B2" w:rsidR="00003502" w:rsidRDefault="00003502" w:rsidP="00003502"/>
    <w:p w14:paraId="13146557" w14:textId="10806EC2" w:rsidR="00003502" w:rsidRDefault="00003502" w:rsidP="00003502"/>
    <w:p w14:paraId="2A25CC23" w14:textId="07153562" w:rsidR="00003502" w:rsidRDefault="00003502" w:rsidP="00003502"/>
    <w:p w14:paraId="53AD9BD6" w14:textId="4640332A" w:rsidR="00003502" w:rsidRDefault="00003502" w:rsidP="00003502"/>
    <w:p w14:paraId="27F7A49B" w14:textId="77777777" w:rsidR="00003502" w:rsidRDefault="00003502" w:rsidP="00003502"/>
    <w:p w14:paraId="4C1DC8FF" w14:textId="77777777" w:rsidR="00105227" w:rsidRDefault="00105227" w:rsidP="00105227"/>
    <w:bookmarkEnd w:id="3"/>
    <w:p w14:paraId="2DB4AD3D" w14:textId="77777777" w:rsidR="00105227" w:rsidRDefault="00105227" w:rsidP="00105227"/>
    <w:p w14:paraId="0766C565" w14:textId="578B7963" w:rsidR="00105227" w:rsidRDefault="00105227" w:rsidP="00003502">
      <w:pPr>
        <w:pStyle w:val="Heading2"/>
      </w:pPr>
      <w:bookmarkStart w:id="45" w:name="_Toc121299066"/>
      <w:r>
        <w:lastRenderedPageBreak/>
        <w:t xml:space="preserve">6. </w:t>
      </w:r>
      <w:bookmarkEnd w:id="45"/>
      <w:r w:rsidR="00B439D7">
        <w:t>Glossary</w:t>
      </w:r>
    </w:p>
    <w:p w14:paraId="6C73CBE9" w14:textId="77777777" w:rsidR="00003502" w:rsidRPr="00003502" w:rsidRDefault="00003502" w:rsidP="00003502"/>
    <w:p w14:paraId="0CAF6B11" w14:textId="5990582F" w:rsidR="00105227" w:rsidRDefault="00105227" w:rsidP="00003502">
      <w:pPr>
        <w:ind w:left="720"/>
      </w:pPr>
      <w:r>
        <w:rPr>
          <w:b/>
          <w:bCs/>
        </w:rPr>
        <w:t>active</w:t>
      </w:r>
      <w:r>
        <w:t xml:space="preserve"> – Refers to the status of a user account. An account that has been designated as “active” can be logged into and used by the user. Any account that is not designated as “active” will not be able to log in to the website and use account features.</w:t>
      </w:r>
      <w:r w:rsidR="00003502">
        <w:br/>
      </w:r>
    </w:p>
    <w:p w14:paraId="40AB2791" w14:textId="1193E6A8" w:rsidR="00105227" w:rsidRDefault="00105227" w:rsidP="00003502">
      <w:pPr>
        <w:ind w:left="720"/>
      </w:pPr>
      <w:r>
        <w:rPr>
          <w:b/>
          <w:bCs/>
        </w:rPr>
        <w:t>admin page</w:t>
      </w:r>
      <w:r>
        <w:t xml:space="preserve"> – The section of the library website used for administration and staff. The website can be viewed by going to </w:t>
      </w:r>
      <w:r w:rsidRPr="00B74076">
        <w:rPr>
          <w:color w:val="A6A6A6" w:themeColor="background1" w:themeShade="A6"/>
        </w:rPr>
        <w:t>[librarywebsite]</w:t>
      </w:r>
      <w:r>
        <w:t>.com/admin and logging in with an administrative or staff account. The admin page gives access to changing all of the information on the library website, including the catalog and user accounts.</w:t>
      </w:r>
      <w:r w:rsidR="00003502">
        <w:br/>
      </w:r>
    </w:p>
    <w:p w14:paraId="0119CEF4" w14:textId="72047DDD" w:rsidR="00105227" w:rsidRDefault="00105227" w:rsidP="00003502">
      <w:pPr>
        <w:ind w:left="720"/>
      </w:pPr>
      <w:r>
        <w:rPr>
          <w:b/>
          <w:bCs/>
        </w:rPr>
        <w:t xml:space="preserve">administrative </w:t>
      </w:r>
      <w:r>
        <w:t>– Refers to high level users or staff responsible for maintaining the website.</w:t>
      </w:r>
    </w:p>
    <w:p w14:paraId="315D8863" w14:textId="77777777" w:rsidR="00003502" w:rsidRDefault="00003502" w:rsidP="00003502">
      <w:pPr>
        <w:ind w:left="720"/>
      </w:pPr>
    </w:p>
    <w:p w14:paraId="562521FC" w14:textId="1A722301" w:rsidR="00105227" w:rsidRDefault="00105227" w:rsidP="00003502">
      <w:pPr>
        <w:ind w:left="720"/>
      </w:pPr>
      <w:r>
        <w:rPr>
          <w:b/>
          <w:bCs/>
        </w:rPr>
        <w:t xml:space="preserve">book instance </w:t>
      </w:r>
      <w:r>
        <w:t xml:space="preserve">– Refers to the individual copies of a book in the library. Each book instance has a unique identification number for differentiation. Also see </w:t>
      </w:r>
      <w:r>
        <w:rPr>
          <w:b/>
          <w:bCs/>
        </w:rPr>
        <w:t>copy</w:t>
      </w:r>
      <w:r>
        <w:t>.</w:t>
      </w:r>
    </w:p>
    <w:p w14:paraId="27B5AE83" w14:textId="77777777" w:rsidR="006651DC" w:rsidRDefault="006651DC" w:rsidP="00003502">
      <w:pPr>
        <w:ind w:left="720"/>
      </w:pPr>
    </w:p>
    <w:p w14:paraId="699594FD" w14:textId="77777777" w:rsidR="00105227" w:rsidRDefault="00105227" w:rsidP="00003502">
      <w:pPr>
        <w:ind w:left="720"/>
      </w:pPr>
      <w:r>
        <w:rPr>
          <w:b/>
          <w:bCs/>
        </w:rPr>
        <w:t>catalog</w:t>
      </w:r>
      <w:r>
        <w:t xml:space="preserve"> – The collection of books in the library. In reference to the library website, refers to the collection of books that are registered on the website.</w:t>
      </w:r>
    </w:p>
    <w:p w14:paraId="08061539" w14:textId="77777777" w:rsidR="006651DC" w:rsidRDefault="006651DC" w:rsidP="00003502">
      <w:pPr>
        <w:ind w:left="720"/>
        <w:rPr>
          <w:b/>
          <w:bCs/>
        </w:rPr>
      </w:pPr>
    </w:p>
    <w:p w14:paraId="2A81AE6A" w14:textId="0522182C" w:rsidR="00105227" w:rsidRDefault="00105227" w:rsidP="00003502">
      <w:pPr>
        <w:ind w:left="720"/>
      </w:pPr>
      <w:r>
        <w:rPr>
          <w:b/>
          <w:bCs/>
        </w:rPr>
        <w:t xml:space="preserve">contacts </w:t>
      </w:r>
      <w:r>
        <w:t>– The correspondence received from the Contact Us page on the website. Includes the sender’s information such as first name, last name, e-mail, and message.</w:t>
      </w:r>
    </w:p>
    <w:p w14:paraId="0D556A9D" w14:textId="77777777" w:rsidR="006651DC" w:rsidRDefault="006651DC" w:rsidP="00003502">
      <w:pPr>
        <w:ind w:left="720"/>
        <w:rPr>
          <w:b/>
          <w:bCs/>
        </w:rPr>
      </w:pPr>
    </w:p>
    <w:p w14:paraId="4C0CDFB0" w14:textId="6C68D8E3" w:rsidR="00105227" w:rsidRDefault="00105227" w:rsidP="00003502">
      <w:pPr>
        <w:ind w:left="720"/>
      </w:pPr>
      <w:r>
        <w:rPr>
          <w:b/>
          <w:bCs/>
        </w:rPr>
        <w:t>copy</w:t>
      </w:r>
      <w:r>
        <w:t xml:space="preserve"> - Refers to the individual copies of a book in the library. Each copy has a unique identification number for differentiation. Also see </w:t>
      </w:r>
      <w:r>
        <w:rPr>
          <w:b/>
          <w:bCs/>
        </w:rPr>
        <w:t>book instance</w:t>
      </w:r>
      <w:r>
        <w:t>.</w:t>
      </w:r>
    </w:p>
    <w:p w14:paraId="754EBE39" w14:textId="77777777" w:rsidR="006651DC" w:rsidRDefault="006651DC" w:rsidP="00003502">
      <w:pPr>
        <w:ind w:left="720"/>
        <w:rPr>
          <w:b/>
          <w:bCs/>
        </w:rPr>
      </w:pPr>
    </w:p>
    <w:p w14:paraId="24EE5235" w14:textId="20E7BD1D" w:rsidR="00105227" w:rsidRDefault="00105227" w:rsidP="00003502">
      <w:pPr>
        <w:ind w:left="720"/>
      </w:pPr>
      <w:r>
        <w:rPr>
          <w:b/>
          <w:bCs/>
        </w:rPr>
        <w:t>detail page / view</w:t>
      </w:r>
      <w:r>
        <w:t xml:space="preserve"> – A page that has detailed information. A book detail page has all of the details of that specific book, including title, author, summary, etc. An author detail page has all of the details of that specific author, including name, significant dates, biography, etc.</w:t>
      </w:r>
    </w:p>
    <w:p w14:paraId="2455C3DC" w14:textId="77777777" w:rsidR="006651DC" w:rsidRDefault="006651DC" w:rsidP="00003502">
      <w:pPr>
        <w:ind w:left="720"/>
        <w:rPr>
          <w:b/>
          <w:bCs/>
        </w:rPr>
      </w:pPr>
    </w:p>
    <w:p w14:paraId="65D48AFA" w14:textId="1C1B6376" w:rsidR="00105227" w:rsidRDefault="00105227" w:rsidP="00003502">
      <w:pPr>
        <w:ind w:left="720"/>
      </w:pPr>
      <w:r>
        <w:rPr>
          <w:b/>
          <w:bCs/>
        </w:rPr>
        <w:t xml:space="preserve">events </w:t>
      </w:r>
      <w:r>
        <w:t>– Refers to the events being hosted by the library that are displayed on the Calendar</w:t>
      </w:r>
      <w:r w:rsidR="006651DC">
        <w:t>.</w:t>
      </w:r>
    </w:p>
    <w:p w14:paraId="17D82F6D" w14:textId="77777777" w:rsidR="006651DC" w:rsidRDefault="006651DC" w:rsidP="00003502">
      <w:pPr>
        <w:ind w:left="720"/>
        <w:rPr>
          <w:b/>
          <w:bCs/>
        </w:rPr>
      </w:pPr>
    </w:p>
    <w:p w14:paraId="25E47CDA" w14:textId="09478579" w:rsidR="00105227" w:rsidRDefault="00105227" w:rsidP="00003502">
      <w:pPr>
        <w:ind w:left="720"/>
      </w:pPr>
      <w:r>
        <w:rPr>
          <w:b/>
          <w:bCs/>
        </w:rPr>
        <w:t xml:space="preserve">groups </w:t>
      </w:r>
      <w:r>
        <w:t xml:space="preserve">– Refers to the collection of permissions given to user accounts. Account permissions can be arranged into groups, making it easier to keep track of which accounts have which permissions. Also see </w:t>
      </w:r>
      <w:r>
        <w:rPr>
          <w:b/>
          <w:bCs/>
        </w:rPr>
        <w:t>permissions</w:t>
      </w:r>
      <w:r>
        <w:t>.</w:t>
      </w:r>
    </w:p>
    <w:p w14:paraId="2BBD4FE8" w14:textId="77777777" w:rsidR="006651DC" w:rsidRDefault="006651DC" w:rsidP="00003502">
      <w:pPr>
        <w:ind w:left="720"/>
        <w:rPr>
          <w:b/>
          <w:bCs/>
        </w:rPr>
      </w:pPr>
    </w:p>
    <w:p w14:paraId="49967D7A" w14:textId="5BA0327A" w:rsidR="00105227" w:rsidRDefault="00105227" w:rsidP="00003502">
      <w:pPr>
        <w:ind w:left="720"/>
      </w:pPr>
      <w:r>
        <w:rPr>
          <w:b/>
          <w:bCs/>
        </w:rPr>
        <w:t>library user</w:t>
      </w:r>
      <w:r>
        <w:t xml:space="preserve"> – An account on the library website that is specified as a “library user” refers to a user account with access to borrow books, similar to having a library card. An account that is not a “library user” can only view the catalog, not borrow books.</w:t>
      </w:r>
    </w:p>
    <w:p w14:paraId="18074C9A" w14:textId="77777777" w:rsidR="006651DC" w:rsidRDefault="006651DC" w:rsidP="00003502">
      <w:pPr>
        <w:ind w:left="720"/>
        <w:rPr>
          <w:b/>
          <w:bCs/>
        </w:rPr>
      </w:pPr>
    </w:p>
    <w:p w14:paraId="2D5899B2" w14:textId="18AF4C1A" w:rsidR="00105227" w:rsidRDefault="00105227" w:rsidP="00003502">
      <w:pPr>
        <w:ind w:left="720"/>
      </w:pPr>
      <w:r w:rsidRPr="00C11941">
        <w:rPr>
          <w:b/>
          <w:bCs/>
        </w:rPr>
        <w:t>list page / view</w:t>
      </w:r>
      <w:r w:rsidRPr="00C11941">
        <w:t xml:space="preserve"> – A page on th</w:t>
      </w:r>
      <w:r>
        <w:t xml:space="preserve">e website that lists subcategories or books in the selected category. Example: The Genre list page shows a list of all genres on the website. </w:t>
      </w:r>
    </w:p>
    <w:p w14:paraId="3C8E0B9F" w14:textId="77777777" w:rsidR="006651DC" w:rsidRDefault="006651DC" w:rsidP="00003502">
      <w:pPr>
        <w:ind w:left="720"/>
        <w:rPr>
          <w:b/>
          <w:bCs/>
        </w:rPr>
      </w:pPr>
    </w:p>
    <w:p w14:paraId="3B0D1C7A" w14:textId="6B126A89" w:rsidR="00105227" w:rsidRDefault="00105227" w:rsidP="00003502">
      <w:pPr>
        <w:ind w:left="720"/>
      </w:pPr>
      <w:r>
        <w:rPr>
          <w:b/>
          <w:bCs/>
        </w:rPr>
        <w:t>permissions</w:t>
      </w:r>
      <w:r>
        <w:t xml:space="preserve"> – Refers to the ways a user account can interact with the website. Having more permissions means allowing an account to be more interactive with the website. Some permissions are reserved for administrative or website maintenance staff only. It is important to set up each account with proper permissions. For more information on permissions, see section 2.3.1. Also see </w:t>
      </w:r>
      <w:r>
        <w:rPr>
          <w:b/>
          <w:bCs/>
        </w:rPr>
        <w:t>groups</w:t>
      </w:r>
      <w:r>
        <w:t>.</w:t>
      </w:r>
    </w:p>
    <w:p w14:paraId="068E2FD9" w14:textId="77777777" w:rsidR="006651DC" w:rsidRDefault="006651DC" w:rsidP="00003502">
      <w:pPr>
        <w:ind w:left="720"/>
        <w:rPr>
          <w:b/>
          <w:bCs/>
        </w:rPr>
      </w:pPr>
    </w:p>
    <w:p w14:paraId="31783B77" w14:textId="61C37956" w:rsidR="00105227" w:rsidRPr="003A798E" w:rsidRDefault="00105227" w:rsidP="006651DC">
      <w:pPr>
        <w:ind w:left="720"/>
      </w:pPr>
      <w:r>
        <w:rPr>
          <w:b/>
          <w:bCs/>
        </w:rPr>
        <w:t>superuser</w:t>
      </w:r>
      <w:r>
        <w:t xml:space="preserve"> – User accounts with all permissions. This type of account is reserved for administrative or website maintenance staff only.</w:t>
      </w:r>
      <w:bookmarkEnd w:id="0"/>
    </w:p>
    <w:sectPr w:rsidR="00105227" w:rsidRPr="003A798E" w:rsidSect="00105227">
      <w:footerReference w:type="even" r:id="rId43"/>
      <w:footerReference w:type="default" r:id="rId44"/>
      <w:pgSz w:w="12240" w:h="15840" w:code="1"/>
      <w:pgMar w:top="720" w:right="720" w:bottom="1080" w:left="720" w:header="709" w:footer="432"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15267" w14:textId="77777777" w:rsidR="00895AE1" w:rsidRDefault="00895AE1" w:rsidP="001205A1">
      <w:r>
        <w:separator/>
      </w:r>
    </w:p>
  </w:endnote>
  <w:endnote w:type="continuationSeparator" w:id="0">
    <w:p w14:paraId="02262046" w14:textId="77777777" w:rsidR="00895AE1" w:rsidRDefault="00895AE1"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884697"/>
      <w:docPartObj>
        <w:docPartGallery w:val="Page Numbers (Bottom of Page)"/>
        <w:docPartUnique/>
      </w:docPartObj>
    </w:sdtPr>
    <w:sdtContent>
      <w:p w14:paraId="16A62748"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B0740">
          <w:rPr>
            <w:rStyle w:val="PageNumber"/>
            <w:noProof/>
          </w:rPr>
          <w:t>2</w:t>
        </w:r>
        <w:r>
          <w:rPr>
            <w:rStyle w:val="PageNumber"/>
          </w:rPr>
          <w:fldChar w:fldCharType="end"/>
        </w:r>
      </w:p>
    </w:sdtContent>
  </w:sdt>
  <w:p w14:paraId="7F3DA961" w14:textId="77777777" w:rsidR="001205A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0383711"/>
      <w:docPartObj>
        <w:docPartGallery w:val="Page Numbers (Bottom of Page)"/>
        <w:docPartUnique/>
      </w:docPartObj>
    </w:sdtPr>
    <w:sdtContent>
      <w:p w14:paraId="089F9F4D" w14:textId="48DF6266" w:rsidR="00105227" w:rsidRDefault="0010522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821F1D0" w14:textId="77777777" w:rsidR="001205A1" w:rsidRDefault="001205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52DDA" w14:textId="77777777" w:rsidR="00895AE1" w:rsidRDefault="00895AE1" w:rsidP="001205A1">
      <w:r>
        <w:separator/>
      </w:r>
    </w:p>
  </w:footnote>
  <w:footnote w:type="continuationSeparator" w:id="0">
    <w:p w14:paraId="330AFE77" w14:textId="77777777" w:rsidR="00895AE1" w:rsidRDefault="00895AE1"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D2BAE"/>
    <w:multiLevelType w:val="hybridMultilevel"/>
    <w:tmpl w:val="E7FE9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BA1076"/>
    <w:multiLevelType w:val="hybridMultilevel"/>
    <w:tmpl w:val="59DCAD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7FA35815"/>
    <w:multiLevelType w:val="hybridMultilevel"/>
    <w:tmpl w:val="C032F8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9679423">
    <w:abstractNumId w:val="1"/>
  </w:num>
  <w:num w:numId="2" w16cid:durableId="797726342">
    <w:abstractNumId w:val="0"/>
  </w:num>
  <w:num w:numId="3" w16cid:durableId="2029868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5227"/>
    <w:rsid w:val="00003502"/>
    <w:rsid w:val="00030B93"/>
    <w:rsid w:val="000C4ED1"/>
    <w:rsid w:val="00105227"/>
    <w:rsid w:val="001205A1"/>
    <w:rsid w:val="00142538"/>
    <w:rsid w:val="00154D3B"/>
    <w:rsid w:val="002877E8"/>
    <w:rsid w:val="002E7C4E"/>
    <w:rsid w:val="0031055C"/>
    <w:rsid w:val="00371EE1"/>
    <w:rsid w:val="00374BB7"/>
    <w:rsid w:val="00395E8E"/>
    <w:rsid w:val="003A798E"/>
    <w:rsid w:val="00425A99"/>
    <w:rsid w:val="00461F51"/>
    <w:rsid w:val="00554E4B"/>
    <w:rsid w:val="005E6B25"/>
    <w:rsid w:val="005F4F46"/>
    <w:rsid w:val="006651DC"/>
    <w:rsid w:val="006C60E6"/>
    <w:rsid w:val="006F508F"/>
    <w:rsid w:val="007B0740"/>
    <w:rsid w:val="007C1BAB"/>
    <w:rsid w:val="007D79CF"/>
    <w:rsid w:val="00895AE1"/>
    <w:rsid w:val="009C6907"/>
    <w:rsid w:val="00A15CF7"/>
    <w:rsid w:val="00A24793"/>
    <w:rsid w:val="00A57AF7"/>
    <w:rsid w:val="00A81248"/>
    <w:rsid w:val="00B439D7"/>
    <w:rsid w:val="00C325F7"/>
    <w:rsid w:val="00C66528"/>
    <w:rsid w:val="00C915F0"/>
    <w:rsid w:val="00D71E4F"/>
    <w:rsid w:val="00FB65B8"/>
    <w:rsid w:val="00FC49AE"/>
    <w:rsid w:val="00FD2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5406257"/>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Heading1">
    <w:name w:val="heading 1"/>
    <w:basedOn w:val="Normal"/>
    <w:next w:val="Normal"/>
    <w:link w:val="Heading1Char"/>
    <w:uiPriority w:val="9"/>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9"/>
    <w:qFormat/>
    <w:rsid w:val="006F508F"/>
    <w:pPr>
      <w:keepNext/>
      <w:keepLines/>
      <w:outlineLvl w:val="1"/>
    </w:pPr>
    <w:rPr>
      <w:rFonts w:eastAsiaTheme="majorEastAsia" w:cstheme="majorBidi"/>
      <w:i/>
      <w:color w:val="009095" w:themeColor="accent2" w:themeShade="BF"/>
      <w:sz w:val="42"/>
      <w:szCs w:val="26"/>
    </w:rPr>
  </w:style>
  <w:style w:type="paragraph" w:styleId="Heading3">
    <w:name w:val="heading 3"/>
    <w:basedOn w:val="Normal"/>
    <w:next w:val="Normal"/>
    <w:link w:val="Heading3Char"/>
    <w:uiPriority w:val="9"/>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9"/>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uiPriority w:val="9"/>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9"/>
    <w:rsid w:val="006F508F"/>
    <w:rPr>
      <w:rFonts w:eastAsiaTheme="majorEastAsia" w:cstheme="majorBidi"/>
      <w:i/>
      <w:color w:val="009095" w:themeColor="accent2" w:themeShade="BF"/>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9"/>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9"/>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6F508F"/>
    <w:pPr>
      <w:tabs>
        <w:tab w:val="center" w:pos="4680"/>
        <w:tab w:val="right" w:pos="9360"/>
      </w:tabs>
    </w:pPr>
    <w:rPr>
      <w:rFonts w:asciiTheme="majorHAnsi" w:hAnsiTheme="majorHAnsi"/>
      <w:color w:val="595959" w:themeColor="text1" w:themeTint="A6"/>
      <w:sz w:val="20"/>
    </w:rPr>
  </w:style>
  <w:style w:type="character" w:customStyle="1" w:styleId="FooterChar">
    <w:name w:val="Footer Char"/>
    <w:basedOn w:val="DefaultParagraphFont"/>
    <w:link w:val="Footer"/>
    <w:uiPriority w:val="99"/>
    <w:rsid w:val="006F508F"/>
    <w:rPr>
      <w:rFonts w:asciiTheme="majorHAnsi" w:hAnsiTheme="majorHAnsi"/>
      <w:color w:val="595959" w:themeColor="text1" w:themeTint="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6F508F"/>
    <w:rPr>
      <w:i w:val="0"/>
      <w:iCs/>
      <w:color w:val="009095" w:themeColor="accent2" w:themeShade="BF"/>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TOCHeading">
    <w:name w:val="TOC Heading"/>
    <w:basedOn w:val="Heading1"/>
    <w:next w:val="Normal"/>
    <w:uiPriority w:val="39"/>
    <w:unhideWhenUsed/>
    <w:qFormat/>
    <w:rsid w:val="00105227"/>
    <w:pPr>
      <w:spacing w:line="259" w:lineRule="auto"/>
      <w:outlineLvl w:val="9"/>
    </w:pPr>
    <w:rPr>
      <w:b w:val="0"/>
      <w:color w:val="0D294E" w:themeColor="accent1" w:themeShade="BF"/>
      <w:sz w:val="32"/>
    </w:rPr>
  </w:style>
  <w:style w:type="paragraph" w:styleId="TOC1">
    <w:name w:val="toc 1"/>
    <w:basedOn w:val="Normal"/>
    <w:next w:val="Normal"/>
    <w:autoRedefine/>
    <w:uiPriority w:val="39"/>
    <w:unhideWhenUsed/>
    <w:rsid w:val="00105227"/>
    <w:pPr>
      <w:spacing w:after="100" w:line="259" w:lineRule="auto"/>
    </w:pPr>
    <w:rPr>
      <w:sz w:val="22"/>
      <w:szCs w:val="22"/>
    </w:rPr>
  </w:style>
  <w:style w:type="character" w:styleId="Hyperlink">
    <w:name w:val="Hyperlink"/>
    <w:basedOn w:val="DefaultParagraphFont"/>
    <w:uiPriority w:val="99"/>
    <w:unhideWhenUsed/>
    <w:rsid w:val="00105227"/>
    <w:rPr>
      <w:color w:val="0000FF" w:themeColor="hyperlink"/>
      <w:u w:val="single"/>
    </w:rPr>
  </w:style>
  <w:style w:type="paragraph" w:styleId="TOC2">
    <w:name w:val="toc 2"/>
    <w:basedOn w:val="Normal"/>
    <w:next w:val="Normal"/>
    <w:autoRedefine/>
    <w:uiPriority w:val="39"/>
    <w:unhideWhenUsed/>
    <w:rsid w:val="00105227"/>
    <w:pPr>
      <w:spacing w:after="100" w:line="259" w:lineRule="auto"/>
      <w:ind w:left="220"/>
    </w:pPr>
    <w:rPr>
      <w:sz w:val="22"/>
      <w:szCs w:val="22"/>
    </w:rPr>
  </w:style>
  <w:style w:type="paragraph" w:styleId="TOC3">
    <w:name w:val="toc 3"/>
    <w:basedOn w:val="Normal"/>
    <w:next w:val="Normal"/>
    <w:autoRedefine/>
    <w:uiPriority w:val="39"/>
    <w:unhideWhenUsed/>
    <w:rsid w:val="00105227"/>
    <w:pPr>
      <w:spacing w:after="100" w:line="259" w:lineRule="auto"/>
      <w:ind w:left="440"/>
    </w:pPr>
    <w:rPr>
      <w:sz w:val="22"/>
      <w:szCs w:val="22"/>
    </w:rPr>
  </w:style>
  <w:style w:type="paragraph" w:styleId="Caption">
    <w:name w:val="caption"/>
    <w:basedOn w:val="Normal"/>
    <w:next w:val="Normal"/>
    <w:uiPriority w:val="35"/>
    <w:unhideWhenUsed/>
    <w:qFormat/>
    <w:rsid w:val="00105227"/>
    <w:pPr>
      <w:spacing w:after="200"/>
    </w:pPr>
    <w:rPr>
      <w:i/>
      <w:iCs/>
      <w:color w:val="5E5E5E" w:themeColor="text2"/>
      <w:sz w:val="18"/>
      <w:szCs w:val="18"/>
    </w:rPr>
  </w:style>
  <w:style w:type="paragraph" w:styleId="ListParagraph">
    <w:name w:val="List Paragraph"/>
    <w:basedOn w:val="Normal"/>
    <w:uiPriority w:val="34"/>
    <w:qFormat/>
    <w:rsid w:val="00105227"/>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ma\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docProps/app.xml><?xml version="1.0" encoding="utf-8"?>
<Properties xmlns="http://schemas.openxmlformats.org/officeDocument/2006/extended-properties" xmlns:vt="http://schemas.openxmlformats.org/officeDocument/2006/docPropsVTypes">
  <Template>Jazzy student report.dotx</Template>
  <TotalTime>0</TotalTime>
  <Pages>17</Pages>
  <Words>3288</Words>
  <Characters>16443</Characters>
  <Application>Microsoft Office Word</Application>
  <DocSecurity>0</DocSecurity>
  <Lines>685</Lines>
  <Paragraphs>303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1. General Information</vt:lpstr>
      <vt:lpstr>    2. User Accounts</vt:lpstr>
      <vt:lpstr>    3. Catalog</vt:lpstr>
      <vt:lpstr>    4. Library Information</vt:lpstr>
      <vt:lpstr>    5. Dark Mode</vt:lpstr>
      <vt:lpstr>    6. Appendix</vt:lpstr>
    </vt:vector>
  </TitlesOfParts>
  <Company/>
  <LinksUpToDate>false</LinksUpToDate>
  <CharactersWithSpaces>19428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2022-12-07T14:54:00Z</dcterms:created>
  <dcterms:modified xsi:type="dcterms:W3CDTF">2022-12-10T14:28:00Z</dcterms:modified>
</cp:coreProperties>
</file>