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31DA" w14:textId="637D4105" w:rsidR="00EF28DE" w:rsidRDefault="00EF28DE" w:rsidP="00EF28DE">
      <w:pPr>
        <w:pStyle w:val="Title"/>
      </w:pPr>
      <w:r>
        <w:t>Installation</w:t>
      </w:r>
      <w:r w:rsidR="00CD2852">
        <w:t xml:space="preserve"> and Maintenance</w:t>
      </w:r>
      <w:r>
        <w:t xml:space="preserve"> Guide</w:t>
      </w:r>
    </w:p>
    <w:p w14:paraId="63AE598A" w14:textId="582792E5" w:rsidR="000A6554" w:rsidRDefault="00EF28DE" w:rsidP="00EF28DE">
      <w:pPr>
        <w:pStyle w:val="Title"/>
        <w:rPr>
          <w:sz w:val="32"/>
          <w:szCs w:val="32"/>
        </w:rPr>
      </w:pPr>
      <w:r w:rsidRPr="00EF28DE">
        <w:rPr>
          <w:sz w:val="32"/>
          <w:szCs w:val="32"/>
        </w:rPr>
        <w:t>Library Website</w:t>
      </w:r>
    </w:p>
    <w:p w14:paraId="013B534E" w14:textId="061D4884" w:rsidR="000A6554" w:rsidRDefault="000A6554" w:rsidP="000A6554"/>
    <w:p w14:paraId="1B74084F" w14:textId="77777777" w:rsidR="000A6554" w:rsidRDefault="000A6554" w:rsidP="000A6554">
      <w:pPr>
        <w:ind w:left="0"/>
      </w:pPr>
    </w:p>
    <w:sdt>
      <w:sdtPr>
        <w:rPr>
          <w:rFonts w:asciiTheme="minorHAnsi" w:hAnsiTheme="minorHAnsi"/>
          <w:caps w:val="0"/>
          <w:color w:val="707070" w:themeColor="accent1"/>
          <w:spacing w:val="0"/>
          <w:sz w:val="22"/>
          <w:szCs w:val="22"/>
        </w:rPr>
        <w:id w:val="-1158920427"/>
        <w:docPartObj>
          <w:docPartGallery w:val="Table of Contents"/>
          <w:docPartUnique/>
        </w:docPartObj>
      </w:sdtPr>
      <w:sdtEndPr>
        <w:rPr>
          <w:b/>
          <w:bCs/>
          <w:noProof/>
        </w:rPr>
      </w:sdtEndPr>
      <w:sdtContent>
        <w:p w14:paraId="571FF0A7" w14:textId="34ABC468" w:rsidR="000A6554" w:rsidRDefault="000A6554">
          <w:pPr>
            <w:pStyle w:val="TOCHeading"/>
          </w:pPr>
          <w:r>
            <w:t>Contents</w:t>
          </w:r>
        </w:p>
        <w:p w14:paraId="2355EFBF" w14:textId="427279EA" w:rsidR="000252F4" w:rsidRDefault="000A6554">
          <w:pPr>
            <w:pStyle w:val="TOC1"/>
            <w:tabs>
              <w:tab w:val="right" w:leader="dot" w:pos="8630"/>
            </w:tabs>
            <w:rPr>
              <w:rFonts w:eastAsiaTheme="minorEastAsia"/>
              <w:noProof/>
              <w:color w:val="auto"/>
              <w:lang w:eastAsia="en-US"/>
            </w:rPr>
          </w:pPr>
          <w:r>
            <w:fldChar w:fldCharType="begin"/>
          </w:r>
          <w:r>
            <w:instrText xml:space="preserve"> TOC \o "1-3" \h \z \u </w:instrText>
          </w:r>
          <w:r>
            <w:fldChar w:fldCharType="separate"/>
          </w:r>
          <w:hyperlink w:anchor="_Toc121468754" w:history="1">
            <w:r w:rsidR="000252F4" w:rsidRPr="007976A4">
              <w:rPr>
                <w:rStyle w:val="Hyperlink"/>
                <w:noProof/>
              </w:rPr>
              <w:t>Getting Started</w:t>
            </w:r>
            <w:r w:rsidR="000252F4">
              <w:rPr>
                <w:noProof/>
                <w:webHidden/>
              </w:rPr>
              <w:tab/>
            </w:r>
            <w:r w:rsidR="000252F4">
              <w:rPr>
                <w:noProof/>
                <w:webHidden/>
              </w:rPr>
              <w:fldChar w:fldCharType="begin"/>
            </w:r>
            <w:r w:rsidR="000252F4">
              <w:rPr>
                <w:noProof/>
                <w:webHidden/>
              </w:rPr>
              <w:instrText xml:space="preserve"> PAGEREF _Toc121468754 \h </w:instrText>
            </w:r>
            <w:r w:rsidR="000252F4">
              <w:rPr>
                <w:noProof/>
                <w:webHidden/>
              </w:rPr>
            </w:r>
            <w:r w:rsidR="000252F4">
              <w:rPr>
                <w:noProof/>
                <w:webHidden/>
              </w:rPr>
              <w:fldChar w:fldCharType="separate"/>
            </w:r>
            <w:r w:rsidR="000252F4">
              <w:rPr>
                <w:noProof/>
                <w:webHidden/>
              </w:rPr>
              <w:t>2</w:t>
            </w:r>
            <w:r w:rsidR="000252F4">
              <w:rPr>
                <w:noProof/>
                <w:webHidden/>
              </w:rPr>
              <w:fldChar w:fldCharType="end"/>
            </w:r>
          </w:hyperlink>
        </w:p>
        <w:p w14:paraId="32DB3F0A" w14:textId="5E6495EE" w:rsidR="000252F4" w:rsidRDefault="000252F4">
          <w:pPr>
            <w:pStyle w:val="TOC2"/>
            <w:tabs>
              <w:tab w:val="right" w:leader="dot" w:pos="8630"/>
            </w:tabs>
            <w:rPr>
              <w:rFonts w:eastAsiaTheme="minorEastAsia"/>
              <w:noProof/>
              <w:color w:val="auto"/>
              <w:lang w:eastAsia="en-US"/>
            </w:rPr>
          </w:pPr>
          <w:hyperlink w:anchor="_Toc121468755" w:history="1">
            <w:r w:rsidRPr="007976A4">
              <w:rPr>
                <w:rStyle w:val="Hyperlink"/>
                <w:noProof/>
              </w:rPr>
              <w:t>Local Requirements</w:t>
            </w:r>
            <w:r>
              <w:rPr>
                <w:noProof/>
                <w:webHidden/>
              </w:rPr>
              <w:tab/>
            </w:r>
            <w:r>
              <w:rPr>
                <w:noProof/>
                <w:webHidden/>
              </w:rPr>
              <w:fldChar w:fldCharType="begin"/>
            </w:r>
            <w:r>
              <w:rPr>
                <w:noProof/>
                <w:webHidden/>
              </w:rPr>
              <w:instrText xml:space="preserve"> PAGEREF _Toc121468755 \h </w:instrText>
            </w:r>
            <w:r>
              <w:rPr>
                <w:noProof/>
                <w:webHidden/>
              </w:rPr>
            </w:r>
            <w:r>
              <w:rPr>
                <w:noProof/>
                <w:webHidden/>
              </w:rPr>
              <w:fldChar w:fldCharType="separate"/>
            </w:r>
            <w:r>
              <w:rPr>
                <w:noProof/>
                <w:webHidden/>
              </w:rPr>
              <w:t>2</w:t>
            </w:r>
            <w:r>
              <w:rPr>
                <w:noProof/>
                <w:webHidden/>
              </w:rPr>
              <w:fldChar w:fldCharType="end"/>
            </w:r>
          </w:hyperlink>
        </w:p>
        <w:p w14:paraId="200E3581" w14:textId="4CB3C7BA" w:rsidR="000252F4" w:rsidRDefault="000252F4">
          <w:pPr>
            <w:pStyle w:val="TOC2"/>
            <w:tabs>
              <w:tab w:val="right" w:leader="dot" w:pos="8630"/>
            </w:tabs>
            <w:rPr>
              <w:rFonts w:eastAsiaTheme="minorEastAsia"/>
              <w:noProof/>
              <w:color w:val="auto"/>
              <w:lang w:eastAsia="en-US"/>
            </w:rPr>
          </w:pPr>
          <w:hyperlink w:anchor="_Toc121468756" w:history="1">
            <w:r w:rsidRPr="007976A4">
              <w:rPr>
                <w:rStyle w:val="Hyperlink"/>
                <w:noProof/>
              </w:rPr>
              <w:t>Heroku Requirements</w:t>
            </w:r>
            <w:r>
              <w:rPr>
                <w:noProof/>
                <w:webHidden/>
              </w:rPr>
              <w:tab/>
            </w:r>
            <w:r>
              <w:rPr>
                <w:noProof/>
                <w:webHidden/>
              </w:rPr>
              <w:fldChar w:fldCharType="begin"/>
            </w:r>
            <w:r>
              <w:rPr>
                <w:noProof/>
                <w:webHidden/>
              </w:rPr>
              <w:instrText xml:space="preserve"> PAGEREF _Toc121468756 \h </w:instrText>
            </w:r>
            <w:r>
              <w:rPr>
                <w:noProof/>
                <w:webHidden/>
              </w:rPr>
            </w:r>
            <w:r>
              <w:rPr>
                <w:noProof/>
                <w:webHidden/>
              </w:rPr>
              <w:fldChar w:fldCharType="separate"/>
            </w:r>
            <w:r>
              <w:rPr>
                <w:noProof/>
                <w:webHidden/>
              </w:rPr>
              <w:t>2</w:t>
            </w:r>
            <w:r>
              <w:rPr>
                <w:noProof/>
                <w:webHidden/>
              </w:rPr>
              <w:fldChar w:fldCharType="end"/>
            </w:r>
          </w:hyperlink>
        </w:p>
        <w:p w14:paraId="5C276BA8" w14:textId="05F79D3B" w:rsidR="000252F4" w:rsidRDefault="000252F4">
          <w:pPr>
            <w:pStyle w:val="TOC1"/>
            <w:tabs>
              <w:tab w:val="right" w:leader="dot" w:pos="8630"/>
            </w:tabs>
            <w:rPr>
              <w:rFonts w:eastAsiaTheme="minorEastAsia"/>
              <w:noProof/>
              <w:color w:val="auto"/>
              <w:lang w:eastAsia="en-US"/>
            </w:rPr>
          </w:pPr>
          <w:hyperlink w:anchor="_Toc121468757" w:history="1">
            <w:r w:rsidRPr="007976A4">
              <w:rPr>
                <w:rStyle w:val="Hyperlink"/>
                <w:noProof/>
              </w:rPr>
              <w:t>Installation</w:t>
            </w:r>
            <w:r>
              <w:rPr>
                <w:noProof/>
                <w:webHidden/>
              </w:rPr>
              <w:tab/>
            </w:r>
            <w:r>
              <w:rPr>
                <w:noProof/>
                <w:webHidden/>
              </w:rPr>
              <w:fldChar w:fldCharType="begin"/>
            </w:r>
            <w:r>
              <w:rPr>
                <w:noProof/>
                <w:webHidden/>
              </w:rPr>
              <w:instrText xml:space="preserve"> PAGEREF _Toc121468757 \h </w:instrText>
            </w:r>
            <w:r>
              <w:rPr>
                <w:noProof/>
                <w:webHidden/>
              </w:rPr>
            </w:r>
            <w:r>
              <w:rPr>
                <w:noProof/>
                <w:webHidden/>
              </w:rPr>
              <w:fldChar w:fldCharType="separate"/>
            </w:r>
            <w:r>
              <w:rPr>
                <w:noProof/>
                <w:webHidden/>
              </w:rPr>
              <w:t>3</w:t>
            </w:r>
            <w:r>
              <w:rPr>
                <w:noProof/>
                <w:webHidden/>
              </w:rPr>
              <w:fldChar w:fldCharType="end"/>
            </w:r>
          </w:hyperlink>
        </w:p>
        <w:p w14:paraId="6F59E50B" w14:textId="003BA132" w:rsidR="000252F4" w:rsidRDefault="000252F4">
          <w:pPr>
            <w:pStyle w:val="TOC1"/>
            <w:tabs>
              <w:tab w:val="right" w:leader="dot" w:pos="8630"/>
            </w:tabs>
            <w:rPr>
              <w:rFonts w:eastAsiaTheme="minorEastAsia"/>
              <w:noProof/>
              <w:color w:val="auto"/>
              <w:lang w:eastAsia="en-US"/>
            </w:rPr>
          </w:pPr>
          <w:hyperlink w:anchor="_Toc121468758" w:history="1">
            <w:r w:rsidRPr="007976A4">
              <w:rPr>
                <w:rStyle w:val="Hyperlink"/>
                <w:noProof/>
              </w:rPr>
              <w:t>Deployment</w:t>
            </w:r>
            <w:r>
              <w:rPr>
                <w:noProof/>
                <w:webHidden/>
              </w:rPr>
              <w:tab/>
            </w:r>
            <w:r>
              <w:rPr>
                <w:noProof/>
                <w:webHidden/>
              </w:rPr>
              <w:fldChar w:fldCharType="begin"/>
            </w:r>
            <w:r>
              <w:rPr>
                <w:noProof/>
                <w:webHidden/>
              </w:rPr>
              <w:instrText xml:space="preserve"> PAGEREF _Toc121468758 \h </w:instrText>
            </w:r>
            <w:r>
              <w:rPr>
                <w:noProof/>
                <w:webHidden/>
              </w:rPr>
            </w:r>
            <w:r>
              <w:rPr>
                <w:noProof/>
                <w:webHidden/>
              </w:rPr>
              <w:fldChar w:fldCharType="separate"/>
            </w:r>
            <w:r>
              <w:rPr>
                <w:noProof/>
                <w:webHidden/>
              </w:rPr>
              <w:t>7</w:t>
            </w:r>
            <w:r>
              <w:rPr>
                <w:noProof/>
                <w:webHidden/>
              </w:rPr>
              <w:fldChar w:fldCharType="end"/>
            </w:r>
          </w:hyperlink>
        </w:p>
        <w:p w14:paraId="66B4CF1B" w14:textId="750353D7" w:rsidR="000252F4" w:rsidRDefault="000252F4">
          <w:pPr>
            <w:pStyle w:val="TOC2"/>
            <w:tabs>
              <w:tab w:val="right" w:leader="dot" w:pos="8630"/>
            </w:tabs>
            <w:rPr>
              <w:rFonts w:eastAsiaTheme="minorEastAsia"/>
              <w:noProof/>
              <w:color w:val="auto"/>
              <w:lang w:eastAsia="en-US"/>
            </w:rPr>
          </w:pPr>
          <w:hyperlink w:anchor="_Toc121468759" w:history="1">
            <w:r w:rsidRPr="007976A4">
              <w:rPr>
                <w:rStyle w:val="Hyperlink"/>
                <w:noProof/>
              </w:rPr>
              <w:t>Local Deployment</w:t>
            </w:r>
            <w:r>
              <w:rPr>
                <w:noProof/>
                <w:webHidden/>
              </w:rPr>
              <w:tab/>
            </w:r>
            <w:r>
              <w:rPr>
                <w:noProof/>
                <w:webHidden/>
              </w:rPr>
              <w:fldChar w:fldCharType="begin"/>
            </w:r>
            <w:r>
              <w:rPr>
                <w:noProof/>
                <w:webHidden/>
              </w:rPr>
              <w:instrText xml:space="preserve"> PAGEREF _Toc121468759 \h </w:instrText>
            </w:r>
            <w:r>
              <w:rPr>
                <w:noProof/>
                <w:webHidden/>
              </w:rPr>
            </w:r>
            <w:r>
              <w:rPr>
                <w:noProof/>
                <w:webHidden/>
              </w:rPr>
              <w:fldChar w:fldCharType="separate"/>
            </w:r>
            <w:r>
              <w:rPr>
                <w:noProof/>
                <w:webHidden/>
              </w:rPr>
              <w:t>7</w:t>
            </w:r>
            <w:r>
              <w:rPr>
                <w:noProof/>
                <w:webHidden/>
              </w:rPr>
              <w:fldChar w:fldCharType="end"/>
            </w:r>
          </w:hyperlink>
        </w:p>
        <w:p w14:paraId="417A1F3E" w14:textId="5C1D022C" w:rsidR="000252F4" w:rsidRDefault="000252F4">
          <w:pPr>
            <w:pStyle w:val="TOC2"/>
            <w:tabs>
              <w:tab w:val="right" w:leader="dot" w:pos="8630"/>
            </w:tabs>
            <w:rPr>
              <w:rFonts w:eastAsiaTheme="minorEastAsia"/>
              <w:noProof/>
              <w:color w:val="auto"/>
              <w:lang w:eastAsia="en-US"/>
            </w:rPr>
          </w:pPr>
          <w:hyperlink w:anchor="_Toc121468760" w:history="1">
            <w:r w:rsidRPr="007976A4">
              <w:rPr>
                <w:rStyle w:val="Hyperlink"/>
                <w:noProof/>
              </w:rPr>
              <w:t>Heroku Deployment</w:t>
            </w:r>
            <w:r>
              <w:rPr>
                <w:noProof/>
                <w:webHidden/>
              </w:rPr>
              <w:tab/>
            </w:r>
            <w:r>
              <w:rPr>
                <w:noProof/>
                <w:webHidden/>
              </w:rPr>
              <w:fldChar w:fldCharType="begin"/>
            </w:r>
            <w:r>
              <w:rPr>
                <w:noProof/>
                <w:webHidden/>
              </w:rPr>
              <w:instrText xml:space="preserve"> PAGEREF _Toc121468760 \h </w:instrText>
            </w:r>
            <w:r>
              <w:rPr>
                <w:noProof/>
                <w:webHidden/>
              </w:rPr>
            </w:r>
            <w:r>
              <w:rPr>
                <w:noProof/>
                <w:webHidden/>
              </w:rPr>
              <w:fldChar w:fldCharType="separate"/>
            </w:r>
            <w:r>
              <w:rPr>
                <w:noProof/>
                <w:webHidden/>
              </w:rPr>
              <w:t>8</w:t>
            </w:r>
            <w:r>
              <w:rPr>
                <w:noProof/>
                <w:webHidden/>
              </w:rPr>
              <w:fldChar w:fldCharType="end"/>
            </w:r>
          </w:hyperlink>
        </w:p>
        <w:p w14:paraId="050D5E9A" w14:textId="044E928F" w:rsidR="000252F4" w:rsidRDefault="000252F4">
          <w:pPr>
            <w:pStyle w:val="TOC1"/>
            <w:tabs>
              <w:tab w:val="right" w:leader="dot" w:pos="8630"/>
            </w:tabs>
            <w:rPr>
              <w:rFonts w:eastAsiaTheme="minorEastAsia"/>
              <w:noProof/>
              <w:color w:val="auto"/>
              <w:lang w:eastAsia="en-US"/>
            </w:rPr>
          </w:pPr>
          <w:hyperlink w:anchor="_Toc121468761" w:history="1">
            <w:r w:rsidRPr="007976A4">
              <w:rPr>
                <w:rStyle w:val="Hyperlink"/>
                <w:noProof/>
              </w:rPr>
              <w:t>Maintenance</w:t>
            </w:r>
            <w:r>
              <w:rPr>
                <w:noProof/>
                <w:webHidden/>
              </w:rPr>
              <w:tab/>
            </w:r>
            <w:r>
              <w:rPr>
                <w:noProof/>
                <w:webHidden/>
              </w:rPr>
              <w:fldChar w:fldCharType="begin"/>
            </w:r>
            <w:r>
              <w:rPr>
                <w:noProof/>
                <w:webHidden/>
              </w:rPr>
              <w:instrText xml:space="preserve"> PAGEREF _Toc121468761 \h </w:instrText>
            </w:r>
            <w:r>
              <w:rPr>
                <w:noProof/>
                <w:webHidden/>
              </w:rPr>
            </w:r>
            <w:r>
              <w:rPr>
                <w:noProof/>
                <w:webHidden/>
              </w:rPr>
              <w:fldChar w:fldCharType="separate"/>
            </w:r>
            <w:r>
              <w:rPr>
                <w:noProof/>
                <w:webHidden/>
              </w:rPr>
              <w:t>11</w:t>
            </w:r>
            <w:r>
              <w:rPr>
                <w:noProof/>
                <w:webHidden/>
              </w:rPr>
              <w:fldChar w:fldCharType="end"/>
            </w:r>
          </w:hyperlink>
        </w:p>
        <w:p w14:paraId="6CF2DB96" w14:textId="5A36D76B" w:rsidR="000252F4" w:rsidRDefault="000252F4">
          <w:pPr>
            <w:pStyle w:val="TOC2"/>
            <w:tabs>
              <w:tab w:val="right" w:leader="dot" w:pos="8630"/>
            </w:tabs>
            <w:rPr>
              <w:rFonts w:eastAsiaTheme="minorEastAsia"/>
              <w:noProof/>
              <w:color w:val="auto"/>
              <w:lang w:eastAsia="en-US"/>
            </w:rPr>
          </w:pPr>
          <w:hyperlink w:anchor="_Toc121468762" w:history="1">
            <w:r w:rsidRPr="007976A4">
              <w:rPr>
                <w:rStyle w:val="Hyperlink"/>
                <w:noProof/>
              </w:rPr>
              <w:t>Website Publishing</w:t>
            </w:r>
            <w:r>
              <w:rPr>
                <w:noProof/>
                <w:webHidden/>
              </w:rPr>
              <w:tab/>
            </w:r>
            <w:r>
              <w:rPr>
                <w:noProof/>
                <w:webHidden/>
              </w:rPr>
              <w:fldChar w:fldCharType="begin"/>
            </w:r>
            <w:r>
              <w:rPr>
                <w:noProof/>
                <w:webHidden/>
              </w:rPr>
              <w:instrText xml:space="preserve"> PAGEREF _Toc121468762 \h </w:instrText>
            </w:r>
            <w:r>
              <w:rPr>
                <w:noProof/>
                <w:webHidden/>
              </w:rPr>
            </w:r>
            <w:r>
              <w:rPr>
                <w:noProof/>
                <w:webHidden/>
              </w:rPr>
              <w:fldChar w:fldCharType="separate"/>
            </w:r>
            <w:r>
              <w:rPr>
                <w:noProof/>
                <w:webHidden/>
              </w:rPr>
              <w:t>11</w:t>
            </w:r>
            <w:r>
              <w:rPr>
                <w:noProof/>
                <w:webHidden/>
              </w:rPr>
              <w:fldChar w:fldCharType="end"/>
            </w:r>
          </w:hyperlink>
        </w:p>
        <w:p w14:paraId="3BDEF8B0" w14:textId="515D0E7D" w:rsidR="000252F4" w:rsidRDefault="000252F4">
          <w:pPr>
            <w:pStyle w:val="TOC2"/>
            <w:tabs>
              <w:tab w:val="right" w:leader="dot" w:pos="8630"/>
            </w:tabs>
            <w:rPr>
              <w:rFonts w:eastAsiaTheme="minorEastAsia"/>
              <w:noProof/>
              <w:color w:val="auto"/>
              <w:lang w:eastAsia="en-US"/>
            </w:rPr>
          </w:pPr>
          <w:hyperlink w:anchor="_Toc121468763" w:history="1">
            <w:r w:rsidRPr="007976A4">
              <w:rPr>
                <w:rStyle w:val="Hyperlink"/>
                <w:noProof/>
              </w:rPr>
              <w:t>Quality Assurance</w:t>
            </w:r>
            <w:r>
              <w:rPr>
                <w:noProof/>
                <w:webHidden/>
              </w:rPr>
              <w:tab/>
            </w:r>
            <w:r>
              <w:rPr>
                <w:noProof/>
                <w:webHidden/>
              </w:rPr>
              <w:fldChar w:fldCharType="begin"/>
            </w:r>
            <w:r>
              <w:rPr>
                <w:noProof/>
                <w:webHidden/>
              </w:rPr>
              <w:instrText xml:space="preserve"> PAGEREF _Toc121468763 \h </w:instrText>
            </w:r>
            <w:r>
              <w:rPr>
                <w:noProof/>
                <w:webHidden/>
              </w:rPr>
            </w:r>
            <w:r>
              <w:rPr>
                <w:noProof/>
                <w:webHidden/>
              </w:rPr>
              <w:fldChar w:fldCharType="separate"/>
            </w:r>
            <w:r>
              <w:rPr>
                <w:noProof/>
                <w:webHidden/>
              </w:rPr>
              <w:t>11</w:t>
            </w:r>
            <w:r>
              <w:rPr>
                <w:noProof/>
                <w:webHidden/>
              </w:rPr>
              <w:fldChar w:fldCharType="end"/>
            </w:r>
          </w:hyperlink>
        </w:p>
        <w:p w14:paraId="73F740B1" w14:textId="5D0805B8" w:rsidR="000252F4" w:rsidRDefault="000252F4">
          <w:pPr>
            <w:pStyle w:val="TOC2"/>
            <w:tabs>
              <w:tab w:val="right" w:leader="dot" w:pos="8630"/>
            </w:tabs>
            <w:rPr>
              <w:rFonts w:eastAsiaTheme="minorEastAsia"/>
              <w:noProof/>
              <w:color w:val="auto"/>
              <w:lang w:eastAsia="en-US"/>
            </w:rPr>
          </w:pPr>
          <w:hyperlink w:anchor="_Toc121468764" w:history="1">
            <w:r w:rsidRPr="007976A4">
              <w:rPr>
                <w:rStyle w:val="Hyperlink"/>
                <w:noProof/>
              </w:rPr>
              <w:t>Contact Monitoring</w:t>
            </w:r>
            <w:r>
              <w:rPr>
                <w:noProof/>
                <w:webHidden/>
              </w:rPr>
              <w:tab/>
            </w:r>
            <w:r>
              <w:rPr>
                <w:noProof/>
                <w:webHidden/>
              </w:rPr>
              <w:fldChar w:fldCharType="begin"/>
            </w:r>
            <w:r>
              <w:rPr>
                <w:noProof/>
                <w:webHidden/>
              </w:rPr>
              <w:instrText xml:space="preserve"> PAGEREF _Toc121468764 \h </w:instrText>
            </w:r>
            <w:r>
              <w:rPr>
                <w:noProof/>
                <w:webHidden/>
              </w:rPr>
            </w:r>
            <w:r>
              <w:rPr>
                <w:noProof/>
                <w:webHidden/>
              </w:rPr>
              <w:fldChar w:fldCharType="separate"/>
            </w:r>
            <w:r>
              <w:rPr>
                <w:noProof/>
                <w:webHidden/>
              </w:rPr>
              <w:t>12</w:t>
            </w:r>
            <w:r>
              <w:rPr>
                <w:noProof/>
                <w:webHidden/>
              </w:rPr>
              <w:fldChar w:fldCharType="end"/>
            </w:r>
          </w:hyperlink>
        </w:p>
        <w:p w14:paraId="6F79AE73" w14:textId="61DC4212" w:rsidR="000252F4" w:rsidRDefault="000252F4">
          <w:pPr>
            <w:pStyle w:val="TOC2"/>
            <w:tabs>
              <w:tab w:val="right" w:leader="dot" w:pos="8630"/>
            </w:tabs>
            <w:rPr>
              <w:rFonts w:eastAsiaTheme="minorEastAsia"/>
              <w:noProof/>
              <w:color w:val="auto"/>
              <w:lang w:eastAsia="en-US"/>
            </w:rPr>
          </w:pPr>
          <w:hyperlink w:anchor="_Toc121468765" w:history="1">
            <w:r w:rsidRPr="007976A4">
              <w:rPr>
                <w:rStyle w:val="Hyperlink"/>
                <w:noProof/>
              </w:rPr>
              <w:t>Infrastructure Performance Monitoring</w:t>
            </w:r>
            <w:r>
              <w:rPr>
                <w:noProof/>
                <w:webHidden/>
              </w:rPr>
              <w:tab/>
            </w:r>
            <w:r>
              <w:rPr>
                <w:noProof/>
                <w:webHidden/>
              </w:rPr>
              <w:fldChar w:fldCharType="begin"/>
            </w:r>
            <w:r>
              <w:rPr>
                <w:noProof/>
                <w:webHidden/>
              </w:rPr>
              <w:instrText xml:space="preserve"> PAGEREF _Toc121468765 \h </w:instrText>
            </w:r>
            <w:r>
              <w:rPr>
                <w:noProof/>
                <w:webHidden/>
              </w:rPr>
            </w:r>
            <w:r>
              <w:rPr>
                <w:noProof/>
                <w:webHidden/>
              </w:rPr>
              <w:fldChar w:fldCharType="separate"/>
            </w:r>
            <w:r>
              <w:rPr>
                <w:noProof/>
                <w:webHidden/>
              </w:rPr>
              <w:t>12</w:t>
            </w:r>
            <w:r>
              <w:rPr>
                <w:noProof/>
                <w:webHidden/>
              </w:rPr>
              <w:fldChar w:fldCharType="end"/>
            </w:r>
          </w:hyperlink>
        </w:p>
        <w:p w14:paraId="2A265E33" w14:textId="3537B9FA" w:rsidR="000252F4" w:rsidRDefault="000252F4">
          <w:pPr>
            <w:pStyle w:val="TOC1"/>
            <w:tabs>
              <w:tab w:val="right" w:leader="dot" w:pos="8630"/>
            </w:tabs>
            <w:rPr>
              <w:rFonts w:eastAsiaTheme="minorEastAsia"/>
              <w:noProof/>
              <w:color w:val="auto"/>
              <w:lang w:eastAsia="en-US"/>
            </w:rPr>
          </w:pPr>
          <w:hyperlink w:anchor="_Toc121468766" w:history="1">
            <w:r w:rsidRPr="007976A4">
              <w:rPr>
                <w:rStyle w:val="Hyperlink"/>
                <w:noProof/>
              </w:rPr>
              <w:t>Development</w:t>
            </w:r>
            <w:r>
              <w:rPr>
                <w:noProof/>
                <w:webHidden/>
              </w:rPr>
              <w:tab/>
            </w:r>
            <w:r>
              <w:rPr>
                <w:noProof/>
                <w:webHidden/>
              </w:rPr>
              <w:fldChar w:fldCharType="begin"/>
            </w:r>
            <w:r>
              <w:rPr>
                <w:noProof/>
                <w:webHidden/>
              </w:rPr>
              <w:instrText xml:space="preserve"> PAGEREF _Toc121468766 \h </w:instrText>
            </w:r>
            <w:r>
              <w:rPr>
                <w:noProof/>
                <w:webHidden/>
              </w:rPr>
            </w:r>
            <w:r>
              <w:rPr>
                <w:noProof/>
                <w:webHidden/>
              </w:rPr>
              <w:fldChar w:fldCharType="separate"/>
            </w:r>
            <w:r>
              <w:rPr>
                <w:noProof/>
                <w:webHidden/>
              </w:rPr>
              <w:t>13</w:t>
            </w:r>
            <w:r>
              <w:rPr>
                <w:noProof/>
                <w:webHidden/>
              </w:rPr>
              <w:fldChar w:fldCharType="end"/>
            </w:r>
          </w:hyperlink>
        </w:p>
        <w:p w14:paraId="1CF89E13" w14:textId="21EF0E17" w:rsidR="000252F4" w:rsidRDefault="000252F4">
          <w:pPr>
            <w:pStyle w:val="TOC2"/>
            <w:tabs>
              <w:tab w:val="right" w:leader="dot" w:pos="8630"/>
            </w:tabs>
            <w:rPr>
              <w:rFonts w:eastAsiaTheme="minorEastAsia"/>
              <w:noProof/>
              <w:color w:val="auto"/>
              <w:lang w:eastAsia="en-US"/>
            </w:rPr>
          </w:pPr>
          <w:hyperlink w:anchor="_Toc121468767" w:history="1">
            <w:r w:rsidRPr="007976A4">
              <w:rPr>
                <w:rStyle w:val="Hyperlink"/>
                <w:noProof/>
              </w:rPr>
              <w:t>Models</w:t>
            </w:r>
            <w:r>
              <w:rPr>
                <w:noProof/>
                <w:webHidden/>
              </w:rPr>
              <w:tab/>
            </w:r>
            <w:r>
              <w:rPr>
                <w:noProof/>
                <w:webHidden/>
              </w:rPr>
              <w:fldChar w:fldCharType="begin"/>
            </w:r>
            <w:r>
              <w:rPr>
                <w:noProof/>
                <w:webHidden/>
              </w:rPr>
              <w:instrText xml:space="preserve"> PAGEREF _Toc121468767 \h </w:instrText>
            </w:r>
            <w:r>
              <w:rPr>
                <w:noProof/>
                <w:webHidden/>
              </w:rPr>
            </w:r>
            <w:r>
              <w:rPr>
                <w:noProof/>
                <w:webHidden/>
              </w:rPr>
              <w:fldChar w:fldCharType="separate"/>
            </w:r>
            <w:r>
              <w:rPr>
                <w:noProof/>
                <w:webHidden/>
              </w:rPr>
              <w:t>13</w:t>
            </w:r>
            <w:r>
              <w:rPr>
                <w:noProof/>
                <w:webHidden/>
              </w:rPr>
              <w:fldChar w:fldCharType="end"/>
            </w:r>
          </w:hyperlink>
        </w:p>
        <w:p w14:paraId="08D506B0" w14:textId="0D81F7D0" w:rsidR="000252F4" w:rsidRDefault="000252F4">
          <w:pPr>
            <w:pStyle w:val="TOC2"/>
            <w:tabs>
              <w:tab w:val="right" w:leader="dot" w:pos="8630"/>
            </w:tabs>
            <w:rPr>
              <w:rFonts w:eastAsiaTheme="minorEastAsia"/>
              <w:noProof/>
              <w:color w:val="auto"/>
              <w:lang w:eastAsia="en-US"/>
            </w:rPr>
          </w:pPr>
          <w:hyperlink w:anchor="_Toc121468768" w:history="1">
            <w:r w:rsidRPr="007976A4">
              <w:rPr>
                <w:rStyle w:val="Hyperlink"/>
                <w:noProof/>
              </w:rPr>
              <w:t>CSS</w:t>
            </w:r>
            <w:r>
              <w:rPr>
                <w:noProof/>
                <w:webHidden/>
              </w:rPr>
              <w:tab/>
            </w:r>
            <w:r>
              <w:rPr>
                <w:noProof/>
                <w:webHidden/>
              </w:rPr>
              <w:fldChar w:fldCharType="begin"/>
            </w:r>
            <w:r>
              <w:rPr>
                <w:noProof/>
                <w:webHidden/>
              </w:rPr>
              <w:instrText xml:space="preserve"> PAGEREF _Toc121468768 \h </w:instrText>
            </w:r>
            <w:r>
              <w:rPr>
                <w:noProof/>
                <w:webHidden/>
              </w:rPr>
            </w:r>
            <w:r>
              <w:rPr>
                <w:noProof/>
                <w:webHidden/>
              </w:rPr>
              <w:fldChar w:fldCharType="separate"/>
            </w:r>
            <w:r>
              <w:rPr>
                <w:noProof/>
                <w:webHidden/>
              </w:rPr>
              <w:t>14</w:t>
            </w:r>
            <w:r>
              <w:rPr>
                <w:noProof/>
                <w:webHidden/>
              </w:rPr>
              <w:fldChar w:fldCharType="end"/>
            </w:r>
          </w:hyperlink>
        </w:p>
        <w:p w14:paraId="6F6E41DC" w14:textId="1A5E3B74" w:rsidR="000252F4" w:rsidRDefault="000252F4">
          <w:pPr>
            <w:pStyle w:val="TOC1"/>
            <w:tabs>
              <w:tab w:val="right" w:leader="dot" w:pos="8630"/>
            </w:tabs>
            <w:rPr>
              <w:rFonts w:eastAsiaTheme="minorEastAsia"/>
              <w:noProof/>
              <w:color w:val="auto"/>
              <w:lang w:eastAsia="en-US"/>
            </w:rPr>
          </w:pPr>
          <w:hyperlink w:anchor="_Toc121468769" w:history="1">
            <w:r w:rsidRPr="007976A4">
              <w:rPr>
                <w:rStyle w:val="Hyperlink"/>
                <w:noProof/>
              </w:rPr>
              <w:t>Glossary</w:t>
            </w:r>
            <w:r>
              <w:rPr>
                <w:noProof/>
                <w:webHidden/>
              </w:rPr>
              <w:tab/>
            </w:r>
            <w:r>
              <w:rPr>
                <w:noProof/>
                <w:webHidden/>
              </w:rPr>
              <w:fldChar w:fldCharType="begin"/>
            </w:r>
            <w:r>
              <w:rPr>
                <w:noProof/>
                <w:webHidden/>
              </w:rPr>
              <w:instrText xml:space="preserve"> PAGEREF _Toc121468769 \h </w:instrText>
            </w:r>
            <w:r>
              <w:rPr>
                <w:noProof/>
                <w:webHidden/>
              </w:rPr>
            </w:r>
            <w:r>
              <w:rPr>
                <w:noProof/>
                <w:webHidden/>
              </w:rPr>
              <w:fldChar w:fldCharType="separate"/>
            </w:r>
            <w:r>
              <w:rPr>
                <w:noProof/>
                <w:webHidden/>
              </w:rPr>
              <w:t>15</w:t>
            </w:r>
            <w:r>
              <w:rPr>
                <w:noProof/>
                <w:webHidden/>
              </w:rPr>
              <w:fldChar w:fldCharType="end"/>
            </w:r>
          </w:hyperlink>
        </w:p>
        <w:p w14:paraId="7F602D20" w14:textId="73E19067" w:rsidR="000A6554" w:rsidRDefault="000A6554">
          <w:r>
            <w:rPr>
              <w:b/>
              <w:bCs/>
              <w:noProof/>
            </w:rPr>
            <w:fldChar w:fldCharType="end"/>
          </w:r>
        </w:p>
      </w:sdtContent>
    </w:sdt>
    <w:p w14:paraId="2C73AC59" w14:textId="3C797B17" w:rsidR="000A6554" w:rsidRDefault="000A6554" w:rsidP="000A6554">
      <w:pPr>
        <w:ind w:left="0"/>
      </w:pPr>
      <w:r>
        <w:br w:type="page"/>
      </w:r>
    </w:p>
    <w:p w14:paraId="1A779E44" w14:textId="3863A8AE" w:rsidR="00B979D8" w:rsidRDefault="000A6554">
      <w:pPr>
        <w:pStyle w:val="Heading1"/>
      </w:pPr>
      <w:bookmarkStart w:id="0" w:name="_Toc121468754"/>
      <w:r>
        <w:lastRenderedPageBreak/>
        <w:t>G</w:t>
      </w:r>
      <w:r w:rsidR="00EF28DE">
        <w:t>etting Started</w:t>
      </w:r>
      <w:bookmarkEnd w:id="0"/>
    </w:p>
    <w:p w14:paraId="79FF5FD0" w14:textId="5349A53F" w:rsidR="00B979D8" w:rsidRDefault="00EF28DE">
      <w:r>
        <w:t>Before installing the website on your local machine, make sure you have all of the requirements, listed below.</w:t>
      </w:r>
    </w:p>
    <w:p w14:paraId="68F084D1" w14:textId="7A07A584" w:rsidR="00EF28DE" w:rsidRDefault="00C37BE7" w:rsidP="00EF28DE">
      <w:pPr>
        <w:pStyle w:val="Heading2"/>
      </w:pPr>
      <w:bookmarkStart w:id="1" w:name="_Toc121468755"/>
      <w:r>
        <w:t xml:space="preserve">Local </w:t>
      </w:r>
      <w:r w:rsidR="00EF28DE">
        <w:t>Requirements</w:t>
      </w:r>
      <w:bookmarkEnd w:id="1"/>
    </w:p>
    <w:p w14:paraId="7BBEB3E6" w14:textId="6F4DC23C" w:rsidR="00EF28DE" w:rsidRDefault="00EF28DE" w:rsidP="00EF28DE">
      <w:pPr>
        <w:pStyle w:val="ListParagraph"/>
        <w:numPr>
          <w:ilvl w:val="0"/>
          <w:numId w:val="17"/>
        </w:numPr>
      </w:pPr>
      <w:r>
        <w:t>Python 3</w:t>
      </w:r>
    </w:p>
    <w:p w14:paraId="0CADE313" w14:textId="77777777" w:rsidR="00F77F36" w:rsidRDefault="00C37BE7" w:rsidP="00C37BE7">
      <w:pPr>
        <w:ind w:left="1446"/>
      </w:pPr>
      <w:r>
        <w:t xml:space="preserve">To install the website on your local machine, you need to have Python installed. </w:t>
      </w:r>
    </w:p>
    <w:p w14:paraId="40CF8927" w14:textId="6C6C2AAB" w:rsidR="00C37BE7" w:rsidRDefault="00C37BE7" w:rsidP="00C37BE7">
      <w:pPr>
        <w:ind w:left="1446"/>
      </w:pPr>
      <w:r>
        <w:t xml:space="preserve">For instructions install Python, follow the official guide at the following link: </w:t>
      </w:r>
      <w:hyperlink r:id="rId8" w:history="1">
        <w:r w:rsidRPr="009F2DA6">
          <w:rPr>
            <w:rStyle w:val="Hyperlink"/>
          </w:rPr>
          <w:t>https://wiki.python.org/moin/BeginnersGuide/Download</w:t>
        </w:r>
      </w:hyperlink>
      <w:r>
        <w:t xml:space="preserve"> </w:t>
      </w:r>
    </w:p>
    <w:p w14:paraId="6488592D" w14:textId="44A7A5FC" w:rsidR="00C37BE7" w:rsidRDefault="00C37BE7" w:rsidP="00C37BE7">
      <w:pPr>
        <w:pStyle w:val="Heading2"/>
      </w:pPr>
      <w:bookmarkStart w:id="2" w:name="_Toc121468756"/>
      <w:r>
        <w:t>Heroku Requirements</w:t>
      </w:r>
      <w:bookmarkEnd w:id="2"/>
    </w:p>
    <w:p w14:paraId="46335185" w14:textId="3A5BB78A" w:rsidR="00150110" w:rsidRDefault="00C37BE7" w:rsidP="006605CF">
      <w:pPr>
        <w:ind w:left="720"/>
      </w:pPr>
      <w:r>
        <w:t xml:space="preserve">As well as the local requirements, running the website </w:t>
      </w:r>
      <w:r w:rsidR="00150110">
        <w:t>hosted with</w:t>
      </w:r>
      <w:r>
        <w:t xml:space="preserve"> Heroku has all of the requirements listed below.</w:t>
      </w:r>
      <w:r w:rsidR="00F77F36">
        <w:t xml:space="preserve"> </w:t>
      </w:r>
      <w:r w:rsidR="00F77F36" w:rsidRPr="00791CFB">
        <w:rPr>
          <w:i/>
          <w:iCs/>
        </w:rPr>
        <w:t>If you don’t plan on running the website via Heroku, you can skip these requirements.</w:t>
      </w:r>
    </w:p>
    <w:p w14:paraId="2271CE6F" w14:textId="637A5364" w:rsidR="0084555A" w:rsidRDefault="0084555A" w:rsidP="00F77F36">
      <w:pPr>
        <w:pStyle w:val="ListParagraph"/>
        <w:numPr>
          <w:ilvl w:val="0"/>
          <w:numId w:val="17"/>
        </w:numPr>
      </w:pPr>
      <w:r>
        <w:t>Heroku Account</w:t>
      </w:r>
    </w:p>
    <w:p w14:paraId="66DE1B70" w14:textId="415DC601" w:rsidR="0084555A" w:rsidRDefault="0084555A" w:rsidP="0084555A">
      <w:pPr>
        <w:pStyle w:val="ListParagraph"/>
        <w:ind w:left="1446"/>
      </w:pPr>
      <w:r>
        <w:t xml:space="preserve">To host your website on Heroku, you need to first create a Heroku account. </w:t>
      </w:r>
    </w:p>
    <w:p w14:paraId="2D10CB2C" w14:textId="2097E117" w:rsidR="0084555A" w:rsidRDefault="0084555A" w:rsidP="0084555A">
      <w:pPr>
        <w:pStyle w:val="ListParagraph"/>
        <w:ind w:left="1446"/>
      </w:pPr>
      <w:r>
        <w:t xml:space="preserve">You can sign up with Heroku at the following link: </w:t>
      </w:r>
      <w:hyperlink r:id="rId9" w:history="1">
        <w:r w:rsidRPr="003701B0">
          <w:rPr>
            <w:rStyle w:val="Hyperlink"/>
          </w:rPr>
          <w:t>https://signup.heroku.com/</w:t>
        </w:r>
      </w:hyperlink>
      <w:r>
        <w:t xml:space="preserve"> </w:t>
      </w:r>
    </w:p>
    <w:p w14:paraId="7DA2E2D4" w14:textId="32D20708" w:rsidR="0084555A" w:rsidRDefault="0084555A" w:rsidP="0084555A">
      <w:pPr>
        <w:pStyle w:val="ListParagraph"/>
        <w:ind w:left="1446"/>
      </w:pPr>
      <w:r>
        <w:t>Once you have an account on Heroku and have logged in, click the “Create new app” button. Give your app an appropriate name, as it will be the app name for your website, then click “Create app.”</w:t>
      </w:r>
    </w:p>
    <w:p w14:paraId="39B69EDF" w14:textId="77200522" w:rsidR="00F77F36" w:rsidRDefault="00150110" w:rsidP="00F77F36">
      <w:pPr>
        <w:pStyle w:val="ListParagraph"/>
        <w:numPr>
          <w:ilvl w:val="0"/>
          <w:numId w:val="17"/>
        </w:numPr>
      </w:pPr>
      <w:r>
        <w:t>Heroku</w:t>
      </w:r>
      <w:r w:rsidR="00912988">
        <w:t xml:space="preserve"> CLI</w:t>
      </w:r>
      <w:r w:rsidR="00F77F36">
        <w:t xml:space="preserve"> and Git</w:t>
      </w:r>
    </w:p>
    <w:p w14:paraId="7606CEF8" w14:textId="77777777" w:rsidR="00F77F36" w:rsidRDefault="00F77F36" w:rsidP="00F77F36">
      <w:pPr>
        <w:ind w:left="1440"/>
      </w:pPr>
      <w:r>
        <w:t xml:space="preserve">The Heroku CLI allows you to access your website when it is deployed on Heroku. Using the Heroku CLI also requires Git to be installed on your local machine. </w:t>
      </w:r>
    </w:p>
    <w:p w14:paraId="7E3F0277" w14:textId="77777777" w:rsidR="00F77F36" w:rsidRDefault="00F77F36" w:rsidP="00F77F36">
      <w:pPr>
        <w:ind w:left="1440"/>
      </w:pPr>
      <w:r>
        <w:t xml:space="preserve">For instructions to install the Heroku CLI, follow the official guide at the following link: </w:t>
      </w:r>
      <w:hyperlink r:id="rId10" w:anchor="install-the-heroku-cli" w:history="1">
        <w:r w:rsidRPr="009F2DA6">
          <w:rPr>
            <w:rStyle w:val="Hyperlink"/>
          </w:rPr>
          <w:t>https://devcenter.heroku.com/articles/heroku-cli#install-the-heroku-cli</w:t>
        </w:r>
      </w:hyperlink>
      <w:r>
        <w:t xml:space="preserve"> </w:t>
      </w:r>
    </w:p>
    <w:p w14:paraId="4753D45D" w14:textId="15211970" w:rsidR="00F77F36" w:rsidRDefault="00F77F36" w:rsidP="00F77F36">
      <w:pPr>
        <w:ind w:left="1440"/>
      </w:pPr>
      <w:r>
        <w:t xml:space="preserve">For instructions to install Git, follow the official guide at the following link: </w:t>
      </w:r>
      <w:hyperlink r:id="rId11" w:history="1">
        <w:r w:rsidRPr="009F2DA6">
          <w:rPr>
            <w:rStyle w:val="Hyperlink"/>
          </w:rPr>
          <w:t>https://git-scm.com/book/en/v2/Getting-Started-Installing-Git</w:t>
        </w:r>
      </w:hyperlink>
      <w:r>
        <w:t xml:space="preserve"> </w:t>
      </w:r>
    </w:p>
    <w:p w14:paraId="51D646F2" w14:textId="020861DA" w:rsidR="00F77F36" w:rsidRDefault="00F77F36" w:rsidP="00F77F36">
      <w:pPr>
        <w:pStyle w:val="ListParagraph"/>
        <w:numPr>
          <w:ilvl w:val="0"/>
          <w:numId w:val="17"/>
        </w:numPr>
      </w:pPr>
      <w:r>
        <w:t>(Optional) GitHub</w:t>
      </w:r>
      <w:r w:rsidR="009C5289">
        <w:t xml:space="preserve"> and GitHub Account</w:t>
      </w:r>
    </w:p>
    <w:p w14:paraId="0AEF90AB" w14:textId="61513358" w:rsidR="00F77F36" w:rsidRDefault="00F77F36" w:rsidP="00F77F36">
      <w:pPr>
        <w:pStyle w:val="ListParagraph"/>
        <w:ind w:left="1446"/>
      </w:pPr>
      <w:r>
        <w:t xml:space="preserve">Heroku allows you to deploy your website manually or automatically from a repository on GitHub. </w:t>
      </w:r>
    </w:p>
    <w:p w14:paraId="121DDC49" w14:textId="169E9F58" w:rsidR="00F77F36" w:rsidRDefault="00F77F36" w:rsidP="00F77F36">
      <w:pPr>
        <w:pStyle w:val="ListParagraph"/>
        <w:ind w:left="1446"/>
      </w:pPr>
      <w:r>
        <w:t xml:space="preserve">For instructions on how to use Heroku with GitHub, follow the official guide at the following link: </w:t>
      </w:r>
      <w:hyperlink r:id="rId12" w:anchor="manual-deploys" w:history="1">
        <w:r w:rsidRPr="009F2DA6">
          <w:rPr>
            <w:rStyle w:val="Hyperlink"/>
          </w:rPr>
          <w:t>https://devcenter.heroku.com/articles/github-integration#manual-deploys</w:t>
        </w:r>
      </w:hyperlink>
      <w:r>
        <w:t xml:space="preserve"> </w:t>
      </w:r>
    </w:p>
    <w:p w14:paraId="5E53C0D2" w14:textId="58735D16" w:rsidR="009C5289" w:rsidRDefault="009C5289" w:rsidP="00F77F36">
      <w:pPr>
        <w:pStyle w:val="ListParagraph"/>
        <w:ind w:left="1446"/>
      </w:pPr>
      <w:r>
        <w:t xml:space="preserve">You can sign up with GitHub at the following link: </w:t>
      </w:r>
      <w:hyperlink r:id="rId13" w:history="1">
        <w:r w:rsidRPr="003701B0">
          <w:rPr>
            <w:rStyle w:val="Hyperlink"/>
          </w:rPr>
          <w:t>https://github.com/signup</w:t>
        </w:r>
      </w:hyperlink>
      <w:r>
        <w:t xml:space="preserve"> </w:t>
      </w:r>
    </w:p>
    <w:p w14:paraId="7FCD37C7" w14:textId="7EE1DB6E" w:rsidR="00F77F36" w:rsidRDefault="00F77F36" w:rsidP="00F77F36">
      <w:pPr>
        <w:pStyle w:val="ListParagraph"/>
        <w:ind w:left="1446"/>
      </w:pPr>
    </w:p>
    <w:p w14:paraId="611B5069" w14:textId="3CBACEA0" w:rsidR="00B979D8" w:rsidRDefault="00C37BE7">
      <w:pPr>
        <w:pStyle w:val="Heading1"/>
      </w:pPr>
      <w:bookmarkStart w:id="3" w:name="_Toc121468757"/>
      <w:r>
        <w:t>Installation</w:t>
      </w:r>
      <w:bookmarkEnd w:id="3"/>
    </w:p>
    <w:p w14:paraId="4FDD708C" w14:textId="69F47260" w:rsidR="00A40744" w:rsidRDefault="00C37BE7" w:rsidP="00C37BE7">
      <w:r>
        <w:t>Following is a detailed list of instructions</w:t>
      </w:r>
      <w:r w:rsidR="00F77F36">
        <w:t xml:space="preserve"> for </w:t>
      </w:r>
      <w:r w:rsidR="00791CFB">
        <w:t>installing</w:t>
      </w:r>
      <w:r w:rsidR="00F77F36">
        <w:t xml:space="preserve"> the library websit</w:t>
      </w:r>
      <w:r w:rsidR="00611054">
        <w:t>e</w:t>
      </w:r>
      <w:r>
        <w:t>:</w:t>
      </w:r>
    </w:p>
    <w:p w14:paraId="73E601B8" w14:textId="0619571D" w:rsidR="0089684D" w:rsidRDefault="0089684D" w:rsidP="00C37BE7">
      <w:pPr>
        <w:pStyle w:val="ListParagraph"/>
        <w:numPr>
          <w:ilvl w:val="0"/>
          <w:numId w:val="18"/>
        </w:numPr>
      </w:pPr>
      <w:r>
        <w:t>Install pip</w:t>
      </w:r>
    </w:p>
    <w:p w14:paraId="152F9B66" w14:textId="407A9857" w:rsidR="00E475CA" w:rsidRDefault="00E475CA" w:rsidP="00E475CA">
      <w:pPr>
        <w:pStyle w:val="ListParagraph"/>
        <w:ind w:left="1080"/>
      </w:pPr>
      <w:r>
        <w:t xml:space="preserve">Pip is a package manager </w:t>
      </w:r>
      <w:proofErr w:type="gramStart"/>
      <w:r>
        <w:t>to manage</w:t>
      </w:r>
      <w:proofErr w:type="gramEnd"/>
      <w:r>
        <w:t xml:space="preserve"> your Python code libraries. To install pip, open your </w:t>
      </w:r>
      <w:r w:rsidR="00FA0B91">
        <w:t>command prompt</w:t>
      </w:r>
      <w:r>
        <w:t xml:space="preserve"> and type one of the following:</w:t>
      </w:r>
    </w:p>
    <w:p w14:paraId="3DB22F07" w14:textId="77777777" w:rsidR="004E0970" w:rsidRDefault="004E0970" w:rsidP="00E475CA">
      <w:pPr>
        <w:pStyle w:val="ListParagraph"/>
        <w:ind w:left="1080"/>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tblGrid>
      <w:tr w:rsidR="004E0970" w14:paraId="159745E0" w14:textId="77777777" w:rsidTr="004E0970">
        <w:tc>
          <w:tcPr>
            <w:tcW w:w="7375" w:type="dxa"/>
          </w:tcPr>
          <w:p w14:paraId="1D7DDAD4" w14:textId="188AF09A" w:rsidR="004E0970" w:rsidRDefault="004E0970" w:rsidP="00E475CA">
            <w:pPr>
              <w:pStyle w:val="ListParagraph"/>
              <w:ind w:left="0"/>
            </w:pPr>
            <w:r>
              <w:t>Windows:</w:t>
            </w:r>
          </w:p>
        </w:tc>
      </w:tr>
      <w:tr w:rsidR="004E0970" w14:paraId="0AA74EF7" w14:textId="77777777" w:rsidTr="004E0970">
        <w:tc>
          <w:tcPr>
            <w:tcW w:w="7375" w:type="dxa"/>
            <w:shd w:val="clear" w:color="auto" w:fill="D9D9D9" w:themeFill="background1" w:themeFillShade="D9"/>
          </w:tcPr>
          <w:p w14:paraId="67606FB3" w14:textId="2D2F2540" w:rsidR="004E0970" w:rsidRPr="004E0970" w:rsidRDefault="004E0970" w:rsidP="00E475CA">
            <w:pPr>
              <w:pStyle w:val="ListParagraph"/>
              <w:ind w:left="0"/>
              <w:rPr>
                <w:rFonts w:ascii="Consolas" w:hAnsi="Consolas"/>
              </w:rPr>
            </w:pPr>
            <w:proofErr w:type="spellStart"/>
            <w:r w:rsidRPr="004E0970">
              <w:rPr>
                <w:rFonts w:ascii="Consolas" w:hAnsi="Consolas"/>
              </w:rPr>
              <w:t>py</w:t>
            </w:r>
            <w:proofErr w:type="spellEnd"/>
            <w:r w:rsidRPr="004E0970">
              <w:rPr>
                <w:rFonts w:ascii="Consolas" w:hAnsi="Consolas"/>
              </w:rPr>
              <w:t xml:space="preserve"> -</w:t>
            </w:r>
            <w:r>
              <w:rPr>
                <w:rFonts w:ascii="Consolas" w:hAnsi="Consolas"/>
              </w:rPr>
              <w:t xml:space="preserve">m pip install </w:t>
            </w:r>
            <w:r w:rsidR="00841B6D">
              <w:rPr>
                <w:rFonts w:ascii="Consolas" w:hAnsi="Consolas"/>
              </w:rPr>
              <w:t>--</w:t>
            </w:r>
            <w:r>
              <w:rPr>
                <w:rFonts w:ascii="Consolas" w:hAnsi="Consolas"/>
              </w:rPr>
              <w:t>upgrade pip</w:t>
            </w:r>
          </w:p>
        </w:tc>
      </w:tr>
      <w:tr w:rsidR="004E0970" w14:paraId="3E4E2DD6" w14:textId="77777777" w:rsidTr="004E0970">
        <w:trPr>
          <w:trHeight w:val="116"/>
        </w:trPr>
        <w:tc>
          <w:tcPr>
            <w:tcW w:w="7375" w:type="dxa"/>
            <w:shd w:val="clear" w:color="auto" w:fill="auto"/>
          </w:tcPr>
          <w:p w14:paraId="7EB9F08C" w14:textId="77777777" w:rsidR="004E0970" w:rsidRPr="004E0970" w:rsidRDefault="004E0970" w:rsidP="00E475CA">
            <w:pPr>
              <w:pStyle w:val="ListParagraph"/>
              <w:ind w:left="0"/>
              <w:rPr>
                <w:rFonts w:ascii="Consolas" w:hAnsi="Consolas"/>
              </w:rPr>
            </w:pPr>
          </w:p>
        </w:tc>
      </w:tr>
      <w:tr w:rsidR="004E0970" w14:paraId="57902A6A" w14:textId="77777777" w:rsidTr="004E0970">
        <w:tc>
          <w:tcPr>
            <w:tcW w:w="7375" w:type="dxa"/>
            <w:shd w:val="clear" w:color="auto" w:fill="auto"/>
          </w:tcPr>
          <w:p w14:paraId="581C7A64" w14:textId="253CF3D4" w:rsidR="004E0970" w:rsidRPr="004E0970" w:rsidRDefault="004E0970" w:rsidP="004E0970">
            <w:pPr>
              <w:pStyle w:val="ListParagraph"/>
              <w:ind w:left="0"/>
              <w:rPr>
                <w:rFonts w:ascii="Consolas" w:hAnsi="Consolas"/>
              </w:rPr>
            </w:pPr>
            <w:r>
              <w:t>Unix/macOS:</w:t>
            </w:r>
          </w:p>
        </w:tc>
      </w:tr>
      <w:tr w:rsidR="004E0970" w14:paraId="2DC20286" w14:textId="77777777" w:rsidTr="004E0970">
        <w:tc>
          <w:tcPr>
            <w:tcW w:w="7375" w:type="dxa"/>
            <w:shd w:val="clear" w:color="auto" w:fill="D9D9D9" w:themeFill="background1" w:themeFillShade="D9"/>
          </w:tcPr>
          <w:p w14:paraId="3F013E5B" w14:textId="58B2685B" w:rsidR="004E0970" w:rsidRPr="004E0970" w:rsidRDefault="004E0970" w:rsidP="004E0970">
            <w:pPr>
              <w:pStyle w:val="ListParagraph"/>
              <w:ind w:left="0"/>
              <w:rPr>
                <w:rFonts w:ascii="Consolas" w:hAnsi="Consolas"/>
              </w:rPr>
            </w:pPr>
            <w:r w:rsidRPr="004E0970">
              <w:rPr>
                <w:rFonts w:ascii="Consolas" w:hAnsi="Consolas"/>
              </w:rPr>
              <w:t xml:space="preserve">python -m </w:t>
            </w:r>
            <w:r>
              <w:rPr>
                <w:rFonts w:ascii="Consolas" w:hAnsi="Consolas"/>
              </w:rPr>
              <w:t xml:space="preserve">pip install </w:t>
            </w:r>
            <w:r w:rsidR="00841B6D">
              <w:rPr>
                <w:rFonts w:ascii="Consolas" w:hAnsi="Consolas"/>
              </w:rPr>
              <w:t>--</w:t>
            </w:r>
            <w:r>
              <w:rPr>
                <w:rFonts w:ascii="Consolas" w:hAnsi="Consolas"/>
              </w:rPr>
              <w:t xml:space="preserve">user </w:t>
            </w:r>
            <w:r w:rsidR="00841B6D">
              <w:rPr>
                <w:rFonts w:ascii="Consolas" w:hAnsi="Consolas"/>
              </w:rPr>
              <w:t>--</w:t>
            </w:r>
            <w:r>
              <w:rPr>
                <w:rFonts w:ascii="Consolas" w:hAnsi="Consolas"/>
              </w:rPr>
              <w:t>upgrade pip</w:t>
            </w:r>
          </w:p>
        </w:tc>
      </w:tr>
    </w:tbl>
    <w:p w14:paraId="7E645203" w14:textId="77777777" w:rsidR="00E475CA" w:rsidRDefault="00E475CA" w:rsidP="00E475CA">
      <w:pPr>
        <w:pStyle w:val="ListParagraph"/>
        <w:ind w:left="1080"/>
      </w:pPr>
    </w:p>
    <w:p w14:paraId="125D205D" w14:textId="0D0F82F9" w:rsidR="00E475CA" w:rsidRDefault="004E0970" w:rsidP="00E475CA">
      <w:pPr>
        <w:pStyle w:val="ListParagraph"/>
        <w:ind w:left="1080"/>
      </w:pPr>
      <w:r>
        <w:t xml:space="preserve">If you have trouble installing pip, follow the official alternatives guide at the following link: </w:t>
      </w:r>
      <w:hyperlink r:id="rId14" w:history="1">
        <w:r w:rsidRPr="00372EC0">
          <w:rPr>
            <w:rStyle w:val="Hyperlink"/>
          </w:rPr>
          <w:t>https://pip.pypa.io/en/stable/installation/</w:t>
        </w:r>
      </w:hyperlink>
      <w:r>
        <w:t xml:space="preserve"> </w:t>
      </w:r>
    </w:p>
    <w:p w14:paraId="01203854" w14:textId="27894593" w:rsidR="004E0970" w:rsidRDefault="004E0970" w:rsidP="00E475CA">
      <w:pPr>
        <w:pStyle w:val="ListParagraph"/>
        <w:ind w:left="1080"/>
      </w:pPr>
    </w:p>
    <w:p w14:paraId="583EEA4C" w14:textId="77777777" w:rsidR="00841B6D" w:rsidRDefault="00841B6D" w:rsidP="00E475CA">
      <w:pPr>
        <w:pStyle w:val="ListParagraph"/>
        <w:ind w:left="1080"/>
      </w:pPr>
    </w:p>
    <w:p w14:paraId="23B46FDA" w14:textId="18800054" w:rsidR="00E475CA" w:rsidRDefault="00E475CA" w:rsidP="00C37BE7">
      <w:pPr>
        <w:pStyle w:val="ListParagraph"/>
        <w:numPr>
          <w:ilvl w:val="0"/>
          <w:numId w:val="18"/>
        </w:numPr>
      </w:pPr>
      <w:r>
        <w:t xml:space="preserve">Install </w:t>
      </w:r>
      <w:proofErr w:type="spellStart"/>
      <w:r w:rsidR="003A1489">
        <w:t>virtualenv</w:t>
      </w:r>
      <w:proofErr w:type="spellEnd"/>
    </w:p>
    <w:p w14:paraId="0310D159" w14:textId="526F1B97" w:rsidR="00E475CA" w:rsidRDefault="00E475CA" w:rsidP="00E475CA">
      <w:pPr>
        <w:pStyle w:val="ListParagraph"/>
        <w:ind w:left="1080"/>
      </w:pPr>
      <w:r>
        <w:t xml:space="preserve">To keep all of your packages in an isolated location, you need to set up a virtual environment for Python. </w:t>
      </w:r>
      <w:r w:rsidR="003A1489">
        <w:t xml:space="preserve">One of the most common virtual environments for Python is called </w:t>
      </w:r>
      <w:proofErr w:type="spellStart"/>
      <w:r w:rsidR="003A1489">
        <w:t>virtualenv</w:t>
      </w:r>
      <w:proofErr w:type="spellEnd"/>
      <w:r w:rsidR="003A1489">
        <w:t xml:space="preserve">, although you can use an alternative that works with Python. To install </w:t>
      </w:r>
      <w:proofErr w:type="spellStart"/>
      <w:r>
        <w:t>virtualenv</w:t>
      </w:r>
      <w:proofErr w:type="spellEnd"/>
      <w:r>
        <w:t xml:space="preserve">, open your </w:t>
      </w:r>
      <w:r w:rsidR="00FA0B91">
        <w:t>command prompt</w:t>
      </w:r>
      <w:r>
        <w:t xml:space="preserve"> and type one of the following:</w:t>
      </w:r>
    </w:p>
    <w:p w14:paraId="373BFD54" w14:textId="77777777" w:rsidR="00E475CA" w:rsidRDefault="00E475CA" w:rsidP="00E475CA">
      <w:pPr>
        <w:pStyle w:val="ListParagraph"/>
        <w:ind w:left="1080"/>
      </w:pPr>
    </w:p>
    <w:tbl>
      <w:tblPr>
        <w:tblStyle w:val="TableGrid"/>
        <w:tblW w:w="0" w:type="auto"/>
        <w:tblInd w:w="1080" w:type="dxa"/>
        <w:tblLook w:val="04A0" w:firstRow="1" w:lastRow="0" w:firstColumn="1" w:lastColumn="0" w:noHBand="0" w:noVBand="1"/>
      </w:tblPr>
      <w:tblGrid>
        <w:gridCol w:w="7550"/>
      </w:tblGrid>
      <w:tr w:rsidR="003A1489" w14:paraId="5DDB05C9" w14:textId="77777777" w:rsidTr="003A1489">
        <w:tc>
          <w:tcPr>
            <w:tcW w:w="7550" w:type="dxa"/>
            <w:tcBorders>
              <w:top w:val="nil"/>
              <w:left w:val="nil"/>
              <w:bottom w:val="nil"/>
              <w:right w:val="nil"/>
            </w:tcBorders>
            <w:shd w:val="clear" w:color="auto" w:fill="D9D9D9" w:themeFill="background1" w:themeFillShade="D9"/>
          </w:tcPr>
          <w:p w14:paraId="19CCB8D2" w14:textId="20144C39" w:rsidR="003A1489" w:rsidRPr="003A1489" w:rsidRDefault="003A1489" w:rsidP="00773BFF">
            <w:pPr>
              <w:pStyle w:val="ListParagraph"/>
              <w:ind w:left="0"/>
              <w:rPr>
                <w:rFonts w:ascii="Consolas" w:hAnsi="Consolas"/>
              </w:rPr>
            </w:pPr>
            <w:r w:rsidRPr="003A1489">
              <w:rPr>
                <w:rFonts w:ascii="Consolas" w:hAnsi="Consolas"/>
              </w:rPr>
              <w:t xml:space="preserve">pip install </w:t>
            </w:r>
            <w:proofErr w:type="spellStart"/>
            <w:r w:rsidRPr="003A1489">
              <w:rPr>
                <w:rFonts w:ascii="Consolas" w:hAnsi="Consolas"/>
              </w:rPr>
              <w:t>virtualenv</w:t>
            </w:r>
            <w:proofErr w:type="spellEnd"/>
          </w:p>
        </w:tc>
      </w:tr>
    </w:tbl>
    <w:p w14:paraId="3FF3B26D" w14:textId="4AEC643C" w:rsidR="00E475CA" w:rsidRDefault="00E475CA" w:rsidP="003A1489">
      <w:pPr>
        <w:pStyle w:val="ListParagraph"/>
        <w:ind w:left="1080"/>
      </w:pPr>
    </w:p>
    <w:p w14:paraId="69CE39B8" w14:textId="77777777" w:rsidR="00841B6D" w:rsidRDefault="00841B6D" w:rsidP="003A1489">
      <w:pPr>
        <w:pStyle w:val="ListParagraph"/>
        <w:ind w:left="1080"/>
      </w:pPr>
    </w:p>
    <w:p w14:paraId="6BAEDA44" w14:textId="7B468D72" w:rsidR="003A1489" w:rsidRDefault="003A1489" w:rsidP="0089684D">
      <w:pPr>
        <w:pStyle w:val="ListParagraph"/>
        <w:numPr>
          <w:ilvl w:val="0"/>
          <w:numId w:val="18"/>
        </w:numPr>
      </w:pPr>
      <w:r>
        <w:t>Create a Virtual Environment</w:t>
      </w:r>
    </w:p>
    <w:p w14:paraId="69161D76" w14:textId="2120FA07" w:rsidR="003A1489" w:rsidRDefault="003A1489" w:rsidP="003A1489">
      <w:pPr>
        <w:pStyle w:val="ListParagraph"/>
        <w:ind w:left="1080"/>
      </w:pPr>
      <w:r>
        <w:t xml:space="preserve">Once you have </w:t>
      </w:r>
      <w:proofErr w:type="gramStart"/>
      <w:r>
        <w:t>install</w:t>
      </w:r>
      <w:proofErr w:type="gramEnd"/>
      <w:r>
        <w:t xml:space="preserve"> </w:t>
      </w:r>
      <w:proofErr w:type="spellStart"/>
      <w:r>
        <w:t>virtualenv</w:t>
      </w:r>
      <w:proofErr w:type="spellEnd"/>
      <w:r>
        <w:t xml:space="preserve"> or the virtual environment of your choice, you need to create a new virtual environment. The following instructions will be for using </w:t>
      </w:r>
      <w:proofErr w:type="spellStart"/>
      <w:r>
        <w:t>virtualenv</w:t>
      </w:r>
      <w:proofErr w:type="spellEnd"/>
      <w:r>
        <w:t xml:space="preserve">. Type the following into your </w:t>
      </w:r>
      <w:r w:rsidR="00FA0B91">
        <w:t>command prompt</w:t>
      </w:r>
      <w:r>
        <w:t>:</w:t>
      </w:r>
    </w:p>
    <w:p w14:paraId="791ABD0E" w14:textId="77777777" w:rsidR="003A1489" w:rsidRDefault="003A1489" w:rsidP="003A1489">
      <w:pPr>
        <w:pStyle w:val="ListParagraph"/>
        <w:ind w:left="1080"/>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3A1489" w14:paraId="3707A787" w14:textId="77777777" w:rsidTr="00841B6D">
        <w:tc>
          <w:tcPr>
            <w:tcW w:w="7560" w:type="dxa"/>
            <w:shd w:val="clear" w:color="auto" w:fill="D9D9D9" w:themeFill="background1" w:themeFillShade="D9"/>
          </w:tcPr>
          <w:p w14:paraId="50BE7E7F" w14:textId="32C8EB7E" w:rsidR="003A1489" w:rsidRPr="003A1489" w:rsidRDefault="003A1489" w:rsidP="003A1489">
            <w:pPr>
              <w:pStyle w:val="ListParagraph"/>
              <w:ind w:left="0"/>
              <w:rPr>
                <w:rFonts w:ascii="Consolas" w:hAnsi="Consolas"/>
              </w:rPr>
            </w:pPr>
            <w:proofErr w:type="spellStart"/>
            <w:r w:rsidRPr="003A1489">
              <w:rPr>
                <w:rFonts w:ascii="Consolas" w:hAnsi="Consolas"/>
              </w:rPr>
              <w:t>virtualenv</w:t>
            </w:r>
            <w:proofErr w:type="spellEnd"/>
            <w:r w:rsidRPr="003A1489">
              <w:rPr>
                <w:rFonts w:ascii="Consolas" w:hAnsi="Consolas"/>
              </w:rPr>
              <w:t xml:space="preserve"> &lt;</w:t>
            </w:r>
            <w:r w:rsidR="00C76FF0">
              <w:rPr>
                <w:rFonts w:ascii="Consolas" w:hAnsi="Consolas"/>
              </w:rPr>
              <w:t xml:space="preserve">VIRTUALENV </w:t>
            </w:r>
            <w:r w:rsidRPr="003A1489">
              <w:rPr>
                <w:rFonts w:ascii="Consolas" w:hAnsi="Consolas"/>
              </w:rPr>
              <w:t>DIR&gt;</w:t>
            </w:r>
          </w:p>
        </w:tc>
      </w:tr>
      <w:tr w:rsidR="003A1489" w14:paraId="532CFD2A" w14:textId="77777777" w:rsidTr="00841B6D">
        <w:tc>
          <w:tcPr>
            <w:tcW w:w="7560" w:type="dxa"/>
          </w:tcPr>
          <w:p w14:paraId="2C304753" w14:textId="77777777" w:rsidR="003A1489" w:rsidRDefault="003A1489" w:rsidP="003A1489">
            <w:pPr>
              <w:pStyle w:val="ListParagraph"/>
              <w:ind w:left="0"/>
            </w:pPr>
          </w:p>
        </w:tc>
      </w:tr>
      <w:tr w:rsidR="003A1489" w14:paraId="4B037428" w14:textId="77777777" w:rsidTr="00841B6D">
        <w:tc>
          <w:tcPr>
            <w:tcW w:w="7560" w:type="dxa"/>
          </w:tcPr>
          <w:p w14:paraId="10C40513" w14:textId="6561CA13" w:rsidR="00C76FF0" w:rsidRDefault="003A1489" w:rsidP="003A1489">
            <w:pPr>
              <w:pStyle w:val="ListParagraph"/>
              <w:ind w:left="0"/>
            </w:pPr>
            <w:r w:rsidRPr="00C76FF0">
              <w:rPr>
                <w:rFonts w:ascii="Consolas" w:hAnsi="Consolas"/>
              </w:rPr>
              <w:t>&lt;</w:t>
            </w:r>
            <w:r w:rsidR="00C76FF0">
              <w:rPr>
                <w:rFonts w:ascii="Consolas" w:hAnsi="Consolas"/>
              </w:rPr>
              <w:t xml:space="preserve">VIRTUALENV </w:t>
            </w:r>
            <w:r w:rsidRPr="00C76FF0">
              <w:rPr>
                <w:rFonts w:ascii="Consolas" w:hAnsi="Consolas"/>
              </w:rPr>
              <w:t>DIR&gt;</w:t>
            </w:r>
            <w:r>
              <w:t xml:space="preserve"> being replaced with the file path to your new virtual environment</w:t>
            </w:r>
            <w:r w:rsidR="00C76FF0">
              <w:t>, which you should put in the website folder.</w:t>
            </w:r>
          </w:p>
        </w:tc>
      </w:tr>
    </w:tbl>
    <w:p w14:paraId="1351A436" w14:textId="00AF53E8" w:rsidR="00C76FF0" w:rsidRDefault="00C76FF0" w:rsidP="00841B6D">
      <w:pPr>
        <w:pStyle w:val="ListParagraph"/>
        <w:ind w:left="1080"/>
      </w:pPr>
    </w:p>
    <w:p w14:paraId="3B45288F" w14:textId="7F0029C3" w:rsidR="00841B6D" w:rsidRDefault="00841B6D" w:rsidP="00841B6D">
      <w:pPr>
        <w:pStyle w:val="ListParagraph"/>
        <w:ind w:left="1080"/>
      </w:pPr>
    </w:p>
    <w:p w14:paraId="444F1E31" w14:textId="3721741D" w:rsidR="000A6554" w:rsidRDefault="000A6554" w:rsidP="00841B6D">
      <w:pPr>
        <w:pStyle w:val="ListParagraph"/>
        <w:ind w:left="1080"/>
      </w:pPr>
    </w:p>
    <w:p w14:paraId="1970419F" w14:textId="752C7E77" w:rsidR="000A6554" w:rsidRDefault="000A6554" w:rsidP="00841B6D">
      <w:pPr>
        <w:pStyle w:val="ListParagraph"/>
        <w:ind w:left="1080"/>
      </w:pPr>
    </w:p>
    <w:p w14:paraId="46FC94C4" w14:textId="1A0CEE82" w:rsidR="0063352E" w:rsidRDefault="0063352E" w:rsidP="00841B6D">
      <w:pPr>
        <w:pStyle w:val="ListParagraph"/>
        <w:ind w:left="1080"/>
      </w:pPr>
    </w:p>
    <w:p w14:paraId="7D269DE1" w14:textId="4D83CAD5" w:rsidR="0063352E" w:rsidRDefault="0063352E" w:rsidP="00841B6D">
      <w:pPr>
        <w:pStyle w:val="ListParagraph"/>
        <w:ind w:left="1080"/>
      </w:pPr>
    </w:p>
    <w:p w14:paraId="54091E3A" w14:textId="77777777" w:rsidR="0063352E" w:rsidRDefault="0063352E" w:rsidP="00841B6D">
      <w:pPr>
        <w:pStyle w:val="ListParagraph"/>
        <w:ind w:left="1080"/>
      </w:pPr>
    </w:p>
    <w:p w14:paraId="3E3CAA89" w14:textId="38672350" w:rsidR="000A6554" w:rsidRDefault="000A6554" w:rsidP="00841B6D">
      <w:pPr>
        <w:pStyle w:val="ListParagraph"/>
        <w:ind w:left="1080"/>
      </w:pPr>
    </w:p>
    <w:p w14:paraId="67C280DD" w14:textId="77777777" w:rsidR="000A6554" w:rsidRDefault="000A6554" w:rsidP="00841B6D">
      <w:pPr>
        <w:pStyle w:val="ListParagraph"/>
        <w:ind w:left="1080"/>
      </w:pPr>
    </w:p>
    <w:p w14:paraId="1AD4600C" w14:textId="77777777" w:rsidR="003A1489" w:rsidRDefault="003A1489" w:rsidP="0089684D">
      <w:pPr>
        <w:pStyle w:val="ListParagraph"/>
        <w:numPr>
          <w:ilvl w:val="0"/>
          <w:numId w:val="18"/>
        </w:numPr>
      </w:pPr>
      <w:r>
        <w:t>Installing Website Required Packages</w:t>
      </w:r>
    </w:p>
    <w:p w14:paraId="1E8A699F" w14:textId="5C784AAD" w:rsidR="0089684D" w:rsidRDefault="003A1489" w:rsidP="003A1489">
      <w:pPr>
        <w:pStyle w:val="ListParagraph"/>
        <w:ind w:left="1080"/>
      </w:pPr>
      <w:r>
        <w:t xml:space="preserve">To install the remaining required packages, </w:t>
      </w:r>
      <w:r w:rsidR="00C76FF0">
        <w:t xml:space="preserve">you need to activate your virtual environment. The virtual environment directory should be located within your website folder. Change the directory of your </w:t>
      </w:r>
      <w:r w:rsidR="00FA0B91">
        <w:t>command prompt</w:t>
      </w:r>
      <w:r w:rsidR="00C76FF0">
        <w:t xml:space="preserve"> to the location of your website folder with the following command:</w:t>
      </w:r>
    </w:p>
    <w:p w14:paraId="7B620603" w14:textId="7A8DA02A" w:rsidR="00C76FF0" w:rsidRDefault="00C76FF0" w:rsidP="003A1489">
      <w:pPr>
        <w:pStyle w:val="ListParagraph"/>
        <w:ind w:left="1080"/>
      </w:pPr>
    </w:p>
    <w:tbl>
      <w:tblPr>
        <w:tblStyle w:val="TableGrid"/>
        <w:tblW w:w="0" w:type="auto"/>
        <w:tblInd w:w="1080" w:type="dxa"/>
        <w:tblLook w:val="04A0" w:firstRow="1" w:lastRow="0" w:firstColumn="1" w:lastColumn="0" w:noHBand="0" w:noVBand="1"/>
      </w:tblPr>
      <w:tblGrid>
        <w:gridCol w:w="7560"/>
      </w:tblGrid>
      <w:tr w:rsidR="00C76FF0" w14:paraId="55DB7027" w14:textId="77777777" w:rsidTr="00C76FF0">
        <w:tc>
          <w:tcPr>
            <w:tcW w:w="8630" w:type="dxa"/>
            <w:tcBorders>
              <w:top w:val="nil"/>
              <w:left w:val="nil"/>
              <w:bottom w:val="nil"/>
              <w:right w:val="nil"/>
            </w:tcBorders>
            <w:shd w:val="clear" w:color="auto" w:fill="D9D9D9" w:themeFill="background1" w:themeFillShade="D9"/>
          </w:tcPr>
          <w:p w14:paraId="0C81425C" w14:textId="4B1D7861" w:rsidR="00C76FF0" w:rsidRPr="00C76FF0" w:rsidRDefault="00C76FF0" w:rsidP="003A1489">
            <w:pPr>
              <w:pStyle w:val="ListParagraph"/>
              <w:ind w:left="0"/>
              <w:rPr>
                <w:rFonts w:ascii="Consolas" w:hAnsi="Consolas"/>
              </w:rPr>
            </w:pPr>
            <w:r w:rsidRPr="00C76FF0">
              <w:rPr>
                <w:rFonts w:ascii="Consolas" w:hAnsi="Consolas"/>
              </w:rPr>
              <w:t>cd &lt;WEBSITE DIRECTORY&gt;</w:t>
            </w:r>
          </w:p>
        </w:tc>
      </w:tr>
      <w:tr w:rsidR="00C76FF0" w14:paraId="3C01C48F" w14:textId="77777777" w:rsidTr="00C76FF0">
        <w:tc>
          <w:tcPr>
            <w:tcW w:w="8630" w:type="dxa"/>
            <w:tcBorders>
              <w:top w:val="nil"/>
              <w:left w:val="nil"/>
              <w:bottom w:val="nil"/>
              <w:right w:val="nil"/>
            </w:tcBorders>
            <w:shd w:val="clear" w:color="auto" w:fill="FFFFFF" w:themeFill="background1"/>
          </w:tcPr>
          <w:p w14:paraId="3CEBC56D" w14:textId="77777777" w:rsidR="00C76FF0" w:rsidRDefault="00C76FF0" w:rsidP="003A1489">
            <w:pPr>
              <w:pStyle w:val="ListParagraph"/>
              <w:ind w:left="0"/>
            </w:pPr>
          </w:p>
        </w:tc>
      </w:tr>
      <w:tr w:rsidR="00C76FF0" w14:paraId="0CA74CE8" w14:textId="77777777" w:rsidTr="00C76FF0">
        <w:tc>
          <w:tcPr>
            <w:tcW w:w="8630" w:type="dxa"/>
            <w:tcBorders>
              <w:top w:val="nil"/>
              <w:left w:val="nil"/>
              <w:bottom w:val="nil"/>
              <w:right w:val="nil"/>
            </w:tcBorders>
            <w:shd w:val="clear" w:color="auto" w:fill="FFFFFF" w:themeFill="background1"/>
          </w:tcPr>
          <w:p w14:paraId="4757C181" w14:textId="7D17C1A2" w:rsidR="00C76FF0" w:rsidRPr="00C76FF0" w:rsidRDefault="00C76FF0" w:rsidP="003A1489">
            <w:pPr>
              <w:pStyle w:val="ListParagraph"/>
              <w:ind w:left="0"/>
            </w:pPr>
            <w:r w:rsidRPr="00C76FF0">
              <w:rPr>
                <w:rFonts w:ascii="Consolas" w:hAnsi="Consolas"/>
              </w:rPr>
              <w:t>&lt;WEBSITE DIRECTORY&gt;</w:t>
            </w:r>
            <w:r>
              <w:t xml:space="preserve"> being replaced with the file path to the website folder.</w:t>
            </w:r>
          </w:p>
        </w:tc>
      </w:tr>
    </w:tbl>
    <w:p w14:paraId="26466DDC" w14:textId="26E79D8E" w:rsidR="00C76FF0" w:rsidRDefault="00C76FF0" w:rsidP="003A1489">
      <w:pPr>
        <w:pStyle w:val="ListParagraph"/>
        <w:ind w:left="1080"/>
      </w:pPr>
    </w:p>
    <w:p w14:paraId="1E940783" w14:textId="64E9B751" w:rsidR="00C76FF0" w:rsidRDefault="00C76FF0" w:rsidP="003A1489">
      <w:pPr>
        <w:pStyle w:val="ListParagraph"/>
        <w:ind w:left="1080"/>
      </w:pPr>
      <w:r>
        <w:t>Next, activate your virtual environment with the following command:</w:t>
      </w:r>
    </w:p>
    <w:p w14:paraId="752A8992" w14:textId="7BEC9C7F" w:rsidR="00C76FF0" w:rsidRDefault="00C76FF0" w:rsidP="003A1489">
      <w:pPr>
        <w:pStyle w:val="ListParagraph"/>
        <w:ind w:left="1080"/>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76FF0" w14:paraId="0562F533" w14:textId="77777777" w:rsidTr="00C76FF0">
        <w:tc>
          <w:tcPr>
            <w:tcW w:w="8630" w:type="dxa"/>
          </w:tcPr>
          <w:p w14:paraId="217AF703" w14:textId="5C19E5D0" w:rsidR="00C76FF0" w:rsidRDefault="00C76FF0" w:rsidP="003A1489">
            <w:pPr>
              <w:pStyle w:val="ListParagraph"/>
              <w:ind w:left="0"/>
            </w:pPr>
            <w:r>
              <w:t>Windows:</w:t>
            </w:r>
          </w:p>
        </w:tc>
      </w:tr>
      <w:tr w:rsidR="00C76FF0" w14:paraId="0D3F1414" w14:textId="77777777" w:rsidTr="00C76FF0">
        <w:tc>
          <w:tcPr>
            <w:tcW w:w="8630" w:type="dxa"/>
            <w:shd w:val="clear" w:color="auto" w:fill="D9D9D9" w:themeFill="background1" w:themeFillShade="D9"/>
          </w:tcPr>
          <w:p w14:paraId="40656777" w14:textId="70C6A4C1" w:rsidR="00C76FF0" w:rsidRPr="00C76FF0" w:rsidRDefault="00C76FF0" w:rsidP="003A1489">
            <w:pPr>
              <w:pStyle w:val="ListParagraph"/>
              <w:ind w:left="0"/>
              <w:rPr>
                <w:rFonts w:ascii="Consolas" w:hAnsi="Consolas"/>
              </w:rPr>
            </w:pPr>
            <w:r w:rsidRPr="00C76FF0">
              <w:rPr>
                <w:rFonts w:ascii="Consolas" w:hAnsi="Consolas"/>
              </w:rPr>
              <w:t>&lt;VIRTUALENV DIRECTORY&gt;\Scripts\activate</w:t>
            </w:r>
          </w:p>
        </w:tc>
      </w:tr>
      <w:tr w:rsidR="00C76FF0" w14:paraId="2A0C37C1" w14:textId="77777777" w:rsidTr="00C76FF0">
        <w:tc>
          <w:tcPr>
            <w:tcW w:w="8630" w:type="dxa"/>
          </w:tcPr>
          <w:p w14:paraId="47F2008F" w14:textId="3AF29298" w:rsidR="00C76FF0" w:rsidRDefault="00C76FF0" w:rsidP="003A1489">
            <w:pPr>
              <w:pStyle w:val="ListParagraph"/>
              <w:ind w:left="0"/>
            </w:pPr>
          </w:p>
        </w:tc>
      </w:tr>
      <w:tr w:rsidR="00C76FF0" w14:paraId="3D5287E0" w14:textId="77777777" w:rsidTr="00C76FF0">
        <w:tc>
          <w:tcPr>
            <w:tcW w:w="8630" w:type="dxa"/>
          </w:tcPr>
          <w:p w14:paraId="31C3BDBB" w14:textId="06EE97E1" w:rsidR="00C76FF0" w:rsidRDefault="00C76FF0" w:rsidP="003A1489">
            <w:pPr>
              <w:pStyle w:val="ListParagraph"/>
              <w:ind w:left="0"/>
            </w:pPr>
            <w:r>
              <w:t>Unix/macOS:</w:t>
            </w:r>
          </w:p>
        </w:tc>
      </w:tr>
      <w:tr w:rsidR="00C76FF0" w14:paraId="290927A6" w14:textId="77777777" w:rsidTr="00C76FF0">
        <w:tc>
          <w:tcPr>
            <w:tcW w:w="8630" w:type="dxa"/>
            <w:shd w:val="clear" w:color="auto" w:fill="D9D9D9" w:themeFill="background1" w:themeFillShade="D9"/>
          </w:tcPr>
          <w:p w14:paraId="22336728" w14:textId="45E14B8A" w:rsidR="00C76FF0" w:rsidRPr="00C76FF0" w:rsidRDefault="00C76FF0" w:rsidP="003A1489">
            <w:pPr>
              <w:pStyle w:val="ListParagraph"/>
              <w:ind w:left="0"/>
              <w:rPr>
                <w:rFonts w:ascii="Consolas" w:hAnsi="Consolas"/>
              </w:rPr>
            </w:pPr>
            <w:r w:rsidRPr="00C76FF0">
              <w:rPr>
                <w:rFonts w:ascii="Consolas" w:hAnsi="Consolas"/>
              </w:rPr>
              <w:t>source &lt;VIRTUALENV DIRECTORY&gt;/bin/activate</w:t>
            </w:r>
          </w:p>
        </w:tc>
      </w:tr>
    </w:tbl>
    <w:p w14:paraId="3F3CBB15" w14:textId="77777777" w:rsidR="00C76FF0" w:rsidRDefault="00C76FF0" w:rsidP="003A1489">
      <w:pPr>
        <w:pStyle w:val="ListParagraph"/>
        <w:ind w:left="1080"/>
      </w:pPr>
    </w:p>
    <w:p w14:paraId="53F0F8C5" w14:textId="06EBCAE2" w:rsidR="00C76FF0" w:rsidRDefault="00C76FF0" w:rsidP="003A1489">
      <w:pPr>
        <w:pStyle w:val="ListParagraph"/>
        <w:ind w:left="1080"/>
      </w:pPr>
      <w:r>
        <w:t>Once your virtual environment is activated, you can install the website required packages using pip. Type the following command in your terminal:</w:t>
      </w:r>
    </w:p>
    <w:p w14:paraId="1ED30590" w14:textId="20892767" w:rsidR="00C76FF0" w:rsidRDefault="00C76FF0" w:rsidP="003A1489">
      <w:pPr>
        <w:pStyle w:val="ListParagraph"/>
        <w:ind w:left="1080"/>
      </w:pPr>
    </w:p>
    <w:tbl>
      <w:tblPr>
        <w:tblStyle w:val="TableGrid"/>
        <w:tblW w:w="0" w:type="auto"/>
        <w:tblInd w:w="1080" w:type="dxa"/>
        <w:tblLook w:val="04A0" w:firstRow="1" w:lastRow="0" w:firstColumn="1" w:lastColumn="0" w:noHBand="0" w:noVBand="1"/>
      </w:tblPr>
      <w:tblGrid>
        <w:gridCol w:w="7550"/>
      </w:tblGrid>
      <w:tr w:rsidR="00841B6D" w14:paraId="740BD06A" w14:textId="77777777" w:rsidTr="00841B6D">
        <w:tc>
          <w:tcPr>
            <w:tcW w:w="7550" w:type="dxa"/>
            <w:tcBorders>
              <w:top w:val="nil"/>
              <w:left w:val="nil"/>
              <w:bottom w:val="nil"/>
              <w:right w:val="nil"/>
            </w:tcBorders>
            <w:shd w:val="clear" w:color="auto" w:fill="D9D9D9" w:themeFill="background1" w:themeFillShade="D9"/>
          </w:tcPr>
          <w:p w14:paraId="2826D024" w14:textId="24D5F629" w:rsidR="00841B6D" w:rsidRPr="00841B6D" w:rsidRDefault="00841B6D" w:rsidP="003A1489">
            <w:pPr>
              <w:pStyle w:val="ListParagraph"/>
              <w:ind w:left="0"/>
              <w:rPr>
                <w:rFonts w:ascii="Consolas" w:hAnsi="Consolas"/>
              </w:rPr>
            </w:pPr>
            <w:r w:rsidRPr="00841B6D">
              <w:rPr>
                <w:rFonts w:ascii="Consolas" w:hAnsi="Consolas"/>
              </w:rPr>
              <w:t>pip install -r requirements.txt</w:t>
            </w:r>
          </w:p>
        </w:tc>
      </w:tr>
    </w:tbl>
    <w:p w14:paraId="48B955D6" w14:textId="6731C838" w:rsidR="00C76FF0" w:rsidRDefault="00C76FF0" w:rsidP="003A1489">
      <w:pPr>
        <w:pStyle w:val="ListParagraph"/>
        <w:ind w:left="1080"/>
      </w:pPr>
    </w:p>
    <w:p w14:paraId="7BDAF71D" w14:textId="77777777" w:rsidR="00841B6D" w:rsidRDefault="00841B6D" w:rsidP="003A1489">
      <w:pPr>
        <w:pStyle w:val="ListParagraph"/>
        <w:ind w:left="1080"/>
      </w:pPr>
    </w:p>
    <w:p w14:paraId="5AF1DC75" w14:textId="5531AD41" w:rsidR="0089684D" w:rsidRDefault="0089684D" w:rsidP="0089684D">
      <w:pPr>
        <w:pStyle w:val="ListParagraph"/>
        <w:numPr>
          <w:ilvl w:val="0"/>
          <w:numId w:val="18"/>
        </w:numPr>
      </w:pPr>
      <w:r>
        <w:t>Install</w:t>
      </w:r>
      <w:r w:rsidR="00841B6D">
        <w:t xml:space="preserve"> PostgreSQL</w:t>
      </w:r>
      <w:r w:rsidR="007423EA">
        <w:t xml:space="preserve"> 14</w:t>
      </w:r>
    </w:p>
    <w:p w14:paraId="6AEA2326" w14:textId="58DAD186" w:rsidR="00841B6D" w:rsidRDefault="00841B6D" w:rsidP="007423EA">
      <w:pPr>
        <w:pStyle w:val="ListParagraph"/>
        <w:ind w:left="1080"/>
      </w:pPr>
      <w:r>
        <w:t>To run your website on your local machine with the provided database, you need to install PostgreSQL</w:t>
      </w:r>
      <w:r w:rsidR="007423EA">
        <w:t xml:space="preserve"> 14</w:t>
      </w:r>
      <w:r>
        <w:t xml:space="preserve"> into your virtual environment. </w:t>
      </w:r>
      <w:r w:rsidR="007423EA">
        <w:t xml:space="preserve">To install PostgreSQL 14, go to the following link: </w:t>
      </w:r>
      <w:hyperlink r:id="rId15" w:history="1">
        <w:r w:rsidR="007423EA" w:rsidRPr="00372EC0">
          <w:rPr>
            <w:rStyle w:val="Hyperlink"/>
          </w:rPr>
          <w:t>https://www.postgresql.org/download/</w:t>
        </w:r>
      </w:hyperlink>
      <w:r w:rsidR="007423EA">
        <w:t xml:space="preserve"> </w:t>
      </w:r>
    </w:p>
    <w:p w14:paraId="5DA4DE11" w14:textId="50A81FAC" w:rsidR="007423EA" w:rsidRDefault="007423EA" w:rsidP="007423EA">
      <w:pPr>
        <w:pStyle w:val="ListParagraph"/>
        <w:ind w:left="1080"/>
      </w:pPr>
      <w:r>
        <w:t xml:space="preserve">Select the correct installer for the operating system you are using. Once it is finished downloading, open the executable file and start the setup. </w:t>
      </w:r>
    </w:p>
    <w:p w14:paraId="5CD3D8C2" w14:textId="77777777" w:rsidR="007423EA" w:rsidRDefault="007423EA" w:rsidP="007423EA">
      <w:pPr>
        <w:pStyle w:val="ListParagraph"/>
        <w:ind w:left="1080"/>
      </w:pPr>
    </w:p>
    <w:p w14:paraId="414FC3DF" w14:textId="4B77E538" w:rsidR="00841B6D" w:rsidRDefault="007423EA" w:rsidP="00841B6D">
      <w:pPr>
        <w:pStyle w:val="ListParagraph"/>
        <w:ind w:left="1080"/>
      </w:pPr>
      <w:r w:rsidRPr="007423EA">
        <w:rPr>
          <w:b/>
          <w:bCs/>
          <w:i/>
          <w:iCs/>
        </w:rPr>
        <w:t xml:space="preserve">! IMPORTANT </w:t>
      </w:r>
      <w:r>
        <w:t>– When setting up, PostgreSQL will ask you to set up a password for your databases. Be sure to keep this password in a safe place as you will need it in future steps.</w:t>
      </w:r>
    </w:p>
    <w:p w14:paraId="7F131E3A" w14:textId="05E30B7C" w:rsidR="00841B6D" w:rsidRDefault="00841B6D" w:rsidP="00841B6D">
      <w:pPr>
        <w:pStyle w:val="ListParagraph"/>
        <w:ind w:left="1080"/>
      </w:pPr>
    </w:p>
    <w:p w14:paraId="723C4A5E" w14:textId="77777777" w:rsidR="00B63C98" w:rsidRDefault="00B63C98" w:rsidP="00841B6D">
      <w:pPr>
        <w:pStyle w:val="ListParagraph"/>
        <w:ind w:left="1080"/>
      </w:pPr>
    </w:p>
    <w:p w14:paraId="69E0C581" w14:textId="294254A3" w:rsidR="0089684D" w:rsidRDefault="0089684D" w:rsidP="0089684D">
      <w:pPr>
        <w:pStyle w:val="ListParagraph"/>
        <w:numPr>
          <w:ilvl w:val="0"/>
          <w:numId w:val="18"/>
        </w:numPr>
      </w:pPr>
      <w:r>
        <w:t xml:space="preserve">Create </w:t>
      </w:r>
      <w:r w:rsidR="000D16F7">
        <w:t>a Local Database</w:t>
      </w:r>
    </w:p>
    <w:p w14:paraId="213C2AD6" w14:textId="77777777" w:rsidR="006A7E6D" w:rsidRDefault="006A7E6D" w:rsidP="006A7E6D">
      <w:pPr>
        <w:pStyle w:val="ListParagraph"/>
        <w:ind w:left="1080"/>
      </w:pPr>
      <w:r>
        <w:t>To run the website locally, you need to create a new PostgreSQL database to hold all of the information in the SQL file in your website folder. Before being able to access the database, you need to create a new one. To do so, type the following command:</w:t>
      </w:r>
    </w:p>
    <w:p w14:paraId="1C4420EC" w14:textId="2BD67F18" w:rsidR="006A7E6D" w:rsidRDefault="006A7E6D" w:rsidP="006A7E6D">
      <w:pPr>
        <w:pStyle w:val="ListParagraph"/>
        <w:ind w:left="1080"/>
      </w:pPr>
    </w:p>
    <w:p w14:paraId="5ED68945" w14:textId="77777777" w:rsidR="000A6554" w:rsidRDefault="000A6554" w:rsidP="006A7E6D">
      <w:pPr>
        <w:pStyle w:val="ListParagraph"/>
        <w:ind w:left="1080"/>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6A7E6D" w14:paraId="7BB27056" w14:textId="77777777" w:rsidTr="00773BFF">
        <w:tc>
          <w:tcPr>
            <w:tcW w:w="8630" w:type="dxa"/>
            <w:shd w:val="clear" w:color="auto" w:fill="D9D9D9" w:themeFill="background1" w:themeFillShade="D9"/>
          </w:tcPr>
          <w:p w14:paraId="7CAFB4A7" w14:textId="77777777" w:rsidR="006A7E6D" w:rsidRPr="00AF12B6" w:rsidRDefault="006A7E6D" w:rsidP="00773BFF">
            <w:pPr>
              <w:pStyle w:val="ListParagraph"/>
              <w:ind w:left="0"/>
              <w:rPr>
                <w:rFonts w:ascii="Consolas" w:hAnsi="Consolas"/>
              </w:rPr>
            </w:pPr>
            <w:r w:rsidRPr="00AF12B6">
              <w:rPr>
                <w:rFonts w:ascii="Consolas" w:hAnsi="Consolas"/>
              </w:rPr>
              <w:t>create &lt;DATABASE NAME&gt;</w:t>
            </w:r>
          </w:p>
        </w:tc>
      </w:tr>
      <w:tr w:rsidR="006A7E6D" w14:paraId="37464B0F" w14:textId="77777777" w:rsidTr="00773BFF">
        <w:tc>
          <w:tcPr>
            <w:tcW w:w="8630" w:type="dxa"/>
          </w:tcPr>
          <w:p w14:paraId="078C953F" w14:textId="77777777" w:rsidR="006A7E6D" w:rsidRDefault="006A7E6D" w:rsidP="00773BFF">
            <w:pPr>
              <w:pStyle w:val="ListParagraph"/>
              <w:ind w:left="0"/>
            </w:pPr>
          </w:p>
        </w:tc>
      </w:tr>
      <w:tr w:rsidR="006A7E6D" w14:paraId="6B811B95" w14:textId="77777777" w:rsidTr="00773BFF">
        <w:tc>
          <w:tcPr>
            <w:tcW w:w="8630" w:type="dxa"/>
          </w:tcPr>
          <w:p w14:paraId="1EBA48A1" w14:textId="77777777" w:rsidR="006A7E6D" w:rsidRDefault="006A7E6D" w:rsidP="00773BFF">
            <w:pPr>
              <w:pStyle w:val="ListParagraph"/>
              <w:ind w:left="0"/>
            </w:pPr>
            <w:r w:rsidRPr="00AF12B6">
              <w:rPr>
                <w:rFonts w:ascii="Consolas" w:hAnsi="Consolas"/>
              </w:rPr>
              <w:t>&lt;DATABASE NAME&gt;</w:t>
            </w:r>
            <w:r>
              <w:t xml:space="preserve"> is replaced with the name you want your database to have.</w:t>
            </w:r>
          </w:p>
        </w:tc>
      </w:tr>
    </w:tbl>
    <w:p w14:paraId="530C0DD3" w14:textId="77777777" w:rsidR="006A7E6D" w:rsidRDefault="006A7E6D" w:rsidP="006A7E6D">
      <w:pPr>
        <w:pStyle w:val="ListParagraph"/>
        <w:ind w:left="1080"/>
      </w:pPr>
    </w:p>
    <w:p w14:paraId="107B4AAC" w14:textId="77777777" w:rsidR="006A7E6D" w:rsidRDefault="006A7E6D" w:rsidP="006A7E6D">
      <w:pPr>
        <w:pStyle w:val="ListParagraph"/>
        <w:ind w:left="1080"/>
      </w:pPr>
      <w:r>
        <w:t>When creating a new database, it will ask for a password. This is the password you set when you installed PostgreSQL in the previous step.</w:t>
      </w:r>
    </w:p>
    <w:p w14:paraId="64EC54FD" w14:textId="77777777" w:rsidR="006A7E6D" w:rsidRDefault="006A7E6D" w:rsidP="006A7E6D">
      <w:pPr>
        <w:pStyle w:val="ListParagraph"/>
        <w:ind w:left="1080"/>
      </w:pPr>
      <w:r>
        <w:t>Once your new database is set up, you can now import the information for the library website into it. To do so, type the following command:</w:t>
      </w:r>
    </w:p>
    <w:p w14:paraId="59856A11" w14:textId="77777777" w:rsidR="006A7E6D" w:rsidRDefault="006A7E6D" w:rsidP="006A7E6D">
      <w:pPr>
        <w:pStyle w:val="ListParagraph"/>
        <w:ind w:left="1080"/>
      </w:pPr>
    </w:p>
    <w:tbl>
      <w:tblPr>
        <w:tblStyle w:val="TableGrid"/>
        <w:tblW w:w="7812"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
        <w:gridCol w:w="7308"/>
        <w:gridCol w:w="252"/>
      </w:tblGrid>
      <w:tr w:rsidR="006A7E6D" w:rsidRPr="00AF12B6" w14:paraId="17AC148D" w14:textId="77777777" w:rsidTr="00B63C98">
        <w:trPr>
          <w:gridAfter w:val="1"/>
          <w:wAfter w:w="252" w:type="dxa"/>
        </w:trPr>
        <w:tc>
          <w:tcPr>
            <w:tcW w:w="7560" w:type="dxa"/>
            <w:gridSpan w:val="2"/>
            <w:shd w:val="clear" w:color="auto" w:fill="D9D9D9" w:themeFill="background1" w:themeFillShade="D9"/>
          </w:tcPr>
          <w:p w14:paraId="6E42E730" w14:textId="77777777" w:rsidR="006A7E6D" w:rsidRPr="00AF12B6" w:rsidRDefault="006A7E6D" w:rsidP="00773BFF">
            <w:pPr>
              <w:pStyle w:val="ListParagraph"/>
              <w:ind w:left="0"/>
              <w:rPr>
                <w:rFonts w:ascii="Consolas" w:hAnsi="Consolas"/>
              </w:rPr>
            </w:pPr>
            <w:proofErr w:type="spellStart"/>
            <w:r w:rsidRPr="00AF12B6">
              <w:rPr>
                <w:rFonts w:ascii="Consolas" w:hAnsi="Consolas"/>
              </w:rPr>
              <w:t>psql</w:t>
            </w:r>
            <w:proofErr w:type="spellEnd"/>
            <w:r w:rsidRPr="00AF12B6">
              <w:rPr>
                <w:rFonts w:ascii="Consolas" w:hAnsi="Consolas"/>
              </w:rPr>
              <w:t xml:space="preserve"> -U </w:t>
            </w:r>
            <w:proofErr w:type="spellStart"/>
            <w:r w:rsidRPr="00AF12B6">
              <w:rPr>
                <w:rFonts w:ascii="Consolas" w:hAnsi="Consolas"/>
              </w:rPr>
              <w:t>postgres</w:t>
            </w:r>
            <w:proofErr w:type="spellEnd"/>
            <w:r w:rsidRPr="00AF12B6">
              <w:rPr>
                <w:rFonts w:ascii="Consolas" w:hAnsi="Consolas"/>
              </w:rPr>
              <w:t xml:space="preserve"> -h localhost -d &lt;DATABASE NAME&gt; -f </w:t>
            </w:r>
            <w:proofErr w:type="spellStart"/>
            <w:r w:rsidRPr="00AF12B6">
              <w:rPr>
                <w:rFonts w:ascii="Consolas" w:hAnsi="Consolas"/>
              </w:rPr>
              <w:t>db.sql</w:t>
            </w:r>
            <w:proofErr w:type="spellEnd"/>
          </w:p>
        </w:tc>
      </w:tr>
      <w:tr w:rsidR="006A7E6D" w:rsidRPr="00AF12B6" w14:paraId="09C65152" w14:textId="77777777" w:rsidTr="00B63C98">
        <w:trPr>
          <w:gridAfter w:val="1"/>
          <w:wAfter w:w="252" w:type="dxa"/>
        </w:trPr>
        <w:tc>
          <w:tcPr>
            <w:tcW w:w="7560" w:type="dxa"/>
            <w:gridSpan w:val="2"/>
          </w:tcPr>
          <w:p w14:paraId="3F9D1F4B" w14:textId="77777777" w:rsidR="006A7E6D" w:rsidRPr="00AF12B6" w:rsidRDefault="006A7E6D" w:rsidP="00773BFF">
            <w:pPr>
              <w:pStyle w:val="ListParagraph"/>
              <w:ind w:left="0"/>
            </w:pPr>
          </w:p>
        </w:tc>
      </w:tr>
      <w:tr w:rsidR="006A7E6D" w:rsidRPr="00AF12B6" w14:paraId="314F20F1" w14:textId="77777777" w:rsidTr="00B63C98">
        <w:trPr>
          <w:gridBefore w:val="1"/>
          <w:wBefore w:w="252" w:type="dxa"/>
        </w:trPr>
        <w:tc>
          <w:tcPr>
            <w:tcW w:w="7560" w:type="dxa"/>
            <w:gridSpan w:val="2"/>
          </w:tcPr>
          <w:p w14:paraId="182A7ECC" w14:textId="77777777" w:rsidR="006A7E6D" w:rsidRPr="00AF12B6" w:rsidRDefault="006A7E6D" w:rsidP="00773BFF">
            <w:pPr>
              <w:pStyle w:val="ListParagraph"/>
              <w:ind w:left="0"/>
            </w:pPr>
            <w:r w:rsidRPr="00AF12B6">
              <w:rPr>
                <w:rFonts w:ascii="Consolas" w:hAnsi="Consolas"/>
              </w:rPr>
              <w:t xml:space="preserve">-U </w:t>
            </w:r>
            <w:proofErr w:type="spellStart"/>
            <w:r w:rsidRPr="00AF12B6">
              <w:rPr>
                <w:rFonts w:ascii="Consolas" w:hAnsi="Consolas"/>
              </w:rPr>
              <w:t>postgres</w:t>
            </w:r>
            <w:proofErr w:type="spellEnd"/>
            <w:r>
              <w:t xml:space="preserve"> signifies your username. Unless you changed it, the default is “</w:t>
            </w:r>
            <w:proofErr w:type="spellStart"/>
            <w:r>
              <w:t>postgres</w:t>
            </w:r>
            <w:proofErr w:type="spellEnd"/>
            <w:r>
              <w:t>.”</w:t>
            </w:r>
          </w:p>
        </w:tc>
      </w:tr>
      <w:tr w:rsidR="006A7E6D" w:rsidRPr="00AF12B6" w14:paraId="3FC0467D" w14:textId="77777777" w:rsidTr="00B63C98">
        <w:trPr>
          <w:gridBefore w:val="1"/>
          <w:wBefore w:w="252" w:type="dxa"/>
        </w:trPr>
        <w:tc>
          <w:tcPr>
            <w:tcW w:w="7560" w:type="dxa"/>
            <w:gridSpan w:val="2"/>
          </w:tcPr>
          <w:p w14:paraId="43AF864E" w14:textId="77777777" w:rsidR="006A7E6D" w:rsidRPr="00AF12B6" w:rsidRDefault="006A7E6D" w:rsidP="00773BFF">
            <w:pPr>
              <w:pStyle w:val="ListParagraph"/>
              <w:ind w:left="0"/>
              <w:rPr>
                <w:rFonts w:ascii="Consolas" w:hAnsi="Consolas"/>
              </w:rPr>
            </w:pPr>
          </w:p>
        </w:tc>
      </w:tr>
      <w:tr w:rsidR="006A7E6D" w:rsidRPr="00AF12B6" w14:paraId="5E55E252" w14:textId="77777777" w:rsidTr="00B63C98">
        <w:trPr>
          <w:gridBefore w:val="1"/>
          <w:wBefore w:w="252" w:type="dxa"/>
        </w:trPr>
        <w:tc>
          <w:tcPr>
            <w:tcW w:w="7560" w:type="dxa"/>
            <w:gridSpan w:val="2"/>
          </w:tcPr>
          <w:p w14:paraId="4E5CEF51" w14:textId="77777777" w:rsidR="006A7E6D" w:rsidRPr="00AF12B6" w:rsidRDefault="006A7E6D" w:rsidP="00773BFF">
            <w:pPr>
              <w:pStyle w:val="ListParagraph"/>
              <w:ind w:left="0"/>
            </w:pPr>
            <w:r w:rsidRPr="00AF12B6">
              <w:rPr>
                <w:rFonts w:ascii="Consolas" w:hAnsi="Consolas"/>
              </w:rPr>
              <w:t>-h localhost</w:t>
            </w:r>
            <w:r>
              <w:t xml:space="preserve"> is the location on which you are hosting your database. Unless you changed it, the default is “localhost.”</w:t>
            </w:r>
          </w:p>
        </w:tc>
      </w:tr>
      <w:tr w:rsidR="006A7E6D" w:rsidRPr="00AF12B6" w14:paraId="48FCF5EA" w14:textId="77777777" w:rsidTr="00B63C98">
        <w:trPr>
          <w:gridBefore w:val="1"/>
          <w:wBefore w:w="252" w:type="dxa"/>
        </w:trPr>
        <w:tc>
          <w:tcPr>
            <w:tcW w:w="7560" w:type="dxa"/>
            <w:gridSpan w:val="2"/>
          </w:tcPr>
          <w:p w14:paraId="1FD85336" w14:textId="77777777" w:rsidR="006A7E6D" w:rsidRPr="00AF12B6" w:rsidRDefault="006A7E6D" w:rsidP="00773BFF">
            <w:pPr>
              <w:pStyle w:val="ListParagraph"/>
              <w:ind w:left="0"/>
              <w:rPr>
                <w:rFonts w:ascii="Consolas" w:hAnsi="Consolas"/>
              </w:rPr>
            </w:pPr>
          </w:p>
        </w:tc>
      </w:tr>
      <w:tr w:rsidR="006A7E6D" w:rsidRPr="00AF12B6" w14:paraId="73197223" w14:textId="77777777" w:rsidTr="00B63C98">
        <w:trPr>
          <w:gridBefore w:val="1"/>
          <w:wBefore w:w="252" w:type="dxa"/>
        </w:trPr>
        <w:tc>
          <w:tcPr>
            <w:tcW w:w="7560" w:type="dxa"/>
            <w:gridSpan w:val="2"/>
          </w:tcPr>
          <w:p w14:paraId="2B72EDCC" w14:textId="77777777" w:rsidR="006A7E6D" w:rsidRPr="00AF12B6" w:rsidRDefault="006A7E6D" w:rsidP="00773BFF">
            <w:pPr>
              <w:pStyle w:val="ListParagraph"/>
              <w:ind w:left="0"/>
            </w:pPr>
            <w:r w:rsidRPr="00AF12B6">
              <w:rPr>
                <w:rFonts w:ascii="Consolas" w:hAnsi="Consolas"/>
              </w:rPr>
              <w:t>&lt;DATABASE NAME&gt;</w:t>
            </w:r>
            <w:r>
              <w:t xml:space="preserve"> is the name of the database you created in the previous step. </w:t>
            </w:r>
          </w:p>
        </w:tc>
      </w:tr>
      <w:tr w:rsidR="006A7E6D" w:rsidRPr="00AF12B6" w14:paraId="5D48842F" w14:textId="77777777" w:rsidTr="00B63C98">
        <w:trPr>
          <w:gridBefore w:val="1"/>
          <w:wBefore w:w="252" w:type="dxa"/>
        </w:trPr>
        <w:tc>
          <w:tcPr>
            <w:tcW w:w="7560" w:type="dxa"/>
            <w:gridSpan w:val="2"/>
          </w:tcPr>
          <w:p w14:paraId="323CB069" w14:textId="77777777" w:rsidR="006A7E6D" w:rsidRPr="00AF12B6" w:rsidRDefault="006A7E6D" w:rsidP="00773BFF">
            <w:pPr>
              <w:pStyle w:val="ListParagraph"/>
              <w:ind w:left="0"/>
              <w:rPr>
                <w:rFonts w:ascii="Consolas" w:hAnsi="Consolas"/>
              </w:rPr>
            </w:pPr>
          </w:p>
        </w:tc>
      </w:tr>
      <w:tr w:rsidR="006A7E6D" w:rsidRPr="00AF12B6" w14:paraId="2B1ADE5C" w14:textId="77777777" w:rsidTr="00B63C98">
        <w:trPr>
          <w:gridBefore w:val="1"/>
          <w:wBefore w:w="252" w:type="dxa"/>
        </w:trPr>
        <w:tc>
          <w:tcPr>
            <w:tcW w:w="7560" w:type="dxa"/>
            <w:gridSpan w:val="2"/>
          </w:tcPr>
          <w:p w14:paraId="4203E953" w14:textId="77777777" w:rsidR="006A7E6D" w:rsidRDefault="006A7E6D" w:rsidP="00773BFF">
            <w:pPr>
              <w:pStyle w:val="ListParagraph"/>
              <w:ind w:left="0"/>
            </w:pPr>
            <w:r w:rsidRPr="00AF12B6">
              <w:rPr>
                <w:rFonts w:ascii="Consolas" w:hAnsi="Consolas"/>
              </w:rPr>
              <w:t xml:space="preserve">-f </w:t>
            </w:r>
            <w:proofErr w:type="spellStart"/>
            <w:r w:rsidRPr="00AF12B6">
              <w:rPr>
                <w:rFonts w:ascii="Consolas" w:hAnsi="Consolas"/>
              </w:rPr>
              <w:t>db.sql</w:t>
            </w:r>
            <w:proofErr w:type="spellEnd"/>
            <w:r>
              <w:t xml:space="preserve"> is the file that contains all of the database information for the library website.</w:t>
            </w:r>
          </w:p>
        </w:tc>
      </w:tr>
    </w:tbl>
    <w:p w14:paraId="40D134A8" w14:textId="77777777" w:rsidR="006A7E6D" w:rsidRPr="00AF12B6" w:rsidRDefault="006A7E6D" w:rsidP="006A7E6D">
      <w:pPr>
        <w:pStyle w:val="ListParagraph"/>
        <w:ind w:left="1080"/>
      </w:pPr>
    </w:p>
    <w:p w14:paraId="637F2F08" w14:textId="30FA8529" w:rsidR="006A7E6D" w:rsidRDefault="006A7E6D" w:rsidP="006A7E6D">
      <w:pPr>
        <w:pStyle w:val="ListParagraph"/>
        <w:ind w:left="1080"/>
      </w:pPr>
      <w:r>
        <w:t>After running this command, it will prompt for a password. This is the same password you set up when you installed PostgreSQL.</w:t>
      </w:r>
    </w:p>
    <w:p w14:paraId="15D33BA8" w14:textId="0DFDEC71" w:rsidR="006A7E6D" w:rsidRDefault="006A7E6D" w:rsidP="006A7E6D">
      <w:pPr>
        <w:pStyle w:val="ListParagraph"/>
        <w:ind w:left="1080"/>
      </w:pPr>
    </w:p>
    <w:p w14:paraId="61645AEE" w14:textId="77777777" w:rsidR="00B63C98" w:rsidRDefault="00B63C98" w:rsidP="006A7E6D">
      <w:pPr>
        <w:pStyle w:val="ListParagraph"/>
        <w:ind w:left="1080"/>
      </w:pPr>
    </w:p>
    <w:p w14:paraId="43518404" w14:textId="39A5DB9B" w:rsidR="006A7E6D" w:rsidRDefault="006A7E6D" w:rsidP="0089684D">
      <w:pPr>
        <w:pStyle w:val="ListParagraph"/>
        <w:numPr>
          <w:ilvl w:val="0"/>
          <w:numId w:val="18"/>
        </w:numPr>
      </w:pPr>
      <w:r>
        <w:t>Updating Website Settings with Database Information</w:t>
      </w:r>
    </w:p>
    <w:p w14:paraId="2AE69823" w14:textId="751AF812" w:rsidR="006A7E6D" w:rsidRDefault="006A7E6D" w:rsidP="006A7E6D">
      <w:pPr>
        <w:pStyle w:val="ListParagraph"/>
        <w:ind w:left="1080"/>
      </w:pPr>
      <w:r>
        <w:t xml:space="preserve">Before you can deploy your website locally, you need to update the database information in the library website settings. </w:t>
      </w:r>
    </w:p>
    <w:p w14:paraId="6A732469" w14:textId="77777777" w:rsidR="006A7E6D" w:rsidRDefault="006A7E6D" w:rsidP="006A7E6D">
      <w:pPr>
        <w:pStyle w:val="ListParagraph"/>
        <w:ind w:left="1080"/>
      </w:pPr>
      <w:r>
        <w:t>Open the folder containing the website files. Find the folder called “</w:t>
      </w:r>
      <w:proofErr w:type="spellStart"/>
      <w:r>
        <w:t>locallibrary</w:t>
      </w:r>
      <w:proofErr w:type="spellEnd"/>
      <w:r>
        <w:t>” and open the settings.py in a text editor. Find the section called #Database, which should look like the following:</w:t>
      </w:r>
    </w:p>
    <w:p w14:paraId="2AB594C6" w14:textId="1AEF3E96" w:rsidR="006A7E6D" w:rsidRDefault="006A7E6D" w:rsidP="006A7E6D">
      <w:pPr>
        <w:pStyle w:val="ListParagraph"/>
        <w:ind w:left="1080"/>
      </w:pPr>
    </w:p>
    <w:tbl>
      <w:tblPr>
        <w:tblStyle w:val="TableGrid"/>
        <w:tblW w:w="7825" w:type="dxa"/>
        <w:tblInd w:w="1080" w:type="dxa"/>
        <w:tblLook w:val="04A0" w:firstRow="1" w:lastRow="0" w:firstColumn="1" w:lastColumn="0" w:noHBand="0" w:noVBand="1"/>
      </w:tblPr>
      <w:tblGrid>
        <w:gridCol w:w="7825"/>
      </w:tblGrid>
      <w:tr w:rsidR="006A7E6D" w14:paraId="768E2BE6" w14:textId="77777777" w:rsidTr="006A7E6D">
        <w:tc>
          <w:tcPr>
            <w:tcW w:w="7825" w:type="dxa"/>
            <w:tcBorders>
              <w:top w:val="nil"/>
              <w:left w:val="nil"/>
              <w:bottom w:val="nil"/>
              <w:right w:val="nil"/>
            </w:tcBorders>
            <w:shd w:val="clear" w:color="auto" w:fill="D9D9D9" w:themeFill="background1" w:themeFillShade="D9"/>
          </w:tcPr>
          <w:p w14:paraId="47371243" w14:textId="77777777" w:rsidR="006A7E6D" w:rsidRDefault="006A7E6D" w:rsidP="006A7E6D">
            <w:pPr>
              <w:pStyle w:val="ListParagraph"/>
              <w:ind w:left="0"/>
              <w:rPr>
                <w:rFonts w:ascii="Consolas" w:hAnsi="Consolas"/>
              </w:rPr>
            </w:pPr>
            <w:r w:rsidRPr="006A7E6D">
              <w:rPr>
                <w:rFonts w:ascii="Consolas" w:hAnsi="Consolas"/>
              </w:rPr>
              <w:t xml:space="preserve">DATABASES = </w:t>
            </w:r>
            <w:r>
              <w:rPr>
                <w:rFonts w:ascii="Consolas" w:hAnsi="Consolas"/>
              </w:rPr>
              <w:t>{</w:t>
            </w:r>
          </w:p>
          <w:p w14:paraId="26C469FC" w14:textId="77777777" w:rsidR="006A7E6D" w:rsidRDefault="006A7E6D" w:rsidP="006A7E6D">
            <w:pPr>
              <w:pStyle w:val="ListParagraph"/>
              <w:ind w:left="0"/>
              <w:rPr>
                <w:rFonts w:ascii="Consolas" w:hAnsi="Consolas"/>
              </w:rPr>
            </w:pPr>
            <w:r>
              <w:rPr>
                <w:rFonts w:ascii="Consolas" w:hAnsi="Consolas"/>
              </w:rPr>
              <w:tab/>
              <w:t>‘default’: {</w:t>
            </w:r>
          </w:p>
          <w:p w14:paraId="5822B3A0" w14:textId="77777777" w:rsidR="006A7E6D" w:rsidRDefault="006A7E6D" w:rsidP="006A7E6D">
            <w:pPr>
              <w:pStyle w:val="ListParagraph"/>
              <w:ind w:left="0"/>
              <w:rPr>
                <w:rFonts w:ascii="Consolas" w:hAnsi="Consolas"/>
              </w:rPr>
            </w:pPr>
            <w:r>
              <w:rPr>
                <w:rFonts w:ascii="Consolas" w:hAnsi="Consolas"/>
              </w:rPr>
              <w:tab/>
            </w:r>
            <w:r>
              <w:rPr>
                <w:rFonts w:ascii="Consolas" w:hAnsi="Consolas"/>
              </w:rPr>
              <w:tab/>
              <w:t>‘ENGINE’: ‘django.</w:t>
            </w:r>
            <w:proofErr w:type="gramStart"/>
            <w:r>
              <w:rPr>
                <w:rFonts w:ascii="Consolas" w:hAnsi="Consolas"/>
              </w:rPr>
              <w:t>db.backends</w:t>
            </w:r>
            <w:proofErr w:type="gramEnd"/>
            <w:r>
              <w:rPr>
                <w:rFonts w:ascii="Consolas" w:hAnsi="Consolas"/>
              </w:rPr>
              <w:t>.postgresql_psycopg2’,</w:t>
            </w:r>
          </w:p>
          <w:p w14:paraId="4651DB1D" w14:textId="77777777" w:rsidR="006A7E6D" w:rsidRDefault="006A7E6D" w:rsidP="006A7E6D">
            <w:pPr>
              <w:pStyle w:val="ListParagraph"/>
              <w:ind w:left="0"/>
              <w:rPr>
                <w:rFonts w:ascii="Consolas" w:hAnsi="Consolas"/>
              </w:rPr>
            </w:pPr>
            <w:r>
              <w:rPr>
                <w:rFonts w:ascii="Consolas" w:hAnsi="Consolas"/>
              </w:rPr>
              <w:tab/>
            </w:r>
            <w:r>
              <w:rPr>
                <w:rFonts w:ascii="Consolas" w:hAnsi="Consolas"/>
              </w:rPr>
              <w:tab/>
              <w:t>‘NAME’: ‘&lt;database name&gt;’,</w:t>
            </w:r>
          </w:p>
          <w:p w14:paraId="4D4FC725" w14:textId="77777777" w:rsidR="006A7E6D" w:rsidRDefault="006A7E6D" w:rsidP="006A7E6D">
            <w:pPr>
              <w:pStyle w:val="ListParagraph"/>
              <w:ind w:left="0"/>
              <w:rPr>
                <w:rFonts w:ascii="Consolas" w:hAnsi="Consolas"/>
              </w:rPr>
            </w:pPr>
            <w:r>
              <w:rPr>
                <w:rFonts w:ascii="Consolas" w:hAnsi="Consolas"/>
              </w:rPr>
              <w:tab/>
            </w:r>
            <w:r>
              <w:rPr>
                <w:rFonts w:ascii="Consolas" w:hAnsi="Consolas"/>
              </w:rPr>
              <w:tab/>
              <w:t>‘USER’: ‘&lt;username&gt;’,</w:t>
            </w:r>
          </w:p>
          <w:p w14:paraId="0897A798" w14:textId="77777777" w:rsidR="006A7E6D" w:rsidRDefault="006A7E6D" w:rsidP="006A7E6D">
            <w:pPr>
              <w:pStyle w:val="ListParagraph"/>
              <w:ind w:left="0"/>
              <w:rPr>
                <w:rFonts w:ascii="Consolas" w:hAnsi="Consolas"/>
              </w:rPr>
            </w:pPr>
            <w:r>
              <w:rPr>
                <w:rFonts w:ascii="Consolas" w:hAnsi="Consolas"/>
              </w:rPr>
              <w:tab/>
            </w:r>
            <w:r>
              <w:rPr>
                <w:rFonts w:ascii="Consolas" w:hAnsi="Consolas"/>
              </w:rPr>
              <w:tab/>
              <w:t>‘PASSWORD’: ‘&lt;password&gt;’,</w:t>
            </w:r>
          </w:p>
          <w:p w14:paraId="3D051AD5" w14:textId="77777777" w:rsidR="006A7E6D" w:rsidRDefault="006A7E6D" w:rsidP="006A7E6D">
            <w:pPr>
              <w:pStyle w:val="ListParagraph"/>
              <w:ind w:left="0"/>
              <w:rPr>
                <w:rFonts w:ascii="Consolas" w:hAnsi="Consolas"/>
              </w:rPr>
            </w:pPr>
            <w:r>
              <w:rPr>
                <w:rFonts w:ascii="Consolas" w:hAnsi="Consolas"/>
              </w:rPr>
              <w:tab/>
            </w:r>
            <w:r>
              <w:rPr>
                <w:rFonts w:ascii="Consolas" w:hAnsi="Consolas"/>
              </w:rPr>
              <w:tab/>
              <w:t>‘HOST’: ‘127.0.0.1’,</w:t>
            </w:r>
          </w:p>
          <w:p w14:paraId="07E32218" w14:textId="77777777" w:rsidR="006A7E6D" w:rsidRDefault="006A7E6D" w:rsidP="006A7E6D">
            <w:pPr>
              <w:pStyle w:val="ListParagraph"/>
              <w:ind w:left="0"/>
              <w:rPr>
                <w:rFonts w:ascii="Consolas" w:hAnsi="Consolas"/>
              </w:rPr>
            </w:pPr>
            <w:r>
              <w:rPr>
                <w:rFonts w:ascii="Consolas" w:hAnsi="Consolas"/>
              </w:rPr>
              <w:tab/>
            </w:r>
            <w:r>
              <w:rPr>
                <w:rFonts w:ascii="Consolas" w:hAnsi="Consolas"/>
              </w:rPr>
              <w:tab/>
              <w:t>‘PORT’: ‘5432’,</w:t>
            </w:r>
          </w:p>
          <w:p w14:paraId="2F9F957D" w14:textId="77777777" w:rsidR="006A7E6D" w:rsidRDefault="006A7E6D" w:rsidP="006A7E6D">
            <w:pPr>
              <w:pStyle w:val="ListParagraph"/>
              <w:ind w:left="0" w:firstLine="360"/>
              <w:rPr>
                <w:rFonts w:ascii="Consolas" w:hAnsi="Consolas"/>
              </w:rPr>
            </w:pPr>
            <w:r>
              <w:rPr>
                <w:rFonts w:ascii="Consolas" w:hAnsi="Consolas"/>
              </w:rPr>
              <w:t>}</w:t>
            </w:r>
          </w:p>
          <w:p w14:paraId="41B2770E" w14:textId="758F49FE" w:rsidR="006A7E6D" w:rsidRPr="006A7E6D" w:rsidRDefault="006A7E6D" w:rsidP="006A7E6D">
            <w:pPr>
              <w:pStyle w:val="ListParagraph"/>
              <w:ind w:left="0"/>
              <w:rPr>
                <w:rFonts w:ascii="Consolas" w:hAnsi="Consolas"/>
              </w:rPr>
            </w:pPr>
            <w:r>
              <w:rPr>
                <w:rFonts w:ascii="Consolas" w:hAnsi="Consolas"/>
              </w:rPr>
              <w:t>}</w:t>
            </w:r>
          </w:p>
        </w:tc>
      </w:tr>
    </w:tbl>
    <w:p w14:paraId="482DAA68" w14:textId="620138EC" w:rsidR="006A7E6D" w:rsidRDefault="006A7E6D" w:rsidP="006A7E6D">
      <w:pPr>
        <w:pStyle w:val="ListParagraph"/>
        <w:ind w:left="1080"/>
      </w:pPr>
    </w:p>
    <w:p w14:paraId="63F1951E" w14:textId="45F28281" w:rsidR="00B63C98" w:rsidRDefault="00B63C98" w:rsidP="006A7E6D">
      <w:pPr>
        <w:pStyle w:val="ListParagraph"/>
        <w:ind w:left="1080"/>
      </w:pPr>
    </w:p>
    <w:p w14:paraId="26ABD023" w14:textId="281650E5" w:rsidR="006A7E6D" w:rsidRDefault="006A7E6D" w:rsidP="006A7E6D">
      <w:pPr>
        <w:pStyle w:val="ListParagraph"/>
        <w:ind w:left="1080"/>
      </w:pPr>
      <w:r>
        <w:t>You need to update parts of this section to work with the database you set up in the previous steps</w:t>
      </w:r>
      <w:r w:rsidR="00B63C98">
        <w:t>:</w:t>
      </w:r>
    </w:p>
    <w:p w14:paraId="0D25C45B" w14:textId="77777777" w:rsidR="00B63C98" w:rsidRDefault="00B63C98" w:rsidP="006A7E6D">
      <w:pPr>
        <w:pStyle w:val="ListParagraph"/>
        <w:ind w:left="1080"/>
      </w:pPr>
    </w:p>
    <w:p w14:paraId="4C358F6B" w14:textId="1C565C25" w:rsidR="00B63C98" w:rsidRDefault="00B63C98" w:rsidP="00B63C98">
      <w:pPr>
        <w:pStyle w:val="ListParagraph"/>
        <w:ind w:left="1440"/>
      </w:pPr>
      <w:r w:rsidRPr="00B63C98">
        <w:rPr>
          <w:rFonts w:ascii="Consolas" w:hAnsi="Consolas"/>
        </w:rPr>
        <w:t>&lt;database name&gt;</w:t>
      </w:r>
      <w:r>
        <w:t xml:space="preserve"> should be the name of the database you created in the previous steps.</w:t>
      </w:r>
    </w:p>
    <w:p w14:paraId="3819C30B" w14:textId="77777777" w:rsidR="00B63C98" w:rsidRDefault="00B63C98" w:rsidP="00B63C98">
      <w:pPr>
        <w:pStyle w:val="ListParagraph"/>
        <w:ind w:left="1440"/>
      </w:pPr>
    </w:p>
    <w:p w14:paraId="0D833AC8" w14:textId="279839A9" w:rsidR="00B63C98" w:rsidRDefault="00B63C98" w:rsidP="00B63C98">
      <w:pPr>
        <w:pStyle w:val="ListParagraph"/>
        <w:ind w:left="1440"/>
      </w:pPr>
      <w:r w:rsidRPr="00B63C98">
        <w:rPr>
          <w:rFonts w:ascii="Consolas" w:hAnsi="Consolas"/>
        </w:rPr>
        <w:t>&lt;username&gt;</w:t>
      </w:r>
      <w:r>
        <w:t xml:space="preserve"> should be the username you set up when you installed PostgreSQL. If you did not change the username, the default is “</w:t>
      </w:r>
      <w:proofErr w:type="spellStart"/>
      <w:r>
        <w:t>postgres</w:t>
      </w:r>
      <w:proofErr w:type="spellEnd"/>
      <w:r>
        <w:t>.”</w:t>
      </w:r>
    </w:p>
    <w:p w14:paraId="26116F2E" w14:textId="77777777" w:rsidR="00B63C98" w:rsidRDefault="00B63C98" w:rsidP="00B63C98">
      <w:pPr>
        <w:pStyle w:val="ListParagraph"/>
        <w:ind w:left="1440"/>
      </w:pPr>
    </w:p>
    <w:p w14:paraId="4BFCC503" w14:textId="611FCF08" w:rsidR="00B63C98" w:rsidRDefault="00B63C98" w:rsidP="00B63C98">
      <w:pPr>
        <w:pStyle w:val="ListParagraph"/>
        <w:ind w:left="1440"/>
      </w:pPr>
      <w:r w:rsidRPr="00B63C98">
        <w:rPr>
          <w:rFonts w:ascii="Consolas" w:hAnsi="Consolas"/>
        </w:rPr>
        <w:t>&lt;password&gt;</w:t>
      </w:r>
      <w:r>
        <w:t xml:space="preserve"> should be the password you chose when you first installed PostgreSQL.</w:t>
      </w:r>
    </w:p>
    <w:p w14:paraId="110FD976" w14:textId="77777777" w:rsidR="00B63C98" w:rsidRDefault="00B63C98" w:rsidP="006A7E6D">
      <w:pPr>
        <w:pStyle w:val="ListParagraph"/>
        <w:ind w:left="1080"/>
      </w:pPr>
    </w:p>
    <w:p w14:paraId="6A6470F9" w14:textId="4C41A158" w:rsidR="00AF12B6" w:rsidRDefault="00AF12B6" w:rsidP="00AF12B6"/>
    <w:p w14:paraId="353EF96C" w14:textId="25E7F350" w:rsidR="000A6554" w:rsidRDefault="00AF12B6" w:rsidP="00611054">
      <w:r>
        <w:t xml:space="preserve">Once these steps are successfully completed, you should be able to run your website on your local machine. To see how to run your server on your local machine, see the </w:t>
      </w:r>
      <w:r w:rsidR="00FA5BAA">
        <w:rPr>
          <w:i/>
          <w:iCs/>
        </w:rPr>
        <w:t>Local Deployment</w:t>
      </w:r>
      <w:r>
        <w:t xml:space="preserve"> section</w:t>
      </w:r>
      <w:r w:rsidR="00FA5BAA">
        <w:t xml:space="preserve"> under </w:t>
      </w:r>
      <w:r w:rsidR="00FA5BAA">
        <w:rPr>
          <w:i/>
          <w:iCs/>
        </w:rPr>
        <w:t>DEPLOYMENT</w:t>
      </w:r>
      <w:r>
        <w:t>.</w:t>
      </w:r>
    </w:p>
    <w:p w14:paraId="55634483" w14:textId="5C48459B" w:rsidR="000A6554" w:rsidRDefault="000A6554" w:rsidP="00791CFB"/>
    <w:p w14:paraId="5BA33A5A" w14:textId="20026FE1" w:rsidR="000A6554" w:rsidRDefault="000A6554" w:rsidP="00791CFB"/>
    <w:p w14:paraId="188AD4C5" w14:textId="21114EBA" w:rsidR="000A6554" w:rsidRDefault="000A6554" w:rsidP="00791CFB"/>
    <w:p w14:paraId="30060226" w14:textId="77777777" w:rsidR="000A6554" w:rsidRDefault="000A6554" w:rsidP="00791CFB"/>
    <w:p w14:paraId="5AEB9D17" w14:textId="675CF5D4" w:rsidR="000A6554" w:rsidRDefault="000A6554">
      <w:r>
        <w:br w:type="page"/>
      </w:r>
    </w:p>
    <w:p w14:paraId="78A7B929" w14:textId="518C872F" w:rsidR="00AF12B6" w:rsidRDefault="00FA5BAA" w:rsidP="00FA5BAA">
      <w:pPr>
        <w:pStyle w:val="Heading1"/>
      </w:pPr>
      <w:bookmarkStart w:id="4" w:name="_Toc121468758"/>
      <w:r>
        <w:t>Deployment</w:t>
      </w:r>
      <w:bookmarkEnd w:id="4"/>
    </w:p>
    <w:p w14:paraId="0E6C91B8" w14:textId="030DBE36" w:rsidR="00AF12B6" w:rsidRDefault="00FA5BAA" w:rsidP="00FA5BAA">
      <w:pPr>
        <w:pStyle w:val="Heading2"/>
      </w:pPr>
      <w:bookmarkStart w:id="5" w:name="_Toc121468759"/>
      <w:r>
        <w:t>Local Deployment</w:t>
      </w:r>
      <w:bookmarkEnd w:id="5"/>
    </w:p>
    <w:p w14:paraId="45823440" w14:textId="5C230B0C" w:rsidR="00DB1A4A" w:rsidRDefault="00DB1A4A" w:rsidP="00DB1A4A">
      <w:r>
        <w:t>Once you have finished installing and setting up your website in the previous sections, you can now deploy your website on your local machine. Following is a detailed list of instructions for deploying the library website locally:</w:t>
      </w:r>
    </w:p>
    <w:p w14:paraId="4146D8A9" w14:textId="036D04DE" w:rsidR="00DB1A4A" w:rsidRDefault="00DB1A4A" w:rsidP="00DB1A4A">
      <w:pPr>
        <w:pStyle w:val="ListParagraph"/>
        <w:numPr>
          <w:ilvl w:val="0"/>
          <w:numId w:val="22"/>
        </w:numPr>
      </w:pPr>
      <w:r>
        <w:t>Run Server</w:t>
      </w:r>
    </w:p>
    <w:p w14:paraId="086076D8" w14:textId="58D7B80E" w:rsidR="004148BB" w:rsidRDefault="004148BB" w:rsidP="004148BB">
      <w:pPr>
        <w:pStyle w:val="ListParagraph"/>
        <w:ind w:left="1080"/>
      </w:pPr>
      <w:r>
        <w:t xml:space="preserve">To run your server locally, open a </w:t>
      </w:r>
      <w:r w:rsidR="00FA0B91">
        <w:t>command prompt</w:t>
      </w:r>
      <w:r>
        <w:t xml:space="preserve">. Change the directory to the website folder and activate your virtual environment (for more information on running your virtual environment, see </w:t>
      </w:r>
      <w:r w:rsidRPr="004148BB">
        <w:rPr>
          <w:i/>
          <w:iCs/>
        </w:rPr>
        <w:t>INSTALLATION</w:t>
      </w:r>
      <w:r>
        <w:t xml:space="preserve"> step 4).</w:t>
      </w:r>
    </w:p>
    <w:p w14:paraId="169188BD" w14:textId="3CFD5E4A" w:rsidR="004148BB" w:rsidRDefault="004148BB" w:rsidP="004148BB">
      <w:pPr>
        <w:pStyle w:val="ListParagraph"/>
        <w:ind w:left="1080"/>
      </w:pPr>
      <w:r>
        <w:t>Now, you can start running your server. To start the server, type the following command:</w:t>
      </w:r>
    </w:p>
    <w:p w14:paraId="5F1722DC" w14:textId="15A133EE" w:rsidR="004148BB" w:rsidRDefault="004148BB" w:rsidP="004148BB">
      <w:pPr>
        <w:pStyle w:val="ListParagraph"/>
        <w:ind w:left="1080"/>
      </w:pPr>
    </w:p>
    <w:tbl>
      <w:tblPr>
        <w:tblStyle w:val="TableGrid"/>
        <w:tblW w:w="0" w:type="auto"/>
        <w:tblInd w:w="1080" w:type="dxa"/>
        <w:tblLook w:val="04A0" w:firstRow="1" w:lastRow="0" w:firstColumn="1" w:lastColumn="0" w:noHBand="0" w:noVBand="1"/>
      </w:tblPr>
      <w:tblGrid>
        <w:gridCol w:w="7560"/>
      </w:tblGrid>
      <w:tr w:rsidR="004148BB" w14:paraId="796D16C8" w14:textId="77777777" w:rsidTr="004148BB">
        <w:tc>
          <w:tcPr>
            <w:tcW w:w="8630" w:type="dxa"/>
            <w:tcBorders>
              <w:top w:val="nil"/>
              <w:left w:val="nil"/>
              <w:bottom w:val="nil"/>
              <w:right w:val="nil"/>
            </w:tcBorders>
            <w:shd w:val="clear" w:color="auto" w:fill="D9D9D9" w:themeFill="background1" w:themeFillShade="D9"/>
          </w:tcPr>
          <w:p w14:paraId="0C6AD4A9" w14:textId="76B0E712" w:rsidR="004148BB" w:rsidRPr="004148BB" w:rsidRDefault="004148BB" w:rsidP="004148BB">
            <w:pPr>
              <w:pStyle w:val="ListParagraph"/>
              <w:ind w:left="0"/>
              <w:rPr>
                <w:rFonts w:ascii="Consolas" w:hAnsi="Consolas"/>
              </w:rPr>
            </w:pPr>
            <w:r w:rsidRPr="004148BB">
              <w:rPr>
                <w:rFonts w:ascii="Consolas" w:hAnsi="Consolas"/>
              </w:rPr>
              <w:t xml:space="preserve">python manage.py </w:t>
            </w:r>
            <w:proofErr w:type="spellStart"/>
            <w:r w:rsidRPr="004148BB">
              <w:rPr>
                <w:rFonts w:ascii="Consolas" w:hAnsi="Consolas"/>
              </w:rPr>
              <w:t>runserver</w:t>
            </w:r>
            <w:proofErr w:type="spellEnd"/>
          </w:p>
        </w:tc>
      </w:tr>
    </w:tbl>
    <w:p w14:paraId="6451FB6A" w14:textId="3826F610" w:rsidR="004148BB" w:rsidRDefault="004148BB" w:rsidP="004148BB">
      <w:pPr>
        <w:pStyle w:val="ListParagraph"/>
        <w:ind w:left="1080"/>
      </w:pPr>
    </w:p>
    <w:p w14:paraId="49BA9483" w14:textId="1FA65249" w:rsidR="004148BB" w:rsidRDefault="004148BB" w:rsidP="004148BB">
      <w:pPr>
        <w:pStyle w:val="ListParagraph"/>
        <w:ind w:left="1080"/>
      </w:pPr>
      <w:r>
        <w:t>This command starts the server running on your local machine.</w:t>
      </w:r>
    </w:p>
    <w:p w14:paraId="54C92955" w14:textId="77777777" w:rsidR="004148BB" w:rsidRDefault="004148BB" w:rsidP="004148BB">
      <w:pPr>
        <w:pStyle w:val="ListParagraph"/>
        <w:ind w:left="1080"/>
      </w:pPr>
    </w:p>
    <w:p w14:paraId="023209F8" w14:textId="4AAF896B" w:rsidR="00DB1A4A" w:rsidRDefault="00DB1A4A" w:rsidP="00DB1A4A">
      <w:pPr>
        <w:pStyle w:val="ListParagraph"/>
        <w:numPr>
          <w:ilvl w:val="0"/>
          <w:numId w:val="22"/>
        </w:numPr>
      </w:pPr>
      <w:r>
        <w:t>View Your Running Website</w:t>
      </w:r>
    </w:p>
    <w:p w14:paraId="4B37B1FA" w14:textId="3BA34390" w:rsidR="004148BB" w:rsidRDefault="004148BB" w:rsidP="004148BB">
      <w:pPr>
        <w:pStyle w:val="ListParagraph"/>
        <w:ind w:left="1080"/>
      </w:pPr>
      <w:r>
        <w:t>Once you have started your server, you can view it on your local machine. Open a web browser and type the following into the URL space:</w:t>
      </w:r>
    </w:p>
    <w:p w14:paraId="0163BDE3" w14:textId="6A786762" w:rsidR="004148BB" w:rsidRDefault="004148BB" w:rsidP="004148BB">
      <w:pPr>
        <w:pStyle w:val="ListParagraph"/>
        <w:ind w:left="1080"/>
      </w:pPr>
    </w:p>
    <w:tbl>
      <w:tblPr>
        <w:tblStyle w:val="TableGrid"/>
        <w:tblW w:w="0" w:type="auto"/>
        <w:tblInd w:w="1080" w:type="dxa"/>
        <w:tblLook w:val="04A0" w:firstRow="1" w:lastRow="0" w:firstColumn="1" w:lastColumn="0" w:noHBand="0" w:noVBand="1"/>
      </w:tblPr>
      <w:tblGrid>
        <w:gridCol w:w="7560"/>
      </w:tblGrid>
      <w:tr w:rsidR="004148BB" w14:paraId="25157E14" w14:textId="77777777" w:rsidTr="004148BB">
        <w:tc>
          <w:tcPr>
            <w:tcW w:w="8630" w:type="dxa"/>
            <w:tcBorders>
              <w:top w:val="nil"/>
              <w:left w:val="nil"/>
              <w:bottom w:val="nil"/>
              <w:right w:val="nil"/>
            </w:tcBorders>
            <w:shd w:val="clear" w:color="auto" w:fill="D9D9D9" w:themeFill="background1" w:themeFillShade="D9"/>
          </w:tcPr>
          <w:p w14:paraId="0D80E673" w14:textId="61F6E27B" w:rsidR="004148BB" w:rsidRPr="004148BB" w:rsidRDefault="004148BB" w:rsidP="004148BB">
            <w:pPr>
              <w:pStyle w:val="ListParagraph"/>
              <w:ind w:left="0"/>
              <w:rPr>
                <w:rFonts w:ascii="Consolas" w:hAnsi="Consolas"/>
              </w:rPr>
            </w:pPr>
            <w:r w:rsidRPr="004148BB">
              <w:rPr>
                <w:rFonts w:ascii="Consolas" w:hAnsi="Consolas"/>
              </w:rPr>
              <w:t>127.0.0.1:8000</w:t>
            </w:r>
          </w:p>
        </w:tc>
      </w:tr>
    </w:tbl>
    <w:p w14:paraId="2823041B" w14:textId="0B7AD879" w:rsidR="004148BB" w:rsidRDefault="004148BB" w:rsidP="004148BB">
      <w:pPr>
        <w:pStyle w:val="ListParagraph"/>
        <w:ind w:left="1080"/>
      </w:pPr>
    </w:p>
    <w:p w14:paraId="02CF3EFA" w14:textId="16D4CF87" w:rsidR="004148BB" w:rsidRDefault="004148BB" w:rsidP="004148BB">
      <w:pPr>
        <w:pStyle w:val="ListParagraph"/>
        <w:ind w:left="1080"/>
      </w:pPr>
      <w:r>
        <w:t>This will pull up the website in your browser, which is now running locally. You can interact with the website as you would if it were hosted on the internet.</w:t>
      </w:r>
    </w:p>
    <w:p w14:paraId="166700FF" w14:textId="0896E74B" w:rsidR="004148BB" w:rsidRDefault="004148BB" w:rsidP="004148BB"/>
    <w:p w14:paraId="2033E9BC" w14:textId="029AA1B3" w:rsidR="004148BB" w:rsidRDefault="004148BB" w:rsidP="004148BB"/>
    <w:p w14:paraId="0139FFB0" w14:textId="2912A423" w:rsidR="004148BB" w:rsidRDefault="004148BB" w:rsidP="004148BB"/>
    <w:p w14:paraId="4B2F88BB" w14:textId="799D5991" w:rsidR="004148BB" w:rsidRDefault="004148BB" w:rsidP="004148BB"/>
    <w:p w14:paraId="2481F9ED" w14:textId="295DC274" w:rsidR="004148BB" w:rsidRDefault="004148BB" w:rsidP="004148BB"/>
    <w:p w14:paraId="0CF9AF51" w14:textId="61C75B5D" w:rsidR="004148BB" w:rsidRDefault="004148BB" w:rsidP="004148BB"/>
    <w:p w14:paraId="3808EDAE" w14:textId="4992FF75" w:rsidR="004148BB" w:rsidRDefault="004148BB" w:rsidP="004148BB"/>
    <w:p w14:paraId="275EFDC7" w14:textId="023A7FB5" w:rsidR="004148BB" w:rsidRDefault="004148BB" w:rsidP="004148BB"/>
    <w:p w14:paraId="1941F003" w14:textId="11A171D8" w:rsidR="004148BB" w:rsidRDefault="004148BB" w:rsidP="004148BB"/>
    <w:p w14:paraId="79993246" w14:textId="052A9A39" w:rsidR="004148BB" w:rsidRDefault="004148BB" w:rsidP="004148BB"/>
    <w:p w14:paraId="4E6B3AAC" w14:textId="02B6BAA5" w:rsidR="004148BB" w:rsidRDefault="004148BB" w:rsidP="004148BB"/>
    <w:p w14:paraId="3722FD78" w14:textId="5462C0E8" w:rsidR="004148BB" w:rsidRDefault="004148BB" w:rsidP="004148BB"/>
    <w:p w14:paraId="75A5FEF7" w14:textId="7C3341B0" w:rsidR="004148BB" w:rsidRDefault="004148BB" w:rsidP="004148BB"/>
    <w:p w14:paraId="556BF5CC" w14:textId="1D34D223" w:rsidR="004148BB" w:rsidRDefault="004148BB" w:rsidP="004148BB">
      <w:pPr>
        <w:pStyle w:val="Heading2"/>
      </w:pPr>
      <w:bookmarkStart w:id="6" w:name="_Toc121468760"/>
      <w:r>
        <w:t>Heroku Deployment</w:t>
      </w:r>
      <w:bookmarkEnd w:id="6"/>
    </w:p>
    <w:p w14:paraId="2C39C2AA" w14:textId="332FB5B3" w:rsidR="009E0B0F" w:rsidRDefault="003C09DE" w:rsidP="009E0B0F">
      <w:r>
        <w:t>All of the website files have already been adjusted to work with Heroku.</w:t>
      </w:r>
      <w:r w:rsidR="00476FFE">
        <w:t xml:space="preserve"> You can deploy with Heroku either with Git or Git</w:t>
      </w:r>
      <w:r w:rsidR="00BE2EFC">
        <w:t>H</w:t>
      </w:r>
      <w:r w:rsidR="00476FFE">
        <w:t>ub.</w:t>
      </w:r>
      <w:r>
        <w:t xml:space="preserve"> Following is a detailed list of instructions for deploying the library website on Heroku:</w:t>
      </w:r>
    </w:p>
    <w:p w14:paraId="7AB80040" w14:textId="77777777" w:rsidR="009E0B0F" w:rsidRDefault="009E0B0F" w:rsidP="009E0B0F">
      <w:pPr>
        <w:pStyle w:val="ListParagraph"/>
        <w:numPr>
          <w:ilvl w:val="0"/>
          <w:numId w:val="23"/>
        </w:numPr>
      </w:pPr>
      <w:r>
        <w:t>Make a Git Repository</w:t>
      </w:r>
    </w:p>
    <w:p w14:paraId="7FEE8205" w14:textId="77C6C978" w:rsidR="009E0B0F" w:rsidRDefault="009E0B0F" w:rsidP="009E0B0F">
      <w:pPr>
        <w:pStyle w:val="ListParagraph"/>
        <w:ind w:left="1080"/>
      </w:pPr>
      <w:r>
        <w:t xml:space="preserve">To make the website directory into a repository, you need to use Git to initialize it. Open a </w:t>
      </w:r>
      <w:r w:rsidR="00FA0B91">
        <w:t>command prompt</w:t>
      </w:r>
      <w:r>
        <w:t xml:space="preserve">, change the directory to website folder, and type the following command (for more information on running your virtual environment, see </w:t>
      </w:r>
      <w:r w:rsidRPr="004148BB">
        <w:rPr>
          <w:i/>
          <w:iCs/>
        </w:rPr>
        <w:t>INSTALLATION</w:t>
      </w:r>
      <w:r>
        <w:t xml:space="preserve"> step 4):</w:t>
      </w:r>
    </w:p>
    <w:p w14:paraId="7BFEF3DF" w14:textId="77777777" w:rsidR="009E0B0F" w:rsidRDefault="009E0B0F" w:rsidP="009E0B0F">
      <w:pPr>
        <w:pStyle w:val="ListParagraph"/>
        <w:ind w:left="1080"/>
      </w:pPr>
    </w:p>
    <w:tbl>
      <w:tblPr>
        <w:tblStyle w:val="TableGrid"/>
        <w:tblW w:w="0" w:type="auto"/>
        <w:tblInd w:w="1080" w:type="dxa"/>
        <w:tblLook w:val="04A0" w:firstRow="1" w:lastRow="0" w:firstColumn="1" w:lastColumn="0" w:noHBand="0" w:noVBand="1"/>
      </w:tblPr>
      <w:tblGrid>
        <w:gridCol w:w="6840"/>
      </w:tblGrid>
      <w:tr w:rsidR="009E0B0F" w14:paraId="3FCC80B6" w14:textId="77777777" w:rsidTr="009E0B0F">
        <w:tc>
          <w:tcPr>
            <w:tcW w:w="6840" w:type="dxa"/>
            <w:tcBorders>
              <w:top w:val="nil"/>
              <w:left w:val="nil"/>
              <w:bottom w:val="nil"/>
              <w:right w:val="nil"/>
            </w:tcBorders>
            <w:shd w:val="clear" w:color="auto" w:fill="D9D9D9" w:themeFill="background1" w:themeFillShade="D9"/>
          </w:tcPr>
          <w:p w14:paraId="7EDEAE2A" w14:textId="77777777" w:rsidR="009E0B0F" w:rsidRPr="003C09DE" w:rsidRDefault="009E0B0F" w:rsidP="00773BFF">
            <w:pPr>
              <w:pStyle w:val="ListParagraph"/>
              <w:ind w:left="0"/>
              <w:rPr>
                <w:rFonts w:ascii="Consolas" w:hAnsi="Consolas"/>
              </w:rPr>
            </w:pPr>
            <w:r w:rsidRPr="003C09DE">
              <w:rPr>
                <w:rFonts w:ascii="Consolas" w:hAnsi="Consolas"/>
              </w:rPr>
              <w:t xml:space="preserve">git </w:t>
            </w:r>
            <w:proofErr w:type="spellStart"/>
            <w:r w:rsidRPr="003C09DE">
              <w:rPr>
                <w:rFonts w:ascii="Consolas" w:hAnsi="Consolas"/>
              </w:rPr>
              <w:t>init</w:t>
            </w:r>
            <w:proofErr w:type="spellEnd"/>
          </w:p>
        </w:tc>
      </w:tr>
    </w:tbl>
    <w:p w14:paraId="23729EE9" w14:textId="77777777" w:rsidR="009E0B0F" w:rsidRDefault="009E0B0F" w:rsidP="009E0B0F">
      <w:pPr>
        <w:pStyle w:val="ListParagraph"/>
        <w:ind w:left="1080"/>
      </w:pPr>
    </w:p>
    <w:p w14:paraId="7F470D7C" w14:textId="77777777" w:rsidR="009E0B0F" w:rsidRDefault="009E0B0F" w:rsidP="009E0B0F">
      <w:pPr>
        <w:pStyle w:val="ListParagraph"/>
        <w:ind w:left="1080"/>
      </w:pPr>
      <w:r>
        <w:t>This creates a repository that we can use with Heroku.</w:t>
      </w:r>
    </w:p>
    <w:p w14:paraId="63DD3AC4" w14:textId="744BB23A" w:rsidR="009E0B0F" w:rsidRDefault="009E0B0F" w:rsidP="009E0B0F">
      <w:pPr>
        <w:pStyle w:val="ListParagraph"/>
        <w:ind w:left="1800"/>
      </w:pPr>
    </w:p>
    <w:p w14:paraId="17014579" w14:textId="77777777" w:rsidR="009E0B0F" w:rsidRDefault="009E0B0F" w:rsidP="009E0B0F">
      <w:pPr>
        <w:pStyle w:val="ListParagraph"/>
        <w:ind w:left="1800"/>
      </w:pPr>
    </w:p>
    <w:p w14:paraId="3924609F" w14:textId="77777777" w:rsidR="009E0B0F" w:rsidRDefault="009E0B0F" w:rsidP="009E0B0F">
      <w:pPr>
        <w:pStyle w:val="ListParagraph"/>
        <w:numPr>
          <w:ilvl w:val="0"/>
          <w:numId w:val="23"/>
        </w:numPr>
      </w:pPr>
      <w:r>
        <w:t>Make a Git Ignore File</w:t>
      </w:r>
    </w:p>
    <w:p w14:paraId="439B916C" w14:textId="77777777" w:rsidR="009E0B0F" w:rsidRDefault="009E0B0F" w:rsidP="009E0B0F">
      <w:pPr>
        <w:pStyle w:val="ListParagraph"/>
        <w:ind w:left="1080"/>
      </w:pPr>
      <w:r>
        <w:t xml:space="preserve">In order not to commit your virtual environment to Heroku, you can make a git ignore file in your repository. To do so, create a text file named </w:t>
      </w:r>
      <w:proofErr w:type="gramStart"/>
      <w:r>
        <w:t>“.gitignore</w:t>
      </w:r>
      <w:proofErr w:type="gramEnd"/>
      <w:r>
        <w:t>”.</w:t>
      </w:r>
    </w:p>
    <w:p w14:paraId="4226B806" w14:textId="77777777" w:rsidR="009E0B0F" w:rsidRDefault="009E0B0F" w:rsidP="009E0B0F">
      <w:pPr>
        <w:pStyle w:val="ListParagraph"/>
        <w:ind w:left="1080"/>
      </w:pPr>
      <w:r>
        <w:t>After creating the file, open it in a text editor and add the following:</w:t>
      </w:r>
    </w:p>
    <w:p w14:paraId="626E8536" w14:textId="77777777" w:rsidR="009E0B0F" w:rsidRDefault="009E0B0F" w:rsidP="009E0B0F">
      <w:pPr>
        <w:pStyle w:val="ListParagraph"/>
        <w:ind w:left="1080"/>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9E0B0F" w14:paraId="2A96C73F" w14:textId="77777777" w:rsidTr="009E0B0F">
        <w:tc>
          <w:tcPr>
            <w:tcW w:w="6840" w:type="dxa"/>
            <w:shd w:val="clear" w:color="auto" w:fill="D9D9D9" w:themeFill="background1" w:themeFillShade="D9"/>
          </w:tcPr>
          <w:p w14:paraId="44F949F3" w14:textId="77777777" w:rsidR="009E0B0F" w:rsidRPr="0084555A" w:rsidRDefault="009E0B0F" w:rsidP="00773BFF">
            <w:pPr>
              <w:pStyle w:val="ListParagraph"/>
              <w:ind w:left="0"/>
              <w:rPr>
                <w:rFonts w:ascii="Consolas" w:hAnsi="Consolas"/>
              </w:rPr>
            </w:pPr>
            <w:r w:rsidRPr="0084555A">
              <w:rPr>
                <w:rFonts w:ascii="Consolas" w:hAnsi="Consolas"/>
              </w:rPr>
              <w:t>&lt;VIRTUALENV DIRECTORY&gt;/</w:t>
            </w:r>
          </w:p>
        </w:tc>
      </w:tr>
      <w:tr w:rsidR="009E0B0F" w14:paraId="77354429" w14:textId="77777777" w:rsidTr="009E0B0F">
        <w:tc>
          <w:tcPr>
            <w:tcW w:w="6840" w:type="dxa"/>
          </w:tcPr>
          <w:p w14:paraId="756678CD" w14:textId="77777777" w:rsidR="009E0B0F" w:rsidRDefault="009E0B0F" w:rsidP="00773BFF">
            <w:pPr>
              <w:pStyle w:val="ListParagraph"/>
              <w:ind w:left="0"/>
            </w:pPr>
          </w:p>
        </w:tc>
      </w:tr>
      <w:tr w:rsidR="009E0B0F" w14:paraId="6D648A0A" w14:textId="77777777" w:rsidTr="009E0B0F">
        <w:tc>
          <w:tcPr>
            <w:tcW w:w="6840" w:type="dxa"/>
          </w:tcPr>
          <w:p w14:paraId="5184C41E" w14:textId="77777777" w:rsidR="009E0B0F" w:rsidRDefault="009E0B0F" w:rsidP="00773BFF">
            <w:pPr>
              <w:pStyle w:val="ListParagraph"/>
              <w:ind w:left="0"/>
            </w:pPr>
            <w:r w:rsidRPr="0084555A">
              <w:rPr>
                <w:rFonts w:ascii="Consolas" w:hAnsi="Consolas"/>
              </w:rPr>
              <w:t>&lt;VIRTUALENV DIRECTORY</w:t>
            </w:r>
            <w:r>
              <w:t>&gt; being replaced with then name you gave to your virtual environment folder.</w:t>
            </w:r>
          </w:p>
        </w:tc>
      </w:tr>
    </w:tbl>
    <w:p w14:paraId="451084FD" w14:textId="26D2E3BD" w:rsidR="009E0B0F" w:rsidRDefault="009E0B0F" w:rsidP="009E0B0F">
      <w:pPr>
        <w:ind w:left="0"/>
      </w:pPr>
    </w:p>
    <w:p w14:paraId="037786A8" w14:textId="77777777" w:rsidR="009E0B0F" w:rsidRDefault="009E0B0F" w:rsidP="009E0B0F">
      <w:pPr>
        <w:ind w:left="0"/>
      </w:pPr>
    </w:p>
    <w:p w14:paraId="25CAB25B" w14:textId="77777777" w:rsidR="009E0B0F" w:rsidRDefault="009E0B0F" w:rsidP="009E0B0F">
      <w:pPr>
        <w:pStyle w:val="ListParagraph"/>
        <w:numPr>
          <w:ilvl w:val="0"/>
          <w:numId w:val="23"/>
        </w:numPr>
      </w:pPr>
      <w:r>
        <w:t>Add Your Files to Git</w:t>
      </w:r>
    </w:p>
    <w:p w14:paraId="6C291BBB" w14:textId="77777777" w:rsidR="009E0B0F" w:rsidRDefault="009E0B0F" w:rsidP="009E0B0F">
      <w:pPr>
        <w:pStyle w:val="ListParagraph"/>
        <w:ind w:left="1080"/>
      </w:pPr>
      <w:r>
        <w:t>To be able to push your repository to Heroku, you first need to commit your files to the local repository you created in step a. To do so, type the following commands:</w:t>
      </w:r>
    </w:p>
    <w:p w14:paraId="0019CA80" w14:textId="77777777" w:rsidR="009E0B0F" w:rsidRPr="0084555A" w:rsidRDefault="009E0B0F" w:rsidP="009E0B0F">
      <w:pPr>
        <w:pStyle w:val="ListParagraph"/>
        <w:ind w:left="1080"/>
        <w:rPr>
          <w:rFonts w:ascii="Consolas" w:hAnsi="Consolas"/>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9E0B0F" w:rsidRPr="0084555A" w14:paraId="0588DFC2" w14:textId="77777777" w:rsidTr="009E0B0F">
        <w:tc>
          <w:tcPr>
            <w:tcW w:w="6840" w:type="dxa"/>
            <w:shd w:val="clear" w:color="auto" w:fill="D9D9D9" w:themeFill="background1" w:themeFillShade="D9"/>
          </w:tcPr>
          <w:p w14:paraId="787A43D3" w14:textId="77777777" w:rsidR="009E0B0F" w:rsidRPr="0084555A" w:rsidRDefault="009E0B0F" w:rsidP="00773BFF">
            <w:pPr>
              <w:pStyle w:val="ListParagraph"/>
              <w:ind w:left="0"/>
              <w:rPr>
                <w:rFonts w:ascii="Consolas" w:hAnsi="Consolas"/>
              </w:rPr>
            </w:pPr>
            <w:r w:rsidRPr="0084555A">
              <w:rPr>
                <w:rFonts w:ascii="Consolas" w:hAnsi="Consolas"/>
              </w:rPr>
              <w:t xml:space="preserve">git </w:t>
            </w:r>
            <w:proofErr w:type="gramStart"/>
            <w:r w:rsidRPr="0084555A">
              <w:rPr>
                <w:rFonts w:ascii="Consolas" w:hAnsi="Consolas"/>
              </w:rPr>
              <w:t>add .</w:t>
            </w:r>
            <w:proofErr w:type="gramEnd"/>
          </w:p>
        </w:tc>
      </w:tr>
      <w:tr w:rsidR="009E0B0F" w:rsidRPr="0084555A" w14:paraId="70322747" w14:textId="77777777" w:rsidTr="009E0B0F">
        <w:trPr>
          <w:trHeight w:val="71"/>
        </w:trPr>
        <w:tc>
          <w:tcPr>
            <w:tcW w:w="6840" w:type="dxa"/>
          </w:tcPr>
          <w:p w14:paraId="6EFCB82A" w14:textId="77777777" w:rsidR="009E0B0F" w:rsidRPr="0084555A" w:rsidRDefault="009E0B0F" w:rsidP="00773BFF">
            <w:pPr>
              <w:pStyle w:val="ListParagraph"/>
              <w:ind w:left="0"/>
              <w:rPr>
                <w:rFonts w:ascii="Consolas" w:hAnsi="Consolas"/>
                <w:sz w:val="6"/>
                <w:szCs w:val="6"/>
              </w:rPr>
            </w:pPr>
          </w:p>
        </w:tc>
      </w:tr>
      <w:tr w:rsidR="009E0B0F" w:rsidRPr="0084555A" w14:paraId="2C775AC4" w14:textId="77777777" w:rsidTr="009E0B0F">
        <w:tc>
          <w:tcPr>
            <w:tcW w:w="6840" w:type="dxa"/>
            <w:shd w:val="clear" w:color="auto" w:fill="D9D9D9" w:themeFill="background1" w:themeFillShade="D9"/>
          </w:tcPr>
          <w:p w14:paraId="4F19D118" w14:textId="77777777" w:rsidR="009E0B0F" w:rsidRPr="0084555A" w:rsidRDefault="009E0B0F" w:rsidP="00773BFF">
            <w:pPr>
              <w:pStyle w:val="ListParagraph"/>
              <w:ind w:left="0"/>
              <w:rPr>
                <w:rFonts w:ascii="Consolas" w:hAnsi="Consolas"/>
              </w:rPr>
            </w:pPr>
            <w:r w:rsidRPr="0084555A">
              <w:rPr>
                <w:rFonts w:ascii="Consolas" w:hAnsi="Consolas"/>
              </w:rPr>
              <w:t>git commit -m “Initial commit”</w:t>
            </w:r>
          </w:p>
        </w:tc>
      </w:tr>
    </w:tbl>
    <w:p w14:paraId="79E1CAE5" w14:textId="77777777" w:rsidR="009E0B0F" w:rsidRDefault="009E0B0F" w:rsidP="009E0B0F">
      <w:pPr>
        <w:pStyle w:val="ListParagraph"/>
        <w:ind w:left="1080"/>
      </w:pPr>
    </w:p>
    <w:p w14:paraId="07142C79" w14:textId="3FEAA5DA" w:rsidR="009E0B0F" w:rsidRDefault="009E0B0F" w:rsidP="009E0B0F">
      <w:pPr>
        <w:pStyle w:val="ListParagraph"/>
        <w:ind w:left="1080"/>
      </w:pPr>
      <w:r>
        <w:t>These commands add and then commit your files to your local repository. Now, you’re ready to work with Heroku.</w:t>
      </w:r>
    </w:p>
    <w:p w14:paraId="2C6A7E5D" w14:textId="5525569B" w:rsidR="009E0B0F" w:rsidRDefault="009E0B0F" w:rsidP="009E0B0F"/>
    <w:p w14:paraId="14784B7B" w14:textId="6C435F94" w:rsidR="009E0B0F" w:rsidRDefault="009E0B0F" w:rsidP="009E0B0F">
      <w:r>
        <w:t>Once you’ve added your website files to a Git repository, you can either deploy on Heroku via Git or GitHub. Following is a detailed list of instructions for deploying the library website via Git and GitHub:</w:t>
      </w:r>
    </w:p>
    <w:p w14:paraId="4FE56522" w14:textId="2E65B387" w:rsidR="009E0B0F" w:rsidRDefault="009E0B0F" w:rsidP="009E0B0F">
      <w:pPr>
        <w:pStyle w:val="ListParagraph"/>
        <w:ind w:left="1080"/>
      </w:pPr>
    </w:p>
    <w:p w14:paraId="3B71177C" w14:textId="69A48C57" w:rsidR="0084555A" w:rsidRDefault="00476FFE" w:rsidP="00F05464">
      <w:pPr>
        <w:pStyle w:val="ListParagraph"/>
        <w:numPr>
          <w:ilvl w:val="0"/>
          <w:numId w:val="24"/>
        </w:numPr>
      </w:pPr>
      <w:r>
        <w:t>Git</w:t>
      </w:r>
    </w:p>
    <w:p w14:paraId="6A159272" w14:textId="4468FD7B" w:rsidR="00476FFE" w:rsidRDefault="0063352E" w:rsidP="00F05464">
      <w:pPr>
        <w:pStyle w:val="ListParagraph"/>
        <w:numPr>
          <w:ilvl w:val="1"/>
          <w:numId w:val="24"/>
        </w:numPr>
      </w:pPr>
      <w:r>
        <w:t>Login to Heroku CLI</w:t>
      </w:r>
    </w:p>
    <w:p w14:paraId="67271AAC" w14:textId="23C8BC4B" w:rsidR="00476FFE" w:rsidRDefault="0063352E" w:rsidP="00476FFE">
      <w:pPr>
        <w:pStyle w:val="ListParagraph"/>
        <w:ind w:left="1800"/>
      </w:pPr>
      <w:r>
        <w:t>Before you can push your repository to Heroku, you have to login to the Heroku CLI. To do so, type the following command:</w:t>
      </w:r>
    </w:p>
    <w:p w14:paraId="66A6C543" w14:textId="26EA8AD6" w:rsidR="0063352E" w:rsidRDefault="0063352E" w:rsidP="00476FFE">
      <w:pPr>
        <w:pStyle w:val="ListParagraph"/>
        <w:ind w:left="1800"/>
      </w:pPr>
    </w:p>
    <w:tbl>
      <w:tblPr>
        <w:tblStyle w:val="TableGrid"/>
        <w:tblW w:w="0" w:type="auto"/>
        <w:tblInd w:w="1800" w:type="dxa"/>
        <w:tblLook w:val="04A0" w:firstRow="1" w:lastRow="0" w:firstColumn="1" w:lastColumn="0" w:noHBand="0" w:noVBand="1"/>
      </w:tblPr>
      <w:tblGrid>
        <w:gridCol w:w="6840"/>
      </w:tblGrid>
      <w:tr w:rsidR="0063352E" w14:paraId="7391BF91" w14:textId="77777777" w:rsidTr="0063352E">
        <w:tc>
          <w:tcPr>
            <w:tcW w:w="8630" w:type="dxa"/>
            <w:tcBorders>
              <w:top w:val="nil"/>
              <w:left w:val="nil"/>
              <w:bottom w:val="nil"/>
              <w:right w:val="nil"/>
            </w:tcBorders>
            <w:shd w:val="clear" w:color="auto" w:fill="D9D9D9" w:themeFill="background1" w:themeFillShade="D9"/>
          </w:tcPr>
          <w:p w14:paraId="3F351C76" w14:textId="761DA68A" w:rsidR="0063352E" w:rsidRPr="0063352E" w:rsidRDefault="0063352E" w:rsidP="00476FFE">
            <w:pPr>
              <w:pStyle w:val="ListParagraph"/>
              <w:ind w:left="0"/>
              <w:rPr>
                <w:rFonts w:ascii="Consolas" w:hAnsi="Consolas"/>
              </w:rPr>
            </w:pPr>
            <w:proofErr w:type="spellStart"/>
            <w:r w:rsidRPr="0063352E">
              <w:rPr>
                <w:rFonts w:ascii="Consolas" w:hAnsi="Consolas"/>
              </w:rPr>
              <w:t>heroku</w:t>
            </w:r>
            <w:proofErr w:type="spellEnd"/>
            <w:r w:rsidRPr="0063352E">
              <w:rPr>
                <w:rFonts w:ascii="Consolas" w:hAnsi="Consolas"/>
              </w:rPr>
              <w:t xml:space="preserve"> login</w:t>
            </w:r>
          </w:p>
        </w:tc>
      </w:tr>
    </w:tbl>
    <w:p w14:paraId="0EDCF203" w14:textId="4D3D0E64" w:rsidR="0063352E" w:rsidRDefault="0063352E" w:rsidP="00476FFE">
      <w:pPr>
        <w:pStyle w:val="ListParagraph"/>
        <w:ind w:left="1800"/>
      </w:pPr>
    </w:p>
    <w:p w14:paraId="212DC08E" w14:textId="324F9D9A" w:rsidR="0063352E" w:rsidRDefault="0063352E" w:rsidP="00476FFE">
      <w:pPr>
        <w:pStyle w:val="ListParagraph"/>
        <w:ind w:left="1800"/>
      </w:pPr>
      <w:r>
        <w:t>The CLI will ask you to press a button to login and will open a browser for you to enter your credentials. Once logged in to Heroku, you can proceed.</w:t>
      </w:r>
    </w:p>
    <w:p w14:paraId="170732F5" w14:textId="77777777" w:rsidR="0063352E" w:rsidRDefault="0063352E" w:rsidP="00476FFE">
      <w:pPr>
        <w:pStyle w:val="ListParagraph"/>
        <w:ind w:left="1800"/>
      </w:pPr>
    </w:p>
    <w:p w14:paraId="50393E61" w14:textId="3E4D6634" w:rsidR="00476FFE" w:rsidRDefault="0063352E" w:rsidP="00F05464">
      <w:pPr>
        <w:pStyle w:val="ListParagraph"/>
        <w:numPr>
          <w:ilvl w:val="1"/>
          <w:numId w:val="24"/>
        </w:numPr>
      </w:pPr>
      <w:r>
        <w:t xml:space="preserve">Push </w:t>
      </w:r>
      <w:r w:rsidR="009C5289">
        <w:t>to Heroku</w:t>
      </w:r>
    </w:p>
    <w:p w14:paraId="3F84B751" w14:textId="2F559403" w:rsidR="0063352E" w:rsidRDefault="0063352E" w:rsidP="0063352E">
      <w:pPr>
        <w:pStyle w:val="ListParagraph"/>
        <w:ind w:left="1800"/>
      </w:pPr>
      <w:r>
        <w:t>Finally, you can pus</w:t>
      </w:r>
      <w:r w:rsidR="009C5289">
        <w:t>h</w:t>
      </w:r>
      <w:r>
        <w:t xml:space="preserve"> your website repository to Heroku</w:t>
      </w:r>
      <w:r w:rsidR="009C5289">
        <w:t xml:space="preserve"> and update your Heroku database. Make sure the </w:t>
      </w:r>
      <w:proofErr w:type="spellStart"/>
      <w:r w:rsidR="009C5289">
        <w:t>db.sql</w:t>
      </w:r>
      <w:proofErr w:type="spellEnd"/>
      <w:r w:rsidR="009C5289">
        <w:t xml:space="preserve"> database file is located in the root folder of your website directory.</w:t>
      </w:r>
      <w:r>
        <w:t xml:space="preserve"> To do so, use the following command</w:t>
      </w:r>
      <w:r w:rsidR="009C5289">
        <w:t>s</w:t>
      </w:r>
      <w:r>
        <w:t>:</w:t>
      </w:r>
    </w:p>
    <w:p w14:paraId="5D02CD9B" w14:textId="4F969F81" w:rsidR="0063352E" w:rsidRDefault="0063352E" w:rsidP="0063352E">
      <w:pPr>
        <w:pStyle w:val="ListParagraph"/>
        <w:ind w:left="1800"/>
      </w:pPr>
    </w:p>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63352E" w14:paraId="4B6C174D" w14:textId="77777777" w:rsidTr="009C5289">
        <w:tc>
          <w:tcPr>
            <w:tcW w:w="8630" w:type="dxa"/>
            <w:shd w:val="clear" w:color="auto" w:fill="D9D9D9" w:themeFill="background1" w:themeFillShade="D9"/>
          </w:tcPr>
          <w:p w14:paraId="42978F95" w14:textId="7F3015F4" w:rsidR="0063352E" w:rsidRPr="009C5289" w:rsidRDefault="009C5289" w:rsidP="0063352E">
            <w:pPr>
              <w:pStyle w:val="ListParagraph"/>
              <w:ind w:left="0"/>
              <w:rPr>
                <w:rFonts w:ascii="Consolas" w:hAnsi="Consolas"/>
              </w:rPr>
            </w:pPr>
            <w:proofErr w:type="spellStart"/>
            <w:r w:rsidRPr="009C5289">
              <w:rPr>
                <w:rFonts w:ascii="Consolas" w:hAnsi="Consolas"/>
              </w:rPr>
              <w:t>heroku</w:t>
            </w:r>
            <w:proofErr w:type="spellEnd"/>
            <w:r w:rsidRPr="009C5289">
              <w:rPr>
                <w:rFonts w:ascii="Consolas" w:hAnsi="Consolas"/>
              </w:rPr>
              <w:t xml:space="preserve"> </w:t>
            </w:r>
            <w:proofErr w:type="spellStart"/>
            <w:proofErr w:type="gramStart"/>
            <w:r w:rsidRPr="009C5289">
              <w:rPr>
                <w:rFonts w:ascii="Consolas" w:hAnsi="Consolas"/>
              </w:rPr>
              <w:t>git:remote</w:t>
            </w:r>
            <w:proofErr w:type="spellEnd"/>
            <w:proofErr w:type="gramEnd"/>
            <w:r w:rsidRPr="009C5289">
              <w:rPr>
                <w:rFonts w:ascii="Consolas" w:hAnsi="Consolas"/>
              </w:rPr>
              <w:t xml:space="preserve"> -a &lt;APP NAME&gt;</w:t>
            </w:r>
          </w:p>
        </w:tc>
      </w:tr>
      <w:tr w:rsidR="009C5289" w14:paraId="0118709F" w14:textId="77777777" w:rsidTr="009C5289">
        <w:tc>
          <w:tcPr>
            <w:tcW w:w="8630" w:type="dxa"/>
          </w:tcPr>
          <w:p w14:paraId="17F3DAAA" w14:textId="77777777" w:rsidR="009C5289" w:rsidRPr="009C5289" w:rsidRDefault="009C5289" w:rsidP="0063352E">
            <w:pPr>
              <w:pStyle w:val="ListParagraph"/>
              <w:ind w:left="0"/>
              <w:rPr>
                <w:rFonts w:ascii="Consolas" w:hAnsi="Consolas"/>
                <w:sz w:val="6"/>
                <w:szCs w:val="6"/>
              </w:rPr>
            </w:pPr>
          </w:p>
        </w:tc>
      </w:tr>
      <w:tr w:rsidR="009C5289" w14:paraId="31AAB251" w14:textId="77777777" w:rsidTr="009C5289">
        <w:tc>
          <w:tcPr>
            <w:tcW w:w="8630" w:type="dxa"/>
            <w:shd w:val="clear" w:color="auto" w:fill="D9D9D9" w:themeFill="background1" w:themeFillShade="D9"/>
          </w:tcPr>
          <w:p w14:paraId="59DA959E" w14:textId="3C66FC43" w:rsidR="009C5289" w:rsidRPr="009C5289" w:rsidRDefault="009C5289" w:rsidP="0063352E">
            <w:pPr>
              <w:pStyle w:val="ListParagraph"/>
              <w:ind w:left="0"/>
              <w:rPr>
                <w:rFonts w:ascii="Consolas" w:hAnsi="Consolas"/>
              </w:rPr>
            </w:pPr>
            <w:r w:rsidRPr="009C5289">
              <w:rPr>
                <w:rFonts w:ascii="Consolas" w:hAnsi="Consolas"/>
              </w:rPr>
              <w:t xml:space="preserve">git push </w:t>
            </w:r>
            <w:proofErr w:type="spellStart"/>
            <w:r w:rsidRPr="009C5289">
              <w:rPr>
                <w:rFonts w:ascii="Consolas" w:hAnsi="Consolas"/>
              </w:rPr>
              <w:t>heroku</w:t>
            </w:r>
            <w:proofErr w:type="spellEnd"/>
            <w:r w:rsidRPr="009C5289">
              <w:rPr>
                <w:rFonts w:ascii="Consolas" w:hAnsi="Consolas"/>
              </w:rPr>
              <w:t xml:space="preserve"> master</w:t>
            </w:r>
          </w:p>
        </w:tc>
      </w:tr>
      <w:tr w:rsidR="009C5289" w14:paraId="6CAE1B31" w14:textId="77777777" w:rsidTr="009C5289">
        <w:tc>
          <w:tcPr>
            <w:tcW w:w="8630" w:type="dxa"/>
          </w:tcPr>
          <w:p w14:paraId="7987E020" w14:textId="77777777" w:rsidR="009C5289" w:rsidRPr="009C5289" w:rsidRDefault="009C5289" w:rsidP="0063352E">
            <w:pPr>
              <w:pStyle w:val="ListParagraph"/>
              <w:ind w:left="0"/>
              <w:rPr>
                <w:rFonts w:ascii="Consolas" w:hAnsi="Consolas"/>
                <w:sz w:val="6"/>
                <w:szCs w:val="6"/>
              </w:rPr>
            </w:pPr>
          </w:p>
        </w:tc>
      </w:tr>
      <w:tr w:rsidR="009C5289" w14:paraId="29A97391" w14:textId="77777777" w:rsidTr="009C5289">
        <w:tc>
          <w:tcPr>
            <w:tcW w:w="8630" w:type="dxa"/>
            <w:shd w:val="clear" w:color="auto" w:fill="D9D9D9" w:themeFill="background1" w:themeFillShade="D9"/>
          </w:tcPr>
          <w:p w14:paraId="770F868B" w14:textId="673118D4" w:rsidR="009C5289" w:rsidRPr="009C5289" w:rsidRDefault="009C5289" w:rsidP="0063352E">
            <w:pPr>
              <w:pStyle w:val="ListParagraph"/>
              <w:ind w:left="0"/>
              <w:rPr>
                <w:rFonts w:ascii="Consolas" w:hAnsi="Consolas"/>
              </w:rPr>
            </w:pPr>
            <w:proofErr w:type="spellStart"/>
            <w:r w:rsidRPr="009C5289">
              <w:rPr>
                <w:rFonts w:ascii="Consolas" w:hAnsi="Consolas"/>
              </w:rPr>
              <w:t>heroku</w:t>
            </w:r>
            <w:proofErr w:type="spellEnd"/>
            <w:r w:rsidRPr="009C5289">
              <w:rPr>
                <w:rFonts w:ascii="Consolas" w:hAnsi="Consolas"/>
              </w:rPr>
              <w:t xml:space="preserve"> </w:t>
            </w:r>
            <w:proofErr w:type="spellStart"/>
            <w:proofErr w:type="gramStart"/>
            <w:r w:rsidRPr="009C5289">
              <w:rPr>
                <w:rFonts w:ascii="Consolas" w:hAnsi="Consolas"/>
              </w:rPr>
              <w:t>pg:psql</w:t>
            </w:r>
            <w:proofErr w:type="spellEnd"/>
            <w:proofErr w:type="gramEnd"/>
            <w:r w:rsidRPr="009C5289">
              <w:rPr>
                <w:rFonts w:ascii="Consolas" w:hAnsi="Consolas"/>
              </w:rPr>
              <w:t xml:space="preserve"> -a &lt;APP NAME&gt; &lt; </w:t>
            </w:r>
            <w:proofErr w:type="spellStart"/>
            <w:r w:rsidRPr="009C5289">
              <w:rPr>
                <w:rFonts w:ascii="Consolas" w:hAnsi="Consolas"/>
              </w:rPr>
              <w:t>db.sql</w:t>
            </w:r>
            <w:proofErr w:type="spellEnd"/>
          </w:p>
        </w:tc>
      </w:tr>
      <w:tr w:rsidR="009C5289" w14:paraId="58DF2E63" w14:textId="77777777" w:rsidTr="009C5289">
        <w:tc>
          <w:tcPr>
            <w:tcW w:w="8630" w:type="dxa"/>
          </w:tcPr>
          <w:p w14:paraId="29D12E05" w14:textId="77777777" w:rsidR="009C5289" w:rsidRDefault="009C5289" w:rsidP="0063352E">
            <w:pPr>
              <w:pStyle w:val="ListParagraph"/>
              <w:ind w:left="0"/>
            </w:pPr>
          </w:p>
        </w:tc>
      </w:tr>
      <w:tr w:rsidR="009C5289" w14:paraId="7718FE22" w14:textId="77777777" w:rsidTr="009C5289">
        <w:tc>
          <w:tcPr>
            <w:tcW w:w="8630" w:type="dxa"/>
          </w:tcPr>
          <w:p w14:paraId="70EAB46F" w14:textId="5E426117" w:rsidR="009C5289" w:rsidRDefault="009C5289" w:rsidP="0063352E">
            <w:pPr>
              <w:pStyle w:val="ListParagraph"/>
              <w:ind w:left="0"/>
            </w:pPr>
            <w:r w:rsidRPr="009C5289">
              <w:rPr>
                <w:rFonts w:ascii="Consolas" w:hAnsi="Consolas"/>
              </w:rPr>
              <w:t>&lt;APP NAME&gt;</w:t>
            </w:r>
            <w:r>
              <w:t xml:space="preserve"> being replaced by the name you gave to your app on Heroku.</w:t>
            </w:r>
          </w:p>
        </w:tc>
      </w:tr>
    </w:tbl>
    <w:p w14:paraId="6071FCCA" w14:textId="0FFBC4ED" w:rsidR="0063352E" w:rsidRDefault="0063352E" w:rsidP="0063352E">
      <w:pPr>
        <w:pStyle w:val="ListParagraph"/>
        <w:ind w:left="1800"/>
      </w:pPr>
    </w:p>
    <w:p w14:paraId="30E301FD" w14:textId="28A9DF28" w:rsidR="00476FFE" w:rsidRDefault="009C5289" w:rsidP="00476FFE">
      <w:pPr>
        <w:pStyle w:val="ListParagraph"/>
        <w:ind w:left="1800"/>
      </w:pPr>
      <w:r>
        <w:t>Once you’ve pushed your files to Heroku and updated the database, you can press the “Open app” button on the Heroku website of your app and view the website live.</w:t>
      </w:r>
    </w:p>
    <w:p w14:paraId="710F81EC" w14:textId="77777777" w:rsidR="00476FFE" w:rsidRDefault="00476FFE" w:rsidP="00476FFE"/>
    <w:p w14:paraId="060C22D0" w14:textId="0275D798" w:rsidR="003C09DE" w:rsidRDefault="009C5289" w:rsidP="00F05464">
      <w:pPr>
        <w:pStyle w:val="ListParagraph"/>
        <w:numPr>
          <w:ilvl w:val="0"/>
          <w:numId w:val="24"/>
        </w:numPr>
      </w:pPr>
      <w:r>
        <w:t>GitHub</w:t>
      </w:r>
    </w:p>
    <w:p w14:paraId="67683962" w14:textId="29D2E136" w:rsidR="009E0B0F" w:rsidRDefault="009E0B0F" w:rsidP="00F05464">
      <w:pPr>
        <w:pStyle w:val="ListParagraph"/>
        <w:numPr>
          <w:ilvl w:val="1"/>
          <w:numId w:val="24"/>
        </w:numPr>
      </w:pPr>
      <w:r>
        <w:t>Create a GitHub Repository</w:t>
      </w:r>
    </w:p>
    <w:p w14:paraId="1A168AB8" w14:textId="31BB1276" w:rsidR="009E0B0F" w:rsidRDefault="009E0B0F" w:rsidP="009E0B0F">
      <w:pPr>
        <w:pStyle w:val="ListParagraph"/>
        <w:ind w:left="1800"/>
      </w:pPr>
      <w:r>
        <w:t>Logged in to your GitHub account, create a new repository. Give it a meaningful name as it will be the repository for your website. Click “Create Repo” at the bottom.</w:t>
      </w:r>
    </w:p>
    <w:p w14:paraId="0F7DA196" w14:textId="059A8E6B" w:rsidR="009E0B0F" w:rsidRDefault="009E0B0F" w:rsidP="009E0B0F">
      <w:pPr>
        <w:pStyle w:val="ListParagraph"/>
        <w:ind w:left="1800"/>
      </w:pPr>
      <w:r>
        <w:t>You can add your files to this repo either through the use of Git or by manually uploading them.</w:t>
      </w:r>
    </w:p>
    <w:p w14:paraId="1F0BB677" w14:textId="632719C3" w:rsidR="009C5289" w:rsidRDefault="009E0B0F" w:rsidP="00F05464">
      <w:pPr>
        <w:pStyle w:val="ListParagraph"/>
        <w:numPr>
          <w:ilvl w:val="2"/>
          <w:numId w:val="24"/>
        </w:numPr>
      </w:pPr>
      <w:r>
        <w:t>Git</w:t>
      </w:r>
    </w:p>
    <w:p w14:paraId="6E143E01" w14:textId="507582E5" w:rsidR="009E0B0F" w:rsidRDefault="009E0B0F" w:rsidP="009E0B0F">
      <w:pPr>
        <w:pStyle w:val="ListParagraph"/>
        <w:ind w:left="2520"/>
      </w:pPr>
      <w:r>
        <w:t xml:space="preserve">Make sure your </w:t>
      </w:r>
      <w:r w:rsidR="00FA0B91">
        <w:t>command prompt</w:t>
      </w:r>
      <w:r>
        <w:t xml:space="preserve"> is in your website folder. Use the following commands to add your files to GitHub:</w:t>
      </w:r>
    </w:p>
    <w:p w14:paraId="73B8940D" w14:textId="56152845" w:rsidR="009E0B0F" w:rsidRDefault="009E0B0F" w:rsidP="009E0B0F">
      <w:pPr>
        <w:pStyle w:val="ListParagraph"/>
        <w:ind w:left="2520"/>
      </w:pPr>
    </w:p>
    <w:p w14:paraId="04B6BA7C" w14:textId="77777777" w:rsidR="00F05464" w:rsidRDefault="00F05464" w:rsidP="009E0B0F">
      <w:pPr>
        <w:pStyle w:val="ListParagraph"/>
        <w:ind w:left="2520"/>
      </w:pPr>
    </w:p>
    <w:tbl>
      <w:tblPr>
        <w:tblStyle w:val="TableGrid"/>
        <w:tblW w:w="0" w:type="auto"/>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tblGrid>
      <w:tr w:rsidR="009E0B0F" w14:paraId="242A5E15" w14:textId="77777777" w:rsidTr="00F05464">
        <w:tc>
          <w:tcPr>
            <w:tcW w:w="6110" w:type="dxa"/>
            <w:shd w:val="clear" w:color="auto" w:fill="D9D9D9" w:themeFill="background1" w:themeFillShade="D9"/>
          </w:tcPr>
          <w:p w14:paraId="361A25D6" w14:textId="4DA552E2" w:rsidR="009E0B0F" w:rsidRPr="00F05464" w:rsidRDefault="00F05464" w:rsidP="009E0B0F">
            <w:pPr>
              <w:pStyle w:val="ListParagraph"/>
              <w:ind w:left="0"/>
              <w:rPr>
                <w:rFonts w:ascii="Consolas" w:hAnsi="Consolas"/>
              </w:rPr>
            </w:pPr>
            <w:r w:rsidRPr="00F05464">
              <w:rPr>
                <w:rFonts w:ascii="Consolas" w:hAnsi="Consolas"/>
              </w:rPr>
              <w:t>git remote add origin &lt;REPO URL&gt;.git</w:t>
            </w:r>
          </w:p>
        </w:tc>
      </w:tr>
      <w:tr w:rsidR="009E0B0F" w14:paraId="18A17564" w14:textId="77777777" w:rsidTr="00F05464">
        <w:tc>
          <w:tcPr>
            <w:tcW w:w="6110" w:type="dxa"/>
          </w:tcPr>
          <w:p w14:paraId="6A6AA74F" w14:textId="77777777" w:rsidR="009E0B0F" w:rsidRPr="00F05464" w:rsidRDefault="009E0B0F" w:rsidP="009E0B0F">
            <w:pPr>
              <w:pStyle w:val="ListParagraph"/>
              <w:ind w:left="0"/>
              <w:rPr>
                <w:rFonts w:ascii="Consolas" w:hAnsi="Consolas"/>
                <w:sz w:val="6"/>
                <w:szCs w:val="6"/>
              </w:rPr>
            </w:pPr>
          </w:p>
        </w:tc>
      </w:tr>
      <w:tr w:rsidR="009E0B0F" w14:paraId="3D6DEB40" w14:textId="77777777" w:rsidTr="00F05464">
        <w:tc>
          <w:tcPr>
            <w:tcW w:w="6110" w:type="dxa"/>
            <w:shd w:val="clear" w:color="auto" w:fill="D9D9D9" w:themeFill="background1" w:themeFillShade="D9"/>
          </w:tcPr>
          <w:p w14:paraId="67F50281" w14:textId="113F6F20" w:rsidR="009E0B0F" w:rsidRPr="00F05464" w:rsidRDefault="00F05464" w:rsidP="009E0B0F">
            <w:pPr>
              <w:pStyle w:val="ListParagraph"/>
              <w:ind w:left="0"/>
              <w:rPr>
                <w:rFonts w:ascii="Consolas" w:hAnsi="Consolas"/>
              </w:rPr>
            </w:pPr>
            <w:r w:rsidRPr="00F05464">
              <w:rPr>
                <w:rFonts w:ascii="Consolas" w:hAnsi="Consolas"/>
              </w:rPr>
              <w:t>git branch -M master</w:t>
            </w:r>
          </w:p>
        </w:tc>
      </w:tr>
      <w:tr w:rsidR="009E0B0F" w14:paraId="139E0E03" w14:textId="77777777" w:rsidTr="00F05464">
        <w:tc>
          <w:tcPr>
            <w:tcW w:w="6110" w:type="dxa"/>
          </w:tcPr>
          <w:p w14:paraId="7D93367B" w14:textId="77777777" w:rsidR="009E0B0F" w:rsidRPr="00F05464" w:rsidRDefault="009E0B0F" w:rsidP="009E0B0F">
            <w:pPr>
              <w:pStyle w:val="ListParagraph"/>
              <w:ind w:left="0"/>
              <w:rPr>
                <w:rFonts w:ascii="Consolas" w:hAnsi="Consolas"/>
                <w:sz w:val="6"/>
                <w:szCs w:val="6"/>
              </w:rPr>
            </w:pPr>
          </w:p>
        </w:tc>
      </w:tr>
      <w:tr w:rsidR="009E0B0F" w14:paraId="03735ADC" w14:textId="77777777" w:rsidTr="00F05464">
        <w:tc>
          <w:tcPr>
            <w:tcW w:w="6110" w:type="dxa"/>
            <w:shd w:val="clear" w:color="auto" w:fill="D9D9D9" w:themeFill="background1" w:themeFillShade="D9"/>
          </w:tcPr>
          <w:p w14:paraId="6EF33634" w14:textId="530748B0" w:rsidR="009E0B0F" w:rsidRPr="00F05464" w:rsidRDefault="00F05464" w:rsidP="009E0B0F">
            <w:pPr>
              <w:pStyle w:val="ListParagraph"/>
              <w:ind w:left="0"/>
              <w:rPr>
                <w:rFonts w:ascii="Consolas" w:hAnsi="Consolas"/>
              </w:rPr>
            </w:pPr>
            <w:r w:rsidRPr="00F05464">
              <w:rPr>
                <w:rFonts w:ascii="Consolas" w:hAnsi="Consolas"/>
              </w:rPr>
              <w:t>git push -u origin master</w:t>
            </w:r>
          </w:p>
        </w:tc>
      </w:tr>
      <w:tr w:rsidR="00F05464" w14:paraId="525D5DA1" w14:textId="77777777" w:rsidTr="00F05464">
        <w:tc>
          <w:tcPr>
            <w:tcW w:w="6110" w:type="dxa"/>
          </w:tcPr>
          <w:p w14:paraId="16FBBBB9" w14:textId="77777777" w:rsidR="00F05464" w:rsidRDefault="00F05464" w:rsidP="009E0B0F">
            <w:pPr>
              <w:pStyle w:val="ListParagraph"/>
              <w:ind w:left="0"/>
            </w:pPr>
          </w:p>
        </w:tc>
      </w:tr>
      <w:tr w:rsidR="00F05464" w:rsidRPr="000252F4" w14:paraId="7C9DE349" w14:textId="77777777" w:rsidTr="00F05464">
        <w:tc>
          <w:tcPr>
            <w:tcW w:w="6110" w:type="dxa"/>
          </w:tcPr>
          <w:p w14:paraId="7D3DE856" w14:textId="77777777" w:rsidR="00F05464" w:rsidRDefault="00F05464" w:rsidP="009E0B0F">
            <w:pPr>
              <w:pStyle w:val="ListParagraph"/>
              <w:ind w:left="0"/>
            </w:pPr>
            <w:r w:rsidRPr="00F05464">
              <w:rPr>
                <w:rFonts w:ascii="Consolas" w:hAnsi="Consolas"/>
              </w:rPr>
              <w:t>&lt;REPO URL&gt;.git</w:t>
            </w:r>
            <w:r>
              <w:t xml:space="preserve"> replaced by the URL for your repository.</w:t>
            </w:r>
          </w:p>
          <w:p w14:paraId="73897D6E" w14:textId="73526BC6" w:rsidR="00F05464" w:rsidRPr="00F05464" w:rsidRDefault="00F05464" w:rsidP="009E0B0F">
            <w:pPr>
              <w:pStyle w:val="ListParagraph"/>
              <w:ind w:left="0"/>
              <w:rPr>
                <w:lang w:val="fr-CA"/>
              </w:rPr>
            </w:pPr>
            <w:r w:rsidRPr="00F05464">
              <w:rPr>
                <w:lang w:val="fr-CA"/>
              </w:rPr>
              <w:t>Ex: https://www.github.c</w:t>
            </w:r>
            <w:r>
              <w:rPr>
                <w:lang w:val="fr-CA"/>
              </w:rPr>
              <w:t>om/YourUsername/RepoName.git</w:t>
            </w:r>
          </w:p>
        </w:tc>
      </w:tr>
    </w:tbl>
    <w:p w14:paraId="6532BDD9" w14:textId="77777777" w:rsidR="009E0B0F" w:rsidRPr="00F05464" w:rsidRDefault="009E0B0F" w:rsidP="009E0B0F">
      <w:pPr>
        <w:pStyle w:val="ListParagraph"/>
        <w:ind w:left="2520"/>
        <w:rPr>
          <w:lang w:val="fr-CA"/>
        </w:rPr>
      </w:pPr>
    </w:p>
    <w:p w14:paraId="5FB9B237" w14:textId="4C12114D" w:rsidR="009E0B0F" w:rsidRDefault="009E0B0F" w:rsidP="00F05464">
      <w:pPr>
        <w:pStyle w:val="ListParagraph"/>
        <w:numPr>
          <w:ilvl w:val="2"/>
          <w:numId w:val="24"/>
        </w:numPr>
      </w:pPr>
      <w:r>
        <w:t>Manual Upload</w:t>
      </w:r>
    </w:p>
    <w:p w14:paraId="6C2E905C" w14:textId="01A8D3DC" w:rsidR="00F05464" w:rsidRDefault="00F05464" w:rsidP="00F05464">
      <w:pPr>
        <w:pStyle w:val="ListParagraph"/>
        <w:ind w:left="2520"/>
      </w:pPr>
      <w:r>
        <w:t>On your repository’s GitHub page, there is a link called “uploading an existing file” under the “Quick setup” section. Select the link and you can either drag your files into the browser to upload them or click the “choose your files” button and you can select the folder from your computer.</w:t>
      </w:r>
    </w:p>
    <w:p w14:paraId="44D459E4" w14:textId="77777777" w:rsidR="005903EB" w:rsidRDefault="005903EB" w:rsidP="00F05464">
      <w:pPr>
        <w:pStyle w:val="ListParagraph"/>
        <w:ind w:left="2520"/>
      </w:pPr>
    </w:p>
    <w:p w14:paraId="2E793149" w14:textId="5BA5C6AD" w:rsidR="009E0B0F" w:rsidRDefault="009E0B0F" w:rsidP="00F05464">
      <w:pPr>
        <w:pStyle w:val="ListParagraph"/>
        <w:numPr>
          <w:ilvl w:val="1"/>
          <w:numId w:val="24"/>
        </w:numPr>
      </w:pPr>
      <w:r>
        <w:t>Connect GitHub to Heroku</w:t>
      </w:r>
    </w:p>
    <w:p w14:paraId="01C3B67D" w14:textId="218957CC" w:rsidR="00F05464" w:rsidRDefault="00F05464" w:rsidP="00F05464">
      <w:pPr>
        <w:pStyle w:val="ListParagraph"/>
        <w:ind w:left="1800"/>
      </w:pPr>
      <w:r>
        <w:t>On the Heroku website, logged into your account, and on the app you created for your website, click the “Deploy” button at the top. Further down the Deploy page, you’ll find a section called “Deployment method.” Here, you can add your GitHub account to Heroku</w:t>
      </w:r>
      <w:r w:rsidR="005903EB">
        <w:t>, which will require you to give Heroku permission to access your GitHub repository.</w:t>
      </w:r>
    </w:p>
    <w:p w14:paraId="2CF9F57E" w14:textId="77777777" w:rsidR="005903EB" w:rsidRDefault="005903EB" w:rsidP="00F05464">
      <w:pPr>
        <w:pStyle w:val="ListParagraph"/>
        <w:ind w:left="1800"/>
      </w:pPr>
    </w:p>
    <w:p w14:paraId="60EC8599" w14:textId="062CBDB8" w:rsidR="009E0B0F" w:rsidRDefault="009E0B0F" w:rsidP="00F05464">
      <w:pPr>
        <w:pStyle w:val="ListParagraph"/>
        <w:numPr>
          <w:ilvl w:val="1"/>
          <w:numId w:val="24"/>
        </w:numPr>
      </w:pPr>
      <w:r>
        <w:t>Deploy</w:t>
      </w:r>
    </w:p>
    <w:p w14:paraId="7D76DE88" w14:textId="7E312D09" w:rsidR="005903EB" w:rsidRDefault="005903EB" w:rsidP="005903EB">
      <w:pPr>
        <w:pStyle w:val="ListParagraph"/>
        <w:ind w:left="1800"/>
      </w:pPr>
      <w:r>
        <w:t xml:space="preserve">Once your Heroku app has been linked to your GitHub repo, you can deploy your website on Heroku. On the same page that you connected GitHub to your Heroku app, there are two sections called “Automatic deploys” and “Manual deploy.” </w:t>
      </w:r>
    </w:p>
    <w:p w14:paraId="3F99AE20" w14:textId="7615D112" w:rsidR="005903EB" w:rsidRDefault="005903EB" w:rsidP="005903EB">
      <w:pPr>
        <w:pStyle w:val="ListParagraph"/>
        <w:numPr>
          <w:ilvl w:val="1"/>
          <w:numId w:val="17"/>
        </w:numPr>
      </w:pPr>
      <w:r>
        <w:t>If you want your website to be automatically updated every time you change files in your GitHub repository, you can select the master branch under “Choose a branch to deploy” and then click the “Enable Automatic Deploys” button.</w:t>
      </w:r>
    </w:p>
    <w:p w14:paraId="3E02A908" w14:textId="312DB38F" w:rsidR="005903EB" w:rsidRDefault="005903EB" w:rsidP="005903EB">
      <w:pPr>
        <w:pStyle w:val="ListParagraph"/>
        <w:numPr>
          <w:ilvl w:val="1"/>
          <w:numId w:val="17"/>
        </w:numPr>
      </w:pPr>
      <w:r>
        <w:t>If you want to manually deploy your files from GitHub whenever they are changed, you can do so under “Manual deploy.” Select the master branch under “Choose a branch to deploy” and click the “Deploy Branch” button.</w:t>
      </w:r>
    </w:p>
    <w:p w14:paraId="414E3E01" w14:textId="55EFE297" w:rsidR="005903EB" w:rsidRDefault="005903EB" w:rsidP="005903EB">
      <w:pPr>
        <w:ind w:left="1806"/>
      </w:pPr>
      <w:r>
        <w:t xml:space="preserve">Once you have done either of these options, under the “Activity” tab of your Heroku app, you can see the progress of your </w:t>
      </w:r>
      <w:r w:rsidR="00FA0B91">
        <w:t>deployment</w:t>
      </w:r>
      <w:r>
        <w:t>. To see the newly deployed website, press the “Open app” button at the top of the screen.</w:t>
      </w:r>
    </w:p>
    <w:p w14:paraId="6C7B54CD" w14:textId="5271327C" w:rsidR="005B5C68" w:rsidRDefault="005B5C68">
      <w:r>
        <w:br w:type="page"/>
      </w:r>
    </w:p>
    <w:p w14:paraId="5BAA9C2E" w14:textId="26358944" w:rsidR="005B5C68" w:rsidRDefault="005B5C68" w:rsidP="005B5C68">
      <w:pPr>
        <w:pStyle w:val="Heading1"/>
      </w:pPr>
      <w:bookmarkStart w:id="7" w:name="_Toc121468761"/>
      <w:r>
        <w:t>Maintenance</w:t>
      </w:r>
      <w:bookmarkEnd w:id="7"/>
    </w:p>
    <w:p w14:paraId="6EDFC559" w14:textId="046ED826" w:rsidR="005B5C68" w:rsidRDefault="004E68C7" w:rsidP="004E68C7">
      <w:pPr>
        <w:pStyle w:val="Heading2"/>
      </w:pPr>
      <w:bookmarkStart w:id="8" w:name="_Toc121468762"/>
      <w:r>
        <w:t>Website Publishing</w:t>
      </w:r>
      <w:bookmarkEnd w:id="8"/>
    </w:p>
    <w:p w14:paraId="2B66D2DE" w14:textId="77B20C64" w:rsidR="004E68C7" w:rsidRDefault="004E68C7" w:rsidP="005B5C68">
      <w:r>
        <w:t xml:space="preserve">Keeping your website running and updated is an important part of website maintenance. The responsibilities of maintaining a published website are covered by several different categories. </w:t>
      </w:r>
    </w:p>
    <w:p w14:paraId="0A253C32" w14:textId="7D5AD629" w:rsidR="004E68C7" w:rsidRDefault="004E68C7" w:rsidP="00D42961">
      <w:pPr>
        <w:pStyle w:val="ListParagraph"/>
        <w:numPr>
          <w:ilvl w:val="0"/>
          <w:numId w:val="17"/>
        </w:numPr>
      </w:pPr>
      <w:r>
        <w:t>Editin</w:t>
      </w:r>
      <w:r w:rsidR="00D42961">
        <w:t>g/Adding Content</w:t>
      </w:r>
    </w:p>
    <w:p w14:paraId="5818C665" w14:textId="3216E2A8" w:rsidR="00D42961" w:rsidRDefault="00D42961" w:rsidP="00D42961">
      <w:pPr>
        <w:pStyle w:val="ListParagraph"/>
        <w:ind w:left="1446"/>
      </w:pPr>
      <w:r>
        <w:t>It is important to keep everything on the website up-to-date and accurate. Any time there is a change to the catalog, library contact information, or library hours, the website must be edited to display the most recent information.</w:t>
      </w:r>
    </w:p>
    <w:p w14:paraId="2A50BD71" w14:textId="33021E2D" w:rsidR="00D42961" w:rsidRDefault="00D42961" w:rsidP="00D42961">
      <w:pPr>
        <w:pStyle w:val="ListParagraph"/>
        <w:numPr>
          <w:ilvl w:val="0"/>
          <w:numId w:val="17"/>
        </w:numPr>
      </w:pPr>
      <w:r>
        <w:t>Design</w:t>
      </w:r>
    </w:p>
    <w:p w14:paraId="3DAB68A7" w14:textId="77777777" w:rsidR="00D42961" w:rsidRDefault="00D42961" w:rsidP="00D42961">
      <w:pPr>
        <w:pStyle w:val="ListParagraph"/>
        <w:ind w:left="1446"/>
      </w:pPr>
      <w:r>
        <w:t xml:space="preserve">The most significant aspect of a website is its visual and interactive presentation. </w:t>
      </w:r>
    </w:p>
    <w:p w14:paraId="734C6156" w14:textId="4C178739" w:rsidR="00D42961" w:rsidRDefault="00D42961" w:rsidP="00D42961">
      <w:pPr>
        <w:pStyle w:val="ListParagraph"/>
        <w:ind w:left="1446"/>
      </w:pPr>
      <w:r>
        <w:t>This doesn’t only apply to aesthetics, but also to accessibility. As new rules and regulations come out about the accessibility of websites, the website needs to be kept updated with these new requirements.</w:t>
      </w:r>
    </w:p>
    <w:p w14:paraId="232122B3" w14:textId="73DAAB6D" w:rsidR="00D42961" w:rsidRDefault="00D42961" w:rsidP="00D42961">
      <w:pPr>
        <w:pStyle w:val="ListParagraph"/>
        <w:numPr>
          <w:ilvl w:val="0"/>
          <w:numId w:val="17"/>
        </w:numPr>
      </w:pPr>
      <w:r>
        <w:t>Developing</w:t>
      </w:r>
    </w:p>
    <w:p w14:paraId="26EF6FDB" w14:textId="658884AE" w:rsidR="00D42961" w:rsidRDefault="00D42961" w:rsidP="00D42961">
      <w:pPr>
        <w:pStyle w:val="ListParagraph"/>
        <w:ind w:left="1446"/>
      </w:pPr>
      <w:r>
        <w:t>Building the content and design into HTML files is the responsibility of a developer. Adding new features, changing current features, creating more interactivity, etc. all fall under this category.</w:t>
      </w:r>
    </w:p>
    <w:p w14:paraId="476C3BA1" w14:textId="75843C89" w:rsidR="004E68C7" w:rsidRDefault="004E68C7" w:rsidP="004E68C7">
      <w:pPr>
        <w:pStyle w:val="Heading2"/>
      </w:pPr>
      <w:bookmarkStart w:id="9" w:name="_Toc121468763"/>
      <w:r>
        <w:t>Quality Assurance</w:t>
      </w:r>
      <w:bookmarkEnd w:id="9"/>
    </w:p>
    <w:p w14:paraId="6D1338B2" w14:textId="08821E37" w:rsidR="004E68C7" w:rsidRDefault="00D42961" w:rsidP="005B5C68">
      <w:r>
        <w:t xml:space="preserve">Quality assurance is the process of keeping the website free of errors, mistakes, or bugs. </w:t>
      </w:r>
    </w:p>
    <w:p w14:paraId="177FE63B" w14:textId="23EA8706" w:rsidR="00D42961" w:rsidRDefault="00D42961" w:rsidP="003E30CC">
      <w:pPr>
        <w:pStyle w:val="ListParagraph"/>
        <w:ind w:left="360"/>
      </w:pPr>
      <w:r>
        <w:t xml:space="preserve">The process of collecting data for quality assurance purposes </w:t>
      </w:r>
      <w:r w:rsidR="003E30CC">
        <w:t>consists of</w:t>
      </w:r>
      <w:r>
        <w:t xml:space="preserve"> </w:t>
      </w:r>
      <w:r w:rsidR="003E30CC">
        <w:t>examining the website for any issues. This includes checking for the following:</w:t>
      </w:r>
    </w:p>
    <w:p w14:paraId="15AA7422" w14:textId="19FB2599" w:rsidR="003E30CC" w:rsidRDefault="003E30CC" w:rsidP="003E30CC">
      <w:pPr>
        <w:pStyle w:val="ListParagraph"/>
        <w:numPr>
          <w:ilvl w:val="1"/>
          <w:numId w:val="17"/>
        </w:numPr>
        <w:ind w:left="1086"/>
      </w:pPr>
      <w:r>
        <w:t>Broken links</w:t>
      </w:r>
    </w:p>
    <w:p w14:paraId="52DE0D30" w14:textId="15533317" w:rsidR="003E30CC" w:rsidRDefault="003E30CC" w:rsidP="003E30CC">
      <w:pPr>
        <w:pStyle w:val="ListParagraph"/>
        <w:numPr>
          <w:ilvl w:val="1"/>
          <w:numId w:val="17"/>
        </w:numPr>
        <w:ind w:left="1086"/>
      </w:pPr>
      <w:r>
        <w:t>Missing content and images</w:t>
      </w:r>
    </w:p>
    <w:p w14:paraId="33DBBD8B" w14:textId="334CBA70" w:rsidR="003E30CC" w:rsidRDefault="003E30CC" w:rsidP="003E30CC">
      <w:pPr>
        <w:pStyle w:val="ListParagraph"/>
        <w:numPr>
          <w:ilvl w:val="1"/>
          <w:numId w:val="17"/>
        </w:numPr>
        <w:ind w:left="1086"/>
      </w:pPr>
      <w:r>
        <w:t>Spelling and grammar</w:t>
      </w:r>
    </w:p>
    <w:p w14:paraId="21992C10" w14:textId="11ABC6C7" w:rsidR="003E30CC" w:rsidRDefault="003E30CC" w:rsidP="003E30CC">
      <w:pPr>
        <w:pStyle w:val="ListParagraph"/>
        <w:numPr>
          <w:ilvl w:val="1"/>
          <w:numId w:val="17"/>
        </w:numPr>
        <w:ind w:left="1086"/>
      </w:pPr>
      <w:r>
        <w:t>Browser compatibility</w:t>
      </w:r>
    </w:p>
    <w:p w14:paraId="05F572A6" w14:textId="38C9A900" w:rsidR="003E30CC" w:rsidRDefault="003E30CC" w:rsidP="003E30CC">
      <w:pPr>
        <w:pStyle w:val="ListParagraph"/>
        <w:numPr>
          <w:ilvl w:val="1"/>
          <w:numId w:val="17"/>
        </w:numPr>
        <w:ind w:left="1086"/>
      </w:pPr>
      <w:r>
        <w:t>Application functionality</w:t>
      </w:r>
    </w:p>
    <w:p w14:paraId="2B6535C6" w14:textId="25EC9D89" w:rsidR="003E30CC" w:rsidRDefault="003E30CC" w:rsidP="003E30CC">
      <w:pPr>
        <w:pStyle w:val="ListParagraph"/>
        <w:numPr>
          <w:ilvl w:val="2"/>
          <w:numId w:val="17"/>
        </w:numPr>
        <w:ind w:left="1806"/>
      </w:pPr>
      <w:r>
        <w:t>Account login</w:t>
      </w:r>
    </w:p>
    <w:p w14:paraId="016463CB" w14:textId="7AD62396" w:rsidR="003E30CC" w:rsidRDefault="003E30CC" w:rsidP="003E30CC">
      <w:pPr>
        <w:pStyle w:val="ListParagraph"/>
        <w:numPr>
          <w:ilvl w:val="2"/>
          <w:numId w:val="17"/>
        </w:numPr>
        <w:ind w:left="1806"/>
      </w:pPr>
      <w:r>
        <w:t>Account signup</w:t>
      </w:r>
    </w:p>
    <w:p w14:paraId="04201E5E" w14:textId="6AA02B21" w:rsidR="003E30CC" w:rsidRDefault="003E30CC" w:rsidP="003E30CC">
      <w:pPr>
        <w:pStyle w:val="ListParagraph"/>
        <w:numPr>
          <w:ilvl w:val="2"/>
          <w:numId w:val="17"/>
        </w:numPr>
        <w:ind w:left="1806"/>
      </w:pPr>
      <w:r>
        <w:t>Contact form</w:t>
      </w:r>
    </w:p>
    <w:p w14:paraId="1DA377F1" w14:textId="4742F243" w:rsidR="003E30CC" w:rsidRDefault="003E30CC" w:rsidP="003E30CC">
      <w:pPr>
        <w:pStyle w:val="ListParagraph"/>
        <w:numPr>
          <w:ilvl w:val="2"/>
          <w:numId w:val="17"/>
        </w:numPr>
        <w:ind w:left="1806"/>
      </w:pPr>
      <w:r>
        <w:t>Book comments</w:t>
      </w:r>
    </w:p>
    <w:p w14:paraId="2FC5613A" w14:textId="46467F82" w:rsidR="003E30CC" w:rsidRDefault="003E30CC" w:rsidP="003E30CC">
      <w:pPr>
        <w:pStyle w:val="ListParagraph"/>
        <w:numPr>
          <w:ilvl w:val="2"/>
          <w:numId w:val="17"/>
        </w:numPr>
        <w:ind w:left="1806"/>
      </w:pPr>
      <w:r>
        <w:t>Book renewals</w:t>
      </w:r>
    </w:p>
    <w:p w14:paraId="199682B5" w14:textId="39E96DF5" w:rsidR="003E30CC" w:rsidRDefault="003E30CC" w:rsidP="003E30CC">
      <w:pPr>
        <w:pStyle w:val="ListParagraph"/>
        <w:numPr>
          <w:ilvl w:val="1"/>
          <w:numId w:val="17"/>
        </w:numPr>
        <w:ind w:left="1086"/>
      </w:pPr>
      <w:r>
        <w:t>Accessibility conformation</w:t>
      </w:r>
    </w:p>
    <w:p w14:paraId="23F1B8DA" w14:textId="3030D9C3" w:rsidR="003E30CC" w:rsidRDefault="003E30CC" w:rsidP="003E30CC">
      <w:pPr>
        <w:pStyle w:val="ListParagraph"/>
        <w:numPr>
          <w:ilvl w:val="1"/>
          <w:numId w:val="17"/>
        </w:numPr>
        <w:ind w:left="1086"/>
      </w:pPr>
      <w:r>
        <w:t>Standard design</w:t>
      </w:r>
    </w:p>
    <w:p w14:paraId="5D1EC98F" w14:textId="069F48A6" w:rsidR="003E30CC" w:rsidRDefault="003E30CC" w:rsidP="003E30CC">
      <w:r>
        <w:t>Issues found while collecting quality assurance data should be sent to the developer for correction or update.</w:t>
      </w:r>
    </w:p>
    <w:p w14:paraId="3EC18306" w14:textId="77777777" w:rsidR="003E30CC" w:rsidRDefault="003E30CC" w:rsidP="003E30CC"/>
    <w:p w14:paraId="0F959FDB" w14:textId="6EB553E4" w:rsidR="004E68C7" w:rsidRDefault="004E68C7" w:rsidP="004E68C7">
      <w:pPr>
        <w:pStyle w:val="Heading2"/>
      </w:pPr>
      <w:bookmarkStart w:id="10" w:name="_Toc121468764"/>
      <w:r>
        <w:t>Contact Monitoring</w:t>
      </w:r>
      <w:bookmarkEnd w:id="10"/>
    </w:p>
    <w:p w14:paraId="3D604166" w14:textId="4917EEB7" w:rsidR="004E68C7" w:rsidRDefault="00AB5502" w:rsidP="005B5C68">
      <w:r>
        <w:t xml:space="preserve">Managing correspondence received from the Contact page of website is a vital part of website upkeep. It is important to acknowledge and respond to client messages in a timely manner. </w:t>
      </w:r>
    </w:p>
    <w:p w14:paraId="362DABC3" w14:textId="282524F5" w:rsidR="00AB5502" w:rsidRDefault="00AB5502" w:rsidP="005B5C68">
      <w:r>
        <w:t>Contact can also come in the form of comments on any of the books in the library catalog. Thus, going through the comments and checking the messages’ relevance and</w:t>
      </w:r>
      <w:r w:rsidR="00625656">
        <w:t xml:space="preserve"> appropriateness.</w:t>
      </w:r>
    </w:p>
    <w:p w14:paraId="693027DA" w14:textId="302ECB3B" w:rsidR="00AB5502" w:rsidRDefault="00AB5502" w:rsidP="005B5C68">
      <w:r>
        <w:t>However, responding to messages is not just about answering questions about the library. There may be some issues that arise from the website that are not in quality assurance testing. The following steps were put in place to help you manage the website’s contact messages:</w:t>
      </w:r>
    </w:p>
    <w:p w14:paraId="5952C6BA" w14:textId="5450F1B0" w:rsidR="00AB5502" w:rsidRDefault="00AB5502" w:rsidP="00AB5502">
      <w:pPr>
        <w:pStyle w:val="ListParagraph"/>
        <w:numPr>
          <w:ilvl w:val="0"/>
          <w:numId w:val="26"/>
        </w:numPr>
      </w:pPr>
      <w:r>
        <w:t>Collect the information</w:t>
      </w:r>
    </w:p>
    <w:p w14:paraId="4A5016DA" w14:textId="498FC3A2" w:rsidR="00AB5502" w:rsidRDefault="00AB5502" w:rsidP="00AB5502">
      <w:pPr>
        <w:pStyle w:val="ListParagraph"/>
        <w:numPr>
          <w:ilvl w:val="0"/>
          <w:numId w:val="26"/>
        </w:numPr>
      </w:pPr>
      <w:r>
        <w:t>Acknowledge receipt</w:t>
      </w:r>
    </w:p>
    <w:p w14:paraId="2B50F332" w14:textId="319DC69D" w:rsidR="00AB5502" w:rsidRDefault="00AB5502" w:rsidP="00AB5502">
      <w:pPr>
        <w:pStyle w:val="ListParagraph"/>
        <w:numPr>
          <w:ilvl w:val="0"/>
          <w:numId w:val="26"/>
        </w:numPr>
      </w:pPr>
      <w:r>
        <w:t>Investigate</w:t>
      </w:r>
    </w:p>
    <w:p w14:paraId="11B916AE" w14:textId="3826F1D3" w:rsidR="00AB5502" w:rsidRDefault="00AB5502" w:rsidP="00AB5502">
      <w:pPr>
        <w:pStyle w:val="ListParagraph"/>
        <w:numPr>
          <w:ilvl w:val="0"/>
          <w:numId w:val="26"/>
        </w:numPr>
      </w:pPr>
      <w:r>
        <w:t>Respond and follow-up</w:t>
      </w:r>
    </w:p>
    <w:p w14:paraId="128C0701" w14:textId="5B4E2B06" w:rsidR="004E68C7" w:rsidRDefault="004E68C7" w:rsidP="004E68C7">
      <w:pPr>
        <w:pStyle w:val="Heading2"/>
      </w:pPr>
      <w:bookmarkStart w:id="11" w:name="_Toc121468765"/>
      <w:r>
        <w:t>Infrastructure Performance Monitoring</w:t>
      </w:r>
      <w:bookmarkEnd w:id="11"/>
    </w:p>
    <w:p w14:paraId="60D560D1" w14:textId="5FCA41A6" w:rsidR="004E68C7" w:rsidRDefault="00625656" w:rsidP="004E68C7">
      <w:r>
        <w:t>While the library website was designed to either be hosted on a local machine or via Heroku, it is still important to keep the systems running the website up-to-date and free of oversights. This includes monitoring the health of the following systems:</w:t>
      </w:r>
    </w:p>
    <w:p w14:paraId="6D4564EE" w14:textId="4AD84DA6" w:rsidR="00625656" w:rsidRDefault="00625656" w:rsidP="00625656">
      <w:pPr>
        <w:pStyle w:val="ListParagraph"/>
        <w:numPr>
          <w:ilvl w:val="0"/>
          <w:numId w:val="17"/>
        </w:numPr>
      </w:pPr>
      <w:r>
        <w:t>Server response times</w:t>
      </w:r>
    </w:p>
    <w:p w14:paraId="6727B337" w14:textId="5B3AB6E8" w:rsidR="00625656" w:rsidRDefault="00625656" w:rsidP="00625656">
      <w:pPr>
        <w:pStyle w:val="ListParagraph"/>
        <w:numPr>
          <w:ilvl w:val="0"/>
          <w:numId w:val="17"/>
        </w:numPr>
      </w:pPr>
      <w:r>
        <w:t>End-User response times</w:t>
      </w:r>
    </w:p>
    <w:p w14:paraId="7687C7BB" w14:textId="39D28603" w:rsidR="00625656" w:rsidRDefault="00625656" w:rsidP="00625656">
      <w:pPr>
        <w:pStyle w:val="ListParagraph"/>
        <w:numPr>
          <w:ilvl w:val="0"/>
          <w:numId w:val="17"/>
        </w:numPr>
      </w:pPr>
      <w:r>
        <w:t>Server error rates and types</w:t>
      </w:r>
    </w:p>
    <w:p w14:paraId="5C6BE952" w14:textId="4AA37403" w:rsidR="00625656" w:rsidRDefault="00625656" w:rsidP="00625656">
      <w:pPr>
        <w:pStyle w:val="ListParagraph"/>
        <w:numPr>
          <w:ilvl w:val="0"/>
          <w:numId w:val="17"/>
        </w:numPr>
      </w:pPr>
      <w:r>
        <w:t>Traffic patterns</w:t>
      </w:r>
    </w:p>
    <w:p w14:paraId="7BA66217" w14:textId="0BE9CA88" w:rsidR="00625656" w:rsidRDefault="00625656" w:rsidP="00625656">
      <w:pPr>
        <w:pStyle w:val="ListParagraph"/>
        <w:numPr>
          <w:ilvl w:val="0"/>
          <w:numId w:val="17"/>
        </w:numPr>
      </w:pPr>
      <w:r>
        <w:t>Timeouts</w:t>
      </w:r>
    </w:p>
    <w:p w14:paraId="230B7CA7" w14:textId="0EFE3552" w:rsidR="00625656" w:rsidRDefault="00625656" w:rsidP="00625656">
      <w:r>
        <w:t>If the website is deployed via Heroku, most of the above are managed by Heroku. However, it is still important to keep on top of these issues and have them resolved with Heroku’s staff should some issues arise.</w:t>
      </w:r>
    </w:p>
    <w:p w14:paraId="233D55CD" w14:textId="77777777" w:rsidR="005A3FA7" w:rsidRDefault="005A3FA7">
      <w:r>
        <w:br w:type="page"/>
      </w:r>
    </w:p>
    <w:p w14:paraId="51DCC3F7" w14:textId="77777777" w:rsidR="00BA1610" w:rsidRDefault="00BA1610" w:rsidP="00BA1610">
      <w:pPr>
        <w:pStyle w:val="Heading1"/>
      </w:pPr>
      <w:bookmarkStart w:id="12" w:name="_Toc121468766"/>
      <w:r>
        <w:t>Development</w:t>
      </w:r>
      <w:bookmarkEnd w:id="12"/>
    </w:p>
    <w:p w14:paraId="1577C75D" w14:textId="2970B793" w:rsidR="00BA1610" w:rsidRDefault="00BA1610">
      <w:r>
        <w:t>Most of the development of the website is as simple as changing the text in files or managing catalog content via the library admin website. However, there are a few instances of updating the library that require a different approach.</w:t>
      </w:r>
    </w:p>
    <w:p w14:paraId="6B80C230" w14:textId="59670747" w:rsidR="00BA1610" w:rsidRDefault="00BA1610" w:rsidP="00BA1610">
      <w:pPr>
        <w:pStyle w:val="Heading2"/>
      </w:pPr>
      <w:bookmarkStart w:id="13" w:name="_Toc121468767"/>
      <w:r>
        <w:t>Models</w:t>
      </w:r>
      <w:bookmarkEnd w:id="13"/>
    </w:p>
    <w:p w14:paraId="608F0E2D" w14:textId="5362ED9F" w:rsidR="00BA1610" w:rsidRDefault="00BA1610">
      <w:r>
        <w:t xml:space="preserve">The models (located in models.py in several of the subfolders of the website directory) are a collection of definitions for storing data. For example, the author model has defined information variables such as name, date of birth, etc. The models tell the database what information is stored in each table. In the previous example, </w:t>
      </w:r>
      <w:proofErr w:type="gramStart"/>
      <w:r>
        <w:t>author</w:t>
      </w:r>
      <w:proofErr w:type="gramEnd"/>
      <w:r>
        <w:t xml:space="preserve"> would be a table with rows for name, date of birth, etc.</w:t>
      </w:r>
    </w:p>
    <w:p w14:paraId="27962A59" w14:textId="3E1E0DCC" w:rsidR="00BA1610" w:rsidRDefault="00BA1610" w:rsidP="00BA1610">
      <w:r>
        <w:t>Should you want to change the models to add more information, change how information is managed, or completely adding a new model, there is a specific process you need to go through to update your database to reflect these changes. Following is a detailed list of instructions for update the models and the database:</w:t>
      </w:r>
    </w:p>
    <w:p w14:paraId="5BD62927" w14:textId="6343F0FB" w:rsidR="00BA1610" w:rsidRDefault="00BA1610" w:rsidP="00BA1610">
      <w:pPr>
        <w:pStyle w:val="ListParagraph"/>
        <w:numPr>
          <w:ilvl w:val="0"/>
          <w:numId w:val="27"/>
        </w:numPr>
      </w:pPr>
      <w:r>
        <w:t xml:space="preserve">After making the changes to the models.py file, you need to make the “migrations” to the database. Open your command prompt and change the directory to your website folder then activate your virtual environment (see Installation, step 4 for how to change directory and activate your virtual environment). </w:t>
      </w:r>
    </w:p>
    <w:p w14:paraId="77047B05" w14:textId="00EFFE63" w:rsidR="00123AA5" w:rsidRDefault="00123AA5" w:rsidP="00123AA5">
      <w:pPr>
        <w:pStyle w:val="ListParagraph"/>
        <w:numPr>
          <w:ilvl w:val="0"/>
          <w:numId w:val="27"/>
        </w:numPr>
      </w:pPr>
      <w:r>
        <w:t>There are two steps to making the migrations to the database file on your local machine (</w:t>
      </w:r>
      <w:proofErr w:type="spellStart"/>
      <w:r>
        <w:t>db.sql</w:t>
      </w:r>
      <w:proofErr w:type="spellEnd"/>
      <w:r>
        <w:t xml:space="preserve">). The first is called </w:t>
      </w:r>
      <w:proofErr w:type="spellStart"/>
      <w:r>
        <w:t>makemigrations</w:t>
      </w:r>
      <w:proofErr w:type="spellEnd"/>
      <w:r>
        <w:t>, which packages up all of your individual changes into a file that can be easily read by your database. The second is called migrate, which does the actual job of adding your changes to your database. To activate these commands, type the following in the command prompt:</w:t>
      </w:r>
    </w:p>
    <w:p w14:paraId="11FEC1CF" w14:textId="755DCB42" w:rsidR="00123AA5" w:rsidRDefault="00123AA5" w:rsidP="00123AA5">
      <w:pPr>
        <w:pStyle w:val="ListParagraph"/>
        <w:ind w:left="1080"/>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23AA5" w14:paraId="34C2D4D1" w14:textId="77777777" w:rsidTr="00123AA5">
        <w:tc>
          <w:tcPr>
            <w:tcW w:w="8630" w:type="dxa"/>
            <w:shd w:val="clear" w:color="auto" w:fill="D9D9D9" w:themeFill="background1" w:themeFillShade="D9"/>
          </w:tcPr>
          <w:p w14:paraId="38306C98" w14:textId="258BF154" w:rsidR="00123AA5" w:rsidRPr="00123AA5" w:rsidRDefault="00123AA5" w:rsidP="00123AA5">
            <w:pPr>
              <w:pStyle w:val="ListParagraph"/>
              <w:ind w:left="0"/>
              <w:rPr>
                <w:rFonts w:ascii="Consolas" w:hAnsi="Consolas"/>
              </w:rPr>
            </w:pPr>
            <w:r w:rsidRPr="00123AA5">
              <w:rPr>
                <w:rFonts w:ascii="Consolas" w:hAnsi="Consolas"/>
              </w:rPr>
              <w:t xml:space="preserve">python manage.py </w:t>
            </w:r>
            <w:proofErr w:type="spellStart"/>
            <w:r w:rsidRPr="00123AA5">
              <w:rPr>
                <w:rFonts w:ascii="Consolas" w:hAnsi="Consolas"/>
              </w:rPr>
              <w:t>makemigrations</w:t>
            </w:r>
            <w:proofErr w:type="spellEnd"/>
          </w:p>
        </w:tc>
      </w:tr>
      <w:tr w:rsidR="00123AA5" w14:paraId="6656BD49" w14:textId="77777777" w:rsidTr="00123AA5">
        <w:tc>
          <w:tcPr>
            <w:tcW w:w="8630" w:type="dxa"/>
          </w:tcPr>
          <w:p w14:paraId="6AC36DC3" w14:textId="77777777" w:rsidR="00123AA5" w:rsidRPr="00123AA5" w:rsidRDefault="00123AA5" w:rsidP="00123AA5">
            <w:pPr>
              <w:pStyle w:val="ListParagraph"/>
              <w:ind w:left="0"/>
              <w:rPr>
                <w:rFonts w:ascii="Consolas" w:hAnsi="Consolas"/>
                <w:sz w:val="6"/>
                <w:szCs w:val="6"/>
              </w:rPr>
            </w:pPr>
          </w:p>
        </w:tc>
      </w:tr>
      <w:tr w:rsidR="00123AA5" w14:paraId="76F7B0AD" w14:textId="77777777" w:rsidTr="00123AA5">
        <w:tc>
          <w:tcPr>
            <w:tcW w:w="8630" w:type="dxa"/>
            <w:shd w:val="clear" w:color="auto" w:fill="D9D9D9" w:themeFill="background1" w:themeFillShade="D9"/>
          </w:tcPr>
          <w:p w14:paraId="316B2859" w14:textId="6C7A7547" w:rsidR="00123AA5" w:rsidRPr="00123AA5" w:rsidRDefault="00123AA5" w:rsidP="00123AA5">
            <w:pPr>
              <w:pStyle w:val="ListParagraph"/>
              <w:ind w:left="0"/>
              <w:rPr>
                <w:rFonts w:ascii="Consolas" w:hAnsi="Consolas"/>
              </w:rPr>
            </w:pPr>
            <w:r w:rsidRPr="00123AA5">
              <w:rPr>
                <w:rFonts w:ascii="Consolas" w:hAnsi="Consolas"/>
              </w:rPr>
              <w:t>python manage.py migrate</w:t>
            </w:r>
          </w:p>
        </w:tc>
      </w:tr>
    </w:tbl>
    <w:p w14:paraId="2A4B9D00" w14:textId="31D2C82A" w:rsidR="00123AA5" w:rsidRDefault="00123AA5" w:rsidP="00123AA5">
      <w:pPr>
        <w:pStyle w:val="ListParagraph"/>
        <w:ind w:left="1080"/>
      </w:pPr>
    </w:p>
    <w:p w14:paraId="7E55D1D0" w14:textId="3969FF28" w:rsidR="00123AA5" w:rsidRDefault="00123AA5" w:rsidP="00123AA5">
      <w:pPr>
        <w:pStyle w:val="ListParagraph"/>
        <w:ind w:left="1080"/>
      </w:pPr>
      <w:r>
        <w:t xml:space="preserve">Once these changes are finished being made, you can run your server and see how the changes have taken effect. </w:t>
      </w:r>
    </w:p>
    <w:p w14:paraId="059919B1" w14:textId="77777777" w:rsidR="00123AA5" w:rsidRDefault="00123AA5" w:rsidP="00123AA5">
      <w:pPr>
        <w:pStyle w:val="ListParagraph"/>
        <w:ind w:left="1080"/>
      </w:pPr>
    </w:p>
    <w:p w14:paraId="3716B197" w14:textId="05C9AE4A" w:rsidR="00123AA5" w:rsidRDefault="00123AA5" w:rsidP="00123AA5">
      <w:pPr>
        <w:pStyle w:val="ListParagraph"/>
        <w:numPr>
          <w:ilvl w:val="0"/>
          <w:numId w:val="27"/>
        </w:numPr>
      </w:pPr>
      <w:r>
        <w:t>(Optional/Heroku) If using Heroku, you need to apply these changes to your Heroku database as well. This can be done via the Heroku CLI. After following the previous two steps to make the migrations on your local machine, you then make the changes on your Heroku app. Log in to the Heroku CLI, push your code to Heroku (see Heroku Deployment for information), then type the following command:</w:t>
      </w:r>
    </w:p>
    <w:p w14:paraId="6131D857" w14:textId="77777777" w:rsidR="00123AA5" w:rsidRDefault="00123AA5" w:rsidP="00123AA5"/>
    <w:p w14:paraId="3809A739" w14:textId="6560FE76" w:rsidR="00123AA5" w:rsidRDefault="00123AA5" w:rsidP="00123AA5">
      <w:pPr>
        <w:pStyle w:val="ListParagraph"/>
        <w:ind w:left="1080"/>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23AA5" w14:paraId="1C98746F" w14:textId="77777777" w:rsidTr="00123AA5">
        <w:tc>
          <w:tcPr>
            <w:tcW w:w="8630" w:type="dxa"/>
            <w:shd w:val="clear" w:color="auto" w:fill="D9D9D9" w:themeFill="background1" w:themeFillShade="D9"/>
          </w:tcPr>
          <w:p w14:paraId="1A0067BD" w14:textId="2524B34C" w:rsidR="00123AA5" w:rsidRPr="00123AA5" w:rsidRDefault="00123AA5" w:rsidP="00123AA5">
            <w:pPr>
              <w:pStyle w:val="ListParagraph"/>
              <w:ind w:left="0"/>
              <w:rPr>
                <w:rFonts w:ascii="Consolas" w:hAnsi="Consolas"/>
              </w:rPr>
            </w:pPr>
            <w:proofErr w:type="spellStart"/>
            <w:r w:rsidRPr="00123AA5">
              <w:rPr>
                <w:rFonts w:ascii="Consolas" w:hAnsi="Consolas"/>
              </w:rPr>
              <w:t>heroku</w:t>
            </w:r>
            <w:proofErr w:type="spellEnd"/>
            <w:r w:rsidRPr="00123AA5">
              <w:rPr>
                <w:rFonts w:ascii="Consolas" w:hAnsi="Consolas"/>
              </w:rPr>
              <w:t xml:space="preserve"> </w:t>
            </w:r>
            <w:proofErr w:type="gramStart"/>
            <w:r w:rsidRPr="00123AA5">
              <w:rPr>
                <w:rFonts w:ascii="Consolas" w:hAnsi="Consolas"/>
              </w:rPr>
              <w:t>run -a</w:t>
            </w:r>
            <w:proofErr w:type="gramEnd"/>
            <w:r w:rsidRPr="00123AA5">
              <w:rPr>
                <w:rFonts w:ascii="Consolas" w:hAnsi="Consolas"/>
              </w:rPr>
              <w:t xml:space="preserve"> &lt;YOUR APP NAME&gt; python manage.py migrate</w:t>
            </w:r>
          </w:p>
        </w:tc>
      </w:tr>
      <w:tr w:rsidR="00123AA5" w14:paraId="69F34622" w14:textId="77777777" w:rsidTr="00123AA5">
        <w:tc>
          <w:tcPr>
            <w:tcW w:w="8630" w:type="dxa"/>
          </w:tcPr>
          <w:p w14:paraId="507314D6" w14:textId="77777777" w:rsidR="00123AA5" w:rsidRDefault="00123AA5" w:rsidP="00123AA5">
            <w:pPr>
              <w:pStyle w:val="ListParagraph"/>
              <w:ind w:left="0"/>
            </w:pPr>
          </w:p>
        </w:tc>
      </w:tr>
      <w:tr w:rsidR="00123AA5" w14:paraId="79A2DE8A" w14:textId="77777777" w:rsidTr="00123AA5">
        <w:tc>
          <w:tcPr>
            <w:tcW w:w="8630" w:type="dxa"/>
          </w:tcPr>
          <w:p w14:paraId="21DB6AF4" w14:textId="55E4081E" w:rsidR="00123AA5" w:rsidRDefault="00123AA5" w:rsidP="00123AA5">
            <w:pPr>
              <w:pStyle w:val="ListParagraph"/>
              <w:ind w:left="0"/>
            </w:pPr>
            <w:r w:rsidRPr="00123AA5">
              <w:rPr>
                <w:rFonts w:ascii="Consolas" w:hAnsi="Consolas"/>
              </w:rPr>
              <w:t>&lt;YOUR APP NAME&gt;</w:t>
            </w:r>
            <w:r>
              <w:t xml:space="preserve"> being replace with the name you gave your app on Heroku.</w:t>
            </w:r>
          </w:p>
        </w:tc>
      </w:tr>
    </w:tbl>
    <w:p w14:paraId="550EDD04" w14:textId="6CF68C78" w:rsidR="00123AA5" w:rsidRDefault="00123AA5" w:rsidP="00123AA5">
      <w:pPr>
        <w:pStyle w:val="ListParagraph"/>
        <w:ind w:left="1080"/>
      </w:pPr>
    </w:p>
    <w:p w14:paraId="5215C0E6" w14:textId="10A5CA37" w:rsidR="00BA1610" w:rsidRDefault="00123AA5" w:rsidP="00123AA5">
      <w:pPr>
        <w:pStyle w:val="ListParagraph"/>
        <w:ind w:left="1080"/>
      </w:pPr>
      <w:r>
        <w:t>This will migrate the changes on your Heroku database.</w:t>
      </w:r>
    </w:p>
    <w:p w14:paraId="6C65BF61" w14:textId="280FABF3" w:rsidR="00BA1610" w:rsidRDefault="00BA1610" w:rsidP="00BA1610">
      <w:pPr>
        <w:pStyle w:val="Heading2"/>
      </w:pPr>
      <w:bookmarkStart w:id="14" w:name="_Toc121468768"/>
      <w:r>
        <w:t>CSS</w:t>
      </w:r>
      <w:bookmarkEnd w:id="14"/>
    </w:p>
    <w:p w14:paraId="5D1D1853" w14:textId="0EE51A10" w:rsidR="00525D82" w:rsidRDefault="00123AA5" w:rsidP="00525D82">
      <w:r>
        <w:t xml:space="preserve">The library website uses a framework to help efficiently write the CSS (cascading style sheet) of the website called Tailwind. This makes it easier to change how each page is displayed and designed. In order for your changes to take effect, you need to have Tailwind running. Every time you save a change to an HTML file, Tailwind automatically takes your changes and adds them to </w:t>
      </w:r>
      <w:r w:rsidR="00525D82">
        <w:t>the stylesheet of the website.</w:t>
      </w:r>
    </w:p>
    <w:p w14:paraId="06258F7D" w14:textId="4B065713" w:rsidR="00525D82" w:rsidRDefault="00525D82" w:rsidP="00525D82">
      <w:r>
        <w:t>To start using Tailwind while editing your website, use the following steps:</w:t>
      </w:r>
    </w:p>
    <w:p w14:paraId="4D4747AC" w14:textId="469847F5" w:rsidR="00525D82" w:rsidRDefault="00525D82" w:rsidP="00525D82">
      <w:pPr>
        <w:pStyle w:val="ListParagraph"/>
        <w:numPr>
          <w:ilvl w:val="0"/>
          <w:numId w:val="28"/>
        </w:numPr>
      </w:pPr>
      <w:r>
        <w:t>Open your command prompt and change the directory to your website folder then activate your virtual environment (see Installation, step 4 for how to change directory and activate your virtual environment).</w:t>
      </w:r>
    </w:p>
    <w:p w14:paraId="5B0D6A4E" w14:textId="4F78A87A" w:rsidR="00525D82" w:rsidRDefault="00525D82" w:rsidP="00525D82">
      <w:pPr>
        <w:pStyle w:val="ListParagraph"/>
        <w:numPr>
          <w:ilvl w:val="0"/>
          <w:numId w:val="28"/>
        </w:numPr>
      </w:pPr>
      <w:r>
        <w:t>Start the Tailwind service by typing the following into your command prompt:</w:t>
      </w:r>
    </w:p>
    <w:p w14:paraId="62E42E34" w14:textId="353BA857" w:rsidR="00525D82" w:rsidRDefault="00525D82" w:rsidP="00525D82">
      <w:pPr>
        <w:pStyle w:val="ListParagraph"/>
        <w:ind w:left="1080"/>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25D82" w:rsidRPr="00525D82" w14:paraId="412CE5DF" w14:textId="77777777" w:rsidTr="00525D82">
        <w:tc>
          <w:tcPr>
            <w:tcW w:w="8630" w:type="dxa"/>
            <w:shd w:val="clear" w:color="auto" w:fill="D9D9D9" w:themeFill="background1" w:themeFillShade="D9"/>
          </w:tcPr>
          <w:p w14:paraId="01FF7B61" w14:textId="30FF881D" w:rsidR="00525D82" w:rsidRPr="00525D82" w:rsidRDefault="00525D82" w:rsidP="00525D82">
            <w:pPr>
              <w:pStyle w:val="ListParagraph"/>
              <w:ind w:left="0"/>
              <w:rPr>
                <w:rFonts w:ascii="Consolas" w:hAnsi="Consolas"/>
              </w:rPr>
            </w:pPr>
            <w:r w:rsidRPr="00525D82">
              <w:rPr>
                <w:rFonts w:ascii="Consolas" w:hAnsi="Consolas"/>
              </w:rPr>
              <w:t>python manage.py tailwind start</w:t>
            </w:r>
          </w:p>
        </w:tc>
      </w:tr>
    </w:tbl>
    <w:p w14:paraId="4CB5D1F8" w14:textId="7644F20E" w:rsidR="00525D82" w:rsidRDefault="00525D82" w:rsidP="00525D82">
      <w:pPr>
        <w:pStyle w:val="ListParagraph"/>
        <w:ind w:left="1080"/>
      </w:pPr>
    </w:p>
    <w:p w14:paraId="7C393B2D" w14:textId="4D157808" w:rsidR="00525D82" w:rsidRDefault="00525D82" w:rsidP="00525D82">
      <w:pPr>
        <w:pStyle w:val="ListParagraph"/>
        <w:ind w:left="1080"/>
      </w:pPr>
      <w:r>
        <w:t xml:space="preserve">This activates the Tailwind service and you can now start changing the styles of your HTML files. Tailwind uses specific keywords kept in the class of each page element to determine what changes need to be made. See the official Tailwind documentation for more information: </w:t>
      </w:r>
      <w:hyperlink r:id="rId16" w:history="1">
        <w:r w:rsidRPr="003701B0">
          <w:rPr>
            <w:rStyle w:val="Hyperlink"/>
          </w:rPr>
          <w:t>https://tailwindcss.com/docs/</w:t>
        </w:r>
      </w:hyperlink>
      <w:r>
        <w:t xml:space="preserve"> </w:t>
      </w:r>
    </w:p>
    <w:p w14:paraId="4BAAA92A" w14:textId="3E5DD41A" w:rsidR="00525D82" w:rsidRDefault="00525D82" w:rsidP="00525D82">
      <w:pPr>
        <w:pStyle w:val="ListParagraph"/>
        <w:ind w:left="1080"/>
      </w:pPr>
      <w:r>
        <w:t>Every time you save your HTML file, Tailwind updates, so be sure to save often for the changes to take effect.</w:t>
      </w:r>
    </w:p>
    <w:p w14:paraId="2F5AA2C3" w14:textId="12ED381E" w:rsidR="00525D82" w:rsidRDefault="00525D82" w:rsidP="00525D82">
      <w:pPr>
        <w:pStyle w:val="ListParagraph"/>
        <w:numPr>
          <w:ilvl w:val="0"/>
          <w:numId w:val="28"/>
        </w:numPr>
      </w:pPr>
      <w:r>
        <w:t>Once finished editing the HTML pages, press Ctrl + C in your command prompt to stop the Tailwind service.</w:t>
      </w:r>
    </w:p>
    <w:p w14:paraId="23A9800F" w14:textId="77777777" w:rsidR="00BA1610" w:rsidRDefault="00BA1610"/>
    <w:p w14:paraId="4B9B5A35" w14:textId="77777777" w:rsidR="00BA1610" w:rsidRDefault="00BA1610"/>
    <w:p w14:paraId="3E4B1AF3" w14:textId="77777777" w:rsidR="00BA1610" w:rsidRDefault="00BA1610"/>
    <w:p w14:paraId="0B69A365" w14:textId="77777777" w:rsidR="00BA1610" w:rsidRDefault="00BA1610"/>
    <w:p w14:paraId="495036EC" w14:textId="6255AA0D" w:rsidR="00625656" w:rsidRDefault="00625656">
      <w:r>
        <w:br w:type="page"/>
      </w:r>
    </w:p>
    <w:p w14:paraId="35951AFB" w14:textId="52DF18CF" w:rsidR="00625656" w:rsidRDefault="00625656" w:rsidP="00625656">
      <w:pPr>
        <w:pStyle w:val="Heading1"/>
      </w:pPr>
      <w:bookmarkStart w:id="15" w:name="_Toc121468769"/>
      <w:r>
        <w:t>Glossary</w:t>
      </w:r>
      <w:bookmarkEnd w:id="15"/>
    </w:p>
    <w:p w14:paraId="53C7AE44" w14:textId="35AB012C" w:rsidR="00923E90" w:rsidRDefault="00923E90" w:rsidP="00923E90"/>
    <w:p w14:paraId="415A76BE" w14:textId="0873AAA0" w:rsidR="00FA0B91" w:rsidRDefault="00FA0B91" w:rsidP="005A3FA7">
      <w:pPr>
        <w:tabs>
          <w:tab w:val="left" w:pos="360"/>
        </w:tabs>
        <w:spacing w:line="276" w:lineRule="auto"/>
      </w:pPr>
      <w:r w:rsidRPr="00923E90">
        <w:rPr>
          <w:b/>
          <w:bCs/>
        </w:rPr>
        <w:t>command prompt</w:t>
      </w:r>
      <w:r>
        <w:t xml:space="preserve"> – the program in which you can input text to interact with programs on a computer. Also known as </w:t>
      </w:r>
      <w:proofErr w:type="spellStart"/>
      <w:r>
        <w:t>cmd</w:t>
      </w:r>
      <w:proofErr w:type="spellEnd"/>
      <w:r>
        <w:t>, cmd.exe, command line interface, and terminal.</w:t>
      </w:r>
    </w:p>
    <w:p w14:paraId="468A32BC" w14:textId="639CFC84" w:rsidR="00FA0B91" w:rsidRPr="00FA0B91" w:rsidRDefault="00FA0B91" w:rsidP="005A3FA7">
      <w:pPr>
        <w:tabs>
          <w:tab w:val="left" w:pos="360"/>
        </w:tabs>
        <w:spacing w:line="276" w:lineRule="auto"/>
      </w:pPr>
      <w:r w:rsidRPr="00923E90">
        <w:rPr>
          <w:b/>
          <w:bCs/>
        </w:rPr>
        <w:t xml:space="preserve">database, </w:t>
      </w:r>
      <w:proofErr w:type="spellStart"/>
      <w:r w:rsidRPr="00923E90">
        <w:rPr>
          <w:b/>
          <w:bCs/>
        </w:rPr>
        <w:t>db.sql</w:t>
      </w:r>
      <w:proofErr w:type="spellEnd"/>
      <w:r w:rsidRPr="00FA0B91">
        <w:t xml:space="preserve"> – the c</w:t>
      </w:r>
      <w:r>
        <w:t>ollection of tables holding the information for the content of the library.</w:t>
      </w:r>
    </w:p>
    <w:p w14:paraId="3EC93CB9" w14:textId="721B013C" w:rsidR="00FA0B91" w:rsidRPr="00FA0B91" w:rsidRDefault="00FA0B91" w:rsidP="005A3FA7">
      <w:pPr>
        <w:tabs>
          <w:tab w:val="left" w:pos="360"/>
        </w:tabs>
        <w:spacing w:line="480" w:lineRule="auto"/>
      </w:pPr>
      <w:r w:rsidRPr="00923E90">
        <w:rPr>
          <w:b/>
          <w:bCs/>
        </w:rPr>
        <w:t>git</w:t>
      </w:r>
      <w:r w:rsidRPr="00FA0B91">
        <w:t xml:space="preserve"> – a tool u</w:t>
      </w:r>
      <w:r>
        <w:t>sed for managing source code. Git is run directly on your computer.</w:t>
      </w:r>
    </w:p>
    <w:p w14:paraId="492B6AA9" w14:textId="5DB6FC89" w:rsidR="00FA0B91" w:rsidRDefault="00FA0B91" w:rsidP="005A3FA7">
      <w:pPr>
        <w:tabs>
          <w:tab w:val="left" w:pos="360"/>
        </w:tabs>
        <w:spacing w:line="276" w:lineRule="auto"/>
      </w:pPr>
      <w:r w:rsidRPr="00923E90">
        <w:rPr>
          <w:b/>
          <w:bCs/>
        </w:rPr>
        <w:t>GitHub</w:t>
      </w:r>
      <w:r>
        <w:t xml:space="preserve"> – similar to git, a tool used for managing source code. GitHub is mainly run from the GitHub website.</w:t>
      </w:r>
    </w:p>
    <w:p w14:paraId="21A7ACFD" w14:textId="0B7C40E2" w:rsidR="00FA0B91" w:rsidRDefault="00FA0B91" w:rsidP="005A3FA7">
      <w:pPr>
        <w:tabs>
          <w:tab w:val="left" w:pos="360"/>
        </w:tabs>
        <w:spacing w:line="276" w:lineRule="auto"/>
      </w:pPr>
      <w:r w:rsidRPr="00923E90">
        <w:rPr>
          <w:b/>
          <w:bCs/>
        </w:rPr>
        <w:t>gitignore</w:t>
      </w:r>
      <w:r>
        <w:t xml:space="preserve"> – the file in a repository that tells git which files to ignore when pushing to a repository (ex: ignoring your virtual environment directory)</w:t>
      </w:r>
    </w:p>
    <w:p w14:paraId="38A42659" w14:textId="095B8855" w:rsidR="00FA0B91" w:rsidRDefault="00FA0B91" w:rsidP="005A3FA7">
      <w:pPr>
        <w:tabs>
          <w:tab w:val="left" w:pos="360"/>
        </w:tabs>
        <w:spacing w:line="276" w:lineRule="auto"/>
      </w:pPr>
      <w:r w:rsidRPr="00923E90">
        <w:rPr>
          <w:b/>
          <w:bCs/>
        </w:rPr>
        <w:t>Heroku</w:t>
      </w:r>
      <w:r>
        <w:t xml:space="preserve"> – a could application platform that allow</w:t>
      </w:r>
      <w:r w:rsidR="00923E90">
        <w:t>s</w:t>
      </w:r>
      <w:r>
        <w:t xml:space="preserve"> clients to build, run, and operate applications in the cloud or without hardware of their own.</w:t>
      </w:r>
    </w:p>
    <w:p w14:paraId="0C600644" w14:textId="42633E90" w:rsidR="00FA0B91" w:rsidRDefault="00FA0B91" w:rsidP="005A3FA7">
      <w:pPr>
        <w:tabs>
          <w:tab w:val="left" w:pos="360"/>
        </w:tabs>
        <w:spacing w:line="276" w:lineRule="auto"/>
      </w:pPr>
      <w:r w:rsidRPr="00923E90">
        <w:rPr>
          <w:b/>
          <w:bCs/>
        </w:rPr>
        <w:t>Heroku CLI</w:t>
      </w:r>
      <w:r>
        <w:t xml:space="preserve"> </w:t>
      </w:r>
      <w:r w:rsidR="00923E90">
        <w:t>–</w:t>
      </w:r>
      <w:r>
        <w:t xml:space="preserve"> </w:t>
      </w:r>
      <w:r w:rsidR="00923E90">
        <w:t>the program installed on your computer that allows you to interact with Heroku through the command prompt.</w:t>
      </w:r>
    </w:p>
    <w:p w14:paraId="5ADD21B0" w14:textId="76F91362" w:rsidR="00FA0B91" w:rsidRDefault="00FA0B91" w:rsidP="005A3FA7">
      <w:pPr>
        <w:tabs>
          <w:tab w:val="left" w:pos="360"/>
        </w:tabs>
        <w:spacing w:line="480" w:lineRule="auto"/>
      </w:pPr>
      <w:r w:rsidRPr="00923E90">
        <w:rPr>
          <w:b/>
          <w:bCs/>
        </w:rPr>
        <w:t>local machine</w:t>
      </w:r>
      <w:r w:rsidR="00923E90">
        <w:t xml:space="preserve"> – your computer.</w:t>
      </w:r>
    </w:p>
    <w:p w14:paraId="0515685D" w14:textId="68AE97B7" w:rsidR="00FA0B91" w:rsidRDefault="00923E90" w:rsidP="005A3FA7">
      <w:pPr>
        <w:tabs>
          <w:tab w:val="left" w:pos="360"/>
        </w:tabs>
        <w:spacing w:line="480" w:lineRule="auto"/>
      </w:pPr>
      <w:r w:rsidRPr="00923E90">
        <w:rPr>
          <w:b/>
          <w:bCs/>
        </w:rPr>
        <w:t>p</w:t>
      </w:r>
      <w:r w:rsidR="00FA0B91" w:rsidRPr="00923E90">
        <w:rPr>
          <w:b/>
          <w:bCs/>
        </w:rPr>
        <w:t>ip</w:t>
      </w:r>
      <w:r>
        <w:t xml:space="preserve"> – a tool for managing Python code library packages.</w:t>
      </w:r>
    </w:p>
    <w:p w14:paraId="21516079" w14:textId="30C76CEA" w:rsidR="00FA0B91" w:rsidRDefault="00923E90" w:rsidP="005A3FA7">
      <w:pPr>
        <w:tabs>
          <w:tab w:val="left" w:pos="360"/>
        </w:tabs>
        <w:spacing w:line="480" w:lineRule="auto"/>
      </w:pPr>
      <w:r w:rsidRPr="00923E90">
        <w:rPr>
          <w:b/>
          <w:bCs/>
        </w:rPr>
        <w:t>PostgreSQL</w:t>
      </w:r>
      <w:r>
        <w:t xml:space="preserve"> – database management software. </w:t>
      </w:r>
    </w:p>
    <w:p w14:paraId="49EECDA2" w14:textId="5C2C9CDB" w:rsidR="00FA0B91" w:rsidRDefault="00923E90" w:rsidP="005A3FA7">
      <w:pPr>
        <w:tabs>
          <w:tab w:val="left" w:pos="360"/>
        </w:tabs>
        <w:spacing w:line="480" w:lineRule="auto"/>
      </w:pPr>
      <w:r w:rsidRPr="00923E90">
        <w:rPr>
          <w:b/>
          <w:bCs/>
        </w:rPr>
        <w:t xml:space="preserve">Python </w:t>
      </w:r>
      <w:r>
        <w:t>– a programming language in which the library website was mainly built.</w:t>
      </w:r>
    </w:p>
    <w:p w14:paraId="368A62B6" w14:textId="0A2C04AA" w:rsidR="00BA1610" w:rsidRPr="00BA1610" w:rsidRDefault="00BA1610" w:rsidP="00BA1610">
      <w:pPr>
        <w:tabs>
          <w:tab w:val="left" w:pos="360"/>
        </w:tabs>
        <w:spacing w:line="276" w:lineRule="auto"/>
      </w:pPr>
      <w:r>
        <w:rPr>
          <w:b/>
          <w:bCs/>
        </w:rPr>
        <w:t xml:space="preserve">model </w:t>
      </w:r>
      <w:r>
        <w:t>– a defined set of how you can store information to make up a whole. For example, the book model of the library has defined information as title, author, genre, etc.</w:t>
      </w:r>
    </w:p>
    <w:p w14:paraId="180A1811" w14:textId="69DE2D49" w:rsidR="005A3FA7" w:rsidRPr="005A3FA7" w:rsidRDefault="005A3FA7" w:rsidP="005A3FA7">
      <w:pPr>
        <w:tabs>
          <w:tab w:val="left" w:pos="360"/>
        </w:tabs>
        <w:spacing w:line="276" w:lineRule="auto"/>
      </w:pPr>
      <w:r>
        <w:rPr>
          <w:b/>
          <w:bCs/>
        </w:rPr>
        <w:t xml:space="preserve">migration </w:t>
      </w:r>
      <w:r>
        <w:t>– solidifying the changes you’ve made to your application in the database. Migrations ensure that your database has the tables, columns, and rows to keep all of your information.</w:t>
      </w:r>
    </w:p>
    <w:p w14:paraId="49DC8EB6" w14:textId="1836A08A" w:rsidR="00FA0B91" w:rsidRDefault="00923E90" w:rsidP="005A3FA7">
      <w:pPr>
        <w:tabs>
          <w:tab w:val="left" w:pos="360"/>
        </w:tabs>
        <w:spacing w:line="276" w:lineRule="auto"/>
      </w:pPr>
      <w:r w:rsidRPr="00923E90">
        <w:rPr>
          <w:b/>
          <w:bCs/>
        </w:rPr>
        <w:t>r</w:t>
      </w:r>
      <w:r w:rsidR="00FA0B91" w:rsidRPr="00923E90">
        <w:rPr>
          <w:b/>
          <w:bCs/>
        </w:rPr>
        <w:t>epository</w:t>
      </w:r>
      <w:r w:rsidRPr="00923E90">
        <w:rPr>
          <w:b/>
          <w:bCs/>
        </w:rPr>
        <w:t xml:space="preserve"> </w:t>
      </w:r>
      <w:r>
        <w:t>– a place where project files are stored. A repository tracks the history of changes made to the files within the repository folder.</w:t>
      </w:r>
    </w:p>
    <w:p w14:paraId="2D5BB043" w14:textId="55873A35" w:rsidR="00FA0B91" w:rsidRDefault="00FA0B91" w:rsidP="005A3FA7">
      <w:pPr>
        <w:tabs>
          <w:tab w:val="left" w:pos="360"/>
        </w:tabs>
        <w:spacing w:line="276" w:lineRule="auto"/>
      </w:pPr>
      <w:r w:rsidRPr="00923E90">
        <w:rPr>
          <w:b/>
          <w:bCs/>
        </w:rPr>
        <w:t xml:space="preserve">virtual environment, </w:t>
      </w:r>
      <w:proofErr w:type="spellStart"/>
      <w:r w:rsidRPr="00923E90">
        <w:rPr>
          <w:b/>
          <w:bCs/>
        </w:rPr>
        <w:t>virtualenv</w:t>
      </w:r>
      <w:proofErr w:type="spellEnd"/>
      <w:r w:rsidR="00923E90">
        <w:t xml:space="preserve"> – a directory of packages enabling you to develop the website in a secluded part of your computer.</w:t>
      </w:r>
    </w:p>
    <w:p w14:paraId="3FD0D4ED" w14:textId="354626F8" w:rsidR="009848EC" w:rsidRDefault="009848EC" w:rsidP="005A3FA7">
      <w:pPr>
        <w:tabs>
          <w:tab w:val="left" w:pos="360"/>
        </w:tabs>
        <w:spacing w:line="276" w:lineRule="auto"/>
      </w:pPr>
    </w:p>
    <w:p w14:paraId="5F51C412" w14:textId="5EDBC76B" w:rsidR="009848EC" w:rsidRDefault="009848EC" w:rsidP="005A3FA7">
      <w:pPr>
        <w:tabs>
          <w:tab w:val="left" w:pos="360"/>
        </w:tabs>
        <w:spacing w:line="276" w:lineRule="auto"/>
      </w:pPr>
    </w:p>
    <w:p w14:paraId="307E4EC1" w14:textId="78A017C1" w:rsidR="009848EC" w:rsidRDefault="009848EC" w:rsidP="005A3FA7">
      <w:pPr>
        <w:tabs>
          <w:tab w:val="left" w:pos="360"/>
        </w:tabs>
        <w:spacing w:line="276" w:lineRule="auto"/>
      </w:pPr>
    </w:p>
    <w:p w14:paraId="30BC388E" w14:textId="3FD279BA" w:rsidR="009848EC" w:rsidRDefault="009848EC" w:rsidP="005A3FA7">
      <w:pPr>
        <w:tabs>
          <w:tab w:val="left" w:pos="360"/>
        </w:tabs>
        <w:spacing w:line="276" w:lineRule="auto"/>
      </w:pPr>
    </w:p>
    <w:sectPr w:rsidR="009848EC">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94EA" w14:textId="77777777" w:rsidR="00CC6C2A" w:rsidRDefault="00CC6C2A">
      <w:pPr>
        <w:spacing w:after="0" w:line="240" w:lineRule="auto"/>
      </w:pPr>
      <w:r>
        <w:separator/>
      </w:r>
    </w:p>
    <w:p w14:paraId="46F6AF12" w14:textId="77777777" w:rsidR="00CC6C2A" w:rsidRDefault="00CC6C2A"/>
  </w:endnote>
  <w:endnote w:type="continuationSeparator" w:id="0">
    <w:p w14:paraId="285447ED" w14:textId="77777777" w:rsidR="00CC6C2A" w:rsidRDefault="00CC6C2A">
      <w:pPr>
        <w:spacing w:after="0" w:line="240" w:lineRule="auto"/>
      </w:pPr>
      <w:r>
        <w:continuationSeparator/>
      </w:r>
    </w:p>
    <w:p w14:paraId="44581E73" w14:textId="77777777" w:rsidR="00CC6C2A" w:rsidRDefault="00CC6C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2A6A" w14:textId="77777777"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EB79" w14:textId="77777777"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916B" w14:textId="77777777"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96924" w14:textId="77777777" w:rsidR="00CC6C2A" w:rsidRDefault="00CC6C2A">
      <w:pPr>
        <w:spacing w:after="0" w:line="240" w:lineRule="auto"/>
      </w:pPr>
      <w:r>
        <w:separator/>
      </w:r>
    </w:p>
    <w:p w14:paraId="45836E1B" w14:textId="77777777" w:rsidR="00CC6C2A" w:rsidRDefault="00CC6C2A"/>
  </w:footnote>
  <w:footnote w:type="continuationSeparator" w:id="0">
    <w:p w14:paraId="237FC085" w14:textId="77777777" w:rsidR="00CC6C2A" w:rsidRDefault="00CC6C2A">
      <w:pPr>
        <w:spacing w:after="0" w:line="240" w:lineRule="auto"/>
      </w:pPr>
      <w:r>
        <w:continuationSeparator/>
      </w:r>
    </w:p>
    <w:p w14:paraId="770962C3" w14:textId="77777777" w:rsidR="00CC6C2A" w:rsidRDefault="00CC6C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B000" w14:textId="77777777" w:rsidR="00696D06" w:rsidRDefault="00696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EFD43" w14:textId="77777777" w:rsidR="00696D06" w:rsidRDefault="00696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617A" w14:textId="77777777" w:rsidR="00696D06" w:rsidRDefault="0069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5DA2514"/>
    <w:multiLevelType w:val="hybridMultilevel"/>
    <w:tmpl w:val="294A892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7F7466F"/>
    <w:multiLevelType w:val="hybridMultilevel"/>
    <w:tmpl w:val="6FC0BB28"/>
    <w:lvl w:ilvl="0" w:tplc="EAFA2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4756E76"/>
    <w:multiLevelType w:val="hybridMultilevel"/>
    <w:tmpl w:val="5C022734"/>
    <w:lvl w:ilvl="0" w:tplc="C23611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AD5519"/>
    <w:multiLevelType w:val="hybridMultilevel"/>
    <w:tmpl w:val="33EE9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8C5C36"/>
    <w:multiLevelType w:val="hybridMultilevel"/>
    <w:tmpl w:val="056686D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F80BCA"/>
    <w:multiLevelType w:val="hybridMultilevel"/>
    <w:tmpl w:val="FB9ACD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7D4A09"/>
    <w:multiLevelType w:val="hybridMultilevel"/>
    <w:tmpl w:val="CC12848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70703D"/>
    <w:multiLevelType w:val="hybridMultilevel"/>
    <w:tmpl w:val="5C72E498"/>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47AE1CDD"/>
    <w:multiLevelType w:val="hybridMultilevel"/>
    <w:tmpl w:val="E27E86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EE2C83"/>
    <w:multiLevelType w:val="hybridMultilevel"/>
    <w:tmpl w:val="2A5E9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2" w15:restartNumberingAfterBreak="0">
    <w:nsid w:val="54144C83"/>
    <w:multiLevelType w:val="hybridMultilevel"/>
    <w:tmpl w:val="CDB4EE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F490DC6"/>
    <w:multiLevelType w:val="hybridMultilevel"/>
    <w:tmpl w:val="244E16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CD04DF"/>
    <w:multiLevelType w:val="hybridMultilevel"/>
    <w:tmpl w:val="326CE1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2273448">
    <w:abstractNumId w:val="21"/>
  </w:num>
  <w:num w:numId="2" w16cid:durableId="900946432">
    <w:abstractNumId w:val="0"/>
  </w:num>
  <w:num w:numId="3" w16cid:durableId="1256203566">
    <w:abstractNumId w:val="1"/>
  </w:num>
  <w:num w:numId="4" w16cid:durableId="1715881938">
    <w:abstractNumId w:val="2"/>
  </w:num>
  <w:num w:numId="5" w16cid:durableId="244656100">
    <w:abstractNumId w:val="3"/>
  </w:num>
  <w:num w:numId="6" w16cid:durableId="185948471">
    <w:abstractNumId w:val="23"/>
  </w:num>
  <w:num w:numId="7" w16cid:durableId="384765168">
    <w:abstractNumId w:val="4"/>
  </w:num>
  <w:num w:numId="8" w16cid:durableId="1429352084">
    <w:abstractNumId w:val="5"/>
  </w:num>
  <w:num w:numId="9" w16cid:durableId="818810599">
    <w:abstractNumId w:val="6"/>
  </w:num>
  <w:num w:numId="10" w16cid:durableId="1854538861">
    <w:abstractNumId w:val="7"/>
  </w:num>
  <w:num w:numId="11" w16cid:durableId="416099727">
    <w:abstractNumId w:val="8"/>
  </w:num>
  <w:num w:numId="12" w16cid:durableId="326523488">
    <w:abstractNumId w:val="24"/>
  </w:num>
  <w:num w:numId="13" w16cid:durableId="1516267540">
    <w:abstractNumId w:val="11"/>
  </w:num>
  <w:num w:numId="14" w16cid:durableId="554394299">
    <w:abstractNumId w:val="16"/>
  </w:num>
  <w:num w:numId="15" w16cid:durableId="15548042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7160366">
    <w:abstractNumId w:val="19"/>
  </w:num>
  <w:num w:numId="17" w16cid:durableId="1618097050">
    <w:abstractNumId w:val="18"/>
  </w:num>
  <w:num w:numId="18" w16cid:durableId="1211262822">
    <w:abstractNumId w:val="26"/>
  </w:num>
  <w:num w:numId="19" w16cid:durableId="1594431409">
    <w:abstractNumId w:val="20"/>
  </w:num>
  <w:num w:numId="20" w16cid:durableId="1378698371">
    <w:abstractNumId w:val="13"/>
  </w:num>
  <w:num w:numId="21" w16cid:durableId="792601378">
    <w:abstractNumId w:val="10"/>
  </w:num>
  <w:num w:numId="22" w16cid:durableId="1913268943">
    <w:abstractNumId w:val="25"/>
  </w:num>
  <w:num w:numId="23" w16cid:durableId="1968702736">
    <w:abstractNumId w:val="12"/>
  </w:num>
  <w:num w:numId="24" w16cid:durableId="233440134">
    <w:abstractNumId w:val="17"/>
  </w:num>
  <w:num w:numId="25" w16cid:durableId="330447772">
    <w:abstractNumId w:val="9"/>
  </w:num>
  <w:num w:numId="26" w16cid:durableId="1908227212">
    <w:abstractNumId w:val="14"/>
  </w:num>
  <w:num w:numId="27" w16cid:durableId="1191800832">
    <w:abstractNumId w:val="15"/>
  </w:num>
  <w:num w:numId="28" w16cid:durableId="10372006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DE"/>
    <w:rsid w:val="000252F4"/>
    <w:rsid w:val="00051678"/>
    <w:rsid w:val="00080C63"/>
    <w:rsid w:val="000A6554"/>
    <w:rsid w:val="000C47C7"/>
    <w:rsid w:val="000D16F7"/>
    <w:rsid w:val="000D1F66"/>
    <w:rsid w:val="000D3390"/>
    <w:rsid w:val="00123AA5"/>
    <w:rsid w:val="00150110"/>
    <w:rsid w:val="001800F8"/>
    <w:rsid w:val="00294C3F"/>
    <w:rsid w:val="002C1552"/>
    <w:rsid w:val="002D6F31"/>
    <w:rsid w:val="002D7999"/>
    <w:rsid w:val="00303660"/>
    <w:rsid w:val="00315E05"/>
    <w:rsid w:val="0034617C"/>
    <w:rsid w:val="00356102"/>
    <w:rsid w:val="003A1489"/>
    <w:rsid w:val="003B0C99"/>
    <w:rsid w:val="003C09DE"/>
    <w:rsid w:val="003E30CC"/>
    <w:rsid w:val="003F2336"/>
    <w:rsid w:val="003F397A"/>
    <w:rsid w:val="003F3D12"/>
    <w:rsid w:val="004148BB"/>
    <w:rsid w:val="004343C1"/>
    <w:rsid w:val="00476FFE"/>
    <w:rsid w:val="004C0D7C"/>
    <w:rsid w:val="004E0970"/>
    <w:rsid w:val="004E68C7"/>
    <w:rsid w:val="00521179"/>
    <w:rsid w:val="00525D82"/>
    <w:rsid w:val="0055429E"/>
    <w:rsid w:val="00567C7E"/>
    <w:rsid w:val="005903EB"/>
    <w:rsid w:val="005A3FA7"/>
    <w:rsid w:val="005B5C68"/>
    <w:rsid w:val="005C7BF4"/>
    <w:rsid w:val="005D270B"/>
    <w:rsid w:val="00611054"/>
    <w:rsid w:val="00625656"/>
    <w:rsid w:val="0063352E"/>
    <w:rsid w:val="006605CF"/>
    <w:rsid w:val="00696D06"/>
    <w:rsid w:val="006A7E6D"/>
    <w:rsid w:val="006B6AF4"/>
    <w:rsid w:val="007002A7"/>
    <w:rsid w:val="00721AE6"/>
    <w:rsid w:val="00740829"/>
    <w:rsid w:val="007423EA"/>
    <w:rsid w:val="00791CFB"/>
    <w:rsid w:val="00793758"/>
    <w:rsid w:val="007A06AE"/>
    <w:rsid w:val="00807F4F"/>
    <w:rsid w:val="00814746"/>
    <w:rsid w:val="00815ABC"/>
    <w:rsid w:val="00841B6D"/>
    <w:rsid w:val="0084555A"/>
    <w:rsid w:val="00851BEE"/>
    <w:rsid w:val="00890F29"/>
    <w:rsid w:val="0089684D"/>
    <w:rsid w:val="00912988"/>
    <w:rsid w:val="00917394"/>
    <w:rsid w:val="00923E90"/>
    <w:rsid w:val="009848EC"/>
    <w:rsid w:val="009866E2"/>
    <w:rsid w:val="009C5289"/>
    <w:rsid w:val="009E0B0F"/>
    <w:rsid w:val="00A40744"/>
    <w:rsid w:val="00AB5502"/>
    <w:rsid w:val="00AE3359"/>
    <w:rsid w:val="00AF12B6"/>
    <w:rsid w:val="00B51EB3"/>
    <w:rsid w:val="00B63C98"/>
    <w:rsid w:val="00B979D8"/>
    <w:rsid w:val="00BA1610"/>
    <w:rsid w:val="00BB1F80"/>
    <w:rsid w:val="00BB7054"/>
    <w:rsid w:val="00BE2EFC"/>
    <w:rsid w:val="00C11B7B"/>
    <w:rsid w:val="00C37BE7"/>
    <w:rsid w:val="00C76FF0"/>
    <w:rsid w:val="00CC1383"/>
    <w:rsid w:val="00CC6C2A"/>
    <w:rsid w:val="00CD2852"/>
    <w:rsid w:val="00CF7F3E"/>
    <w:rsid w:val="00D31974"/>
    <w:rsid w:val="00D42961"/>
    <w:rsid w:val="00DB1A4A"/>
    <w:rsid w:val="00DB445C"/>
    <w:rsid w:val="00E129F9"/>
    <w:rsid w:val="00E475CA"/>
    <w:rsid w:val="00E60CF9"/>
    <w:rsid w:val="00EF28DE"/>
    <w:rsid w:val="00F05464"/>
    <w:rsid w:val="00F77F36"/>
    <w:rsid w:val="00FA0B91"/>
    <w:rsid w:val="00FA5BAA"/>
    <w:rsid w:val="00FB1001"/>
    <w:rsid w:val="00FD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79D80"/>
  <w15:chartTrackingRefBased/>
  <w15:docId w15:val="{10AEB7CA-EE4A-4260-B451-DE5FCE56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3">
    <w:name w:val="heading 3"/>
    <w:basedOn w:val="Normal"/>
    <w:next w:val="Normal"/>
    <w:link w:val="Heading3Char"/>
    <w:uiPriority w:val="9"/>
    <w:unhideWhenUsed/>
    <w:qFormat/>
    <w:rsid w:val="00EF28DE"/>
    <w:pPr>
      <w:keepNext/>
      <w:keepLines/>
      <w:spacing w:before="40" w:after="0"/>
      <w:outlineLvl w:val="2"/>
    </w:pPr>
    <w:rPr>
      <w:rFonts w:asciiTheme="majorHAnsi" w:eastAsiaTheme="majorEastAsia" w:hAnsiTheme="majorHAnsi" w:cstheme="majorBidi"/>
      <w:color w:val="373737" w:themeColor="accent1" w:themeShade="7F"/>
      <w:sz w:val="24"/>
      <w:szCs w:val="24"/>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character" w:customStyle="1" w:styleId="Heading3Char">
    <w:name w:val="Heading 3 Char"/>
    <w:basedOn w:val="DefaultParagraphFont"/>
    <w:link w:val="Heading3"/>
    <w:uiPriority w:val="9"/>
    <w:rsid w:val="00EF28DE"/>
    <w:rPr>
      <w:rFonts w:asciiTheme="majorHAnsi" w:eastAsiaTheme="majorEastAsia" w:hAnsiTheme="majorHAnsi" w:cstheme="majorBidi"/>
      <w:color w:val="373737" w:themeColor="accent1" w:themeShade="7F"/>
      <w:sz w:val="24"/>
      <w:szCs w:val="24"/>
    </w:rPr>
  </w:style>
  <w:style w:type="paragraph" w:styleId="ListParagraph">
    <w:name w:val="List Paragraph"/>
    <w:basedOn w:val="Normal"/>
    <w:uiPriority w:val="34"/>
    <w:unhideWhenUsed/>
    <w:qFormat/>
    <w:rsid w:val="00EF28DE"/>
    <w:pPr>
      <w:ind w:left="720"/>
      <w:contextualSpacing/>
    </w:pPr>
  </w:style>
  <w:style w:type="character" w:styleId="Hyperlink">
    <w:name w:val="Hyperlink"/>
    <w:basedOn w:val="DefaultParagraphFont"/>
    <w:uiPriority w:val="99"/>
    <w:unhideWhenUsed/>
    <w:rsid w:val="00C37BE7"/>
    <w:rPr>
      <w:color w:val="407F83" w:themeColor="hyperlink"/>
      <w:u w:val="single"/>
    </w:rPr>
  </w:style>
  <w:style w:type="character" w:styleId="UnresolvedMention">
    <w:name w:val="Unresolved Mention"/>
    <w:basedOn w:val="DefaultParagraphFont"/>
    <w:uiPriority w:val="99"/>
    <w:semiHidden/>
    <w:unhideWhenUsed/>
    <w:rsid w:val="00C37BE7"/>
    <w:rPr>
      <w:color w:val="605E5C"/>
      <w:shd w:val="clear" w:color="auto" w:fill="E1DFDD"/>
    </w:rPr>
  </w:style>
  <w:style w:type="table" w:styleId="TableGrid">
    <w:name w:val="Table Grid"/>
    <w:basedOn w:val="TableNormal"/>
    <w:uiPriority w:val="39"/>
    <w:rsid w:val="0089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6554"/>
    <w:pPr>
      <w:spacing w:after="100"/>
      <w:ind w:left="0"/>
    </w:pPr>
  </w:style>
  <w:style w:type="paragraph" w:styleId="TOC2">
    <w:name w:val="toc 2"/>
    <w:basedOn w:val="Normal"/>
    <w:next w:val="Normal"/>
    <w:autoRedefine/>
    <w:uiPriority w:val="39"/>
    <w:unhideWhenUsed/>
    <w:rsid w:val="000A65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ython.org/moin/BeginnersGuide/Download" TargetMode="External"/><Relationship Id="rId13" Type="http://schemas.openxmlformats.org/officeDocument/2006/relationships/hyperlink" Target="https://github.com/signup"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evcenter.heroku.com/articles/github-integr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ailwindcss.com/doc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n/v2/Getting-Started-Installing-G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ostgresql.org/download/" TargetMode="External"/><Relationship Id="rId23" Type="http://schemas.openxmlformats.org/officeDocument/2006/relationships/fontTable" Target="fontTable.xml"/><Relationship Id="rId10" Type="http://schemas.openxmlformats.org/officeDocument/2006/relationships/hyperlink" Target="https://devcenter.heroku.com/articles/heroku-cl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ignup.heroku.com/" TargetMode="External"/><Relationship Id="rId14" Type="http://schemas.openxmlformats.org/officeDocument/2006/relationships/hyperlink" Target="https://pip.pypa.io/en/stable/installation/"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a\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76F57AB-FFE4-453D-8FA7-B149F31B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1730</TotalTime>
  <Pages>15</Pages>
  <Words>3431</Words>
  <Characters>19563</Characters>
  <Application>Microsoft Office Word</Application>
  <DocSecurity>0</DocSecurity>
  <Lines>163</Lines>
  <Paragraphs>45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Getting Started</vt:lpstr>
      <vt:lpstr>    Local Requirements</vt:lpstr>
      <vt:lpstr>    Heroku Requirements</vt:lpstr>
      <vt:lpstr>Installation</vt:lpstr>
      <vt:lpstr>Deployment</vt:lpstr>
      <vt:lpstr>    Local Deployment</vt:lpstr>
      <vt:lpstr>    Heroku Deployment</vt:lpstr>
      <vt:lpstr>Maintenance</vt:lpstr>
      <vt:lpstr>    Website Publishing</vt:lpstr>
      <vt:lpstr>    Quality Assurance</vt:lpstr>
      <vt:lpstr>    Contact Monitoring</vt:lpstr>
      <vt:lpstr>    Infrastructure Performance Monitoring</vt:lpstr>
      <vt:lpstr>Development</vt:lpstr>
      <vt:lpstr>    Models</vt:lpstr>
      <vt:lpstr>    CSS</vt:lpstr>
      <vt:lpstr>Glossary</vt:lpstr>
      <vt:lpstr>Reference</vt:lpstr>
    </vt:vector>
  </TitlesOfParts>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Mima</dc:creator>
  <cp:keywords/>
  <dc:description/>
  <cp:lastModifiedBy>Stephanie Gremillion</cp:lastModifiedBy>
  <cp:revision>22</cp:revision>
  <dcterms:created xsi:type="dcterms:W3CDTF">2022-12-07T16:29:00Z</dcterms:created>
  <dcterms:modified xsi:type="dcterms:W3CDTF">2022-12-09T13:59:00Z</dcterms:modified>
</cp:coreProperties>
</file>